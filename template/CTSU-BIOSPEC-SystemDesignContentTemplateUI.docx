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347397964"/>
    <w:p w14:paraId="6E5C89B7" w14:textId="77777777" w:rsidR="00C2642D" w:rsidRDefault="00420E5A" w:rsidP="00C2642D">
      <w:pPr>
        <w:pStyle w:val="Title"/>
      </w:pPr>
      <w:sdt>
        <w:sdtPr>
          <w:alias w:val="Title"/>
          <w:tag w:val=""/>
          <w:id w:val="5207507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95D15">
            <w:t>UI</w:t>
          </w:r>
          <w:r w:rsidR="00F32FCD">
            <w:t xml:space="preserve"> Template</w:t>
          </w:r>
        </w:sdtContent>
      </w:sdt>
    </w:p>
    <w:p w14:paraId="6F1C32A7" w14:textId="77777777" w:rsidR="00C2642D" w:rsidRDefault="00C2642D" w:rsidP="00D833D6">
      <w:pPr>
        <w:pStyle w:val="Text"/>
        <w:rPr>
          <w:rStyle w:val="Text-Term"/>
        </w:rPr>
      </w:pPr>
    </w:p>
    <w:p w14:paraId="27D03691" w14:textId="77777777" w:rsidR="00C2642D" w:rsidRPr="00245B57" w:rsidRDefault="00C2642D" w:rsidP="00C2642D">
      <w:r>
        <w:rPr>
          <w:rStyle w:val="Text-Term"/>
        </w:rPr>
        <w:t>Developer’s Name</w:t>
      </w:r>
      <w:r w:rsidR="00657BAC">
        <w:rPr>
          <w:rStyle w:val="Text-Term"/>
        </w:rPr>
        <w:t xml:space="preserve">: </w:t>
      </w:r>
      <w:r w:rsidR="00657BAC" w:rsidRPr="00245B57">
        <w:rPr>
          <w:rStyle w:val="Text-Term"/>
        </w:rPr>
        <w:t>${</w:t>
      </w:r>
      <w:r w:rsidR="00657BAC" w:rsidRPr="00245B57">
        <w:t>displayName</w:t>
      </w:r>
      <w:r w:rsidR="00657BAC" w:rsidRPr="00245B57">
        <w:rPr>
          <w:rStyle w:val="Text-Term"/>
        </w:rPr>
        <w:t>}</w:t>
      </w:r>
    </w:p>
    <w:p w14:paraId="79CA22ED" w14:textId="77777777" w:rsidR="00860D36" w:rsidRDefault="00C04907" w:rsidP="00BD0591">
      <w:pPr>
        <w:pStyle w:val="Heading4"/>
      </w:pPr>
      <w:r>
        <w:t xml:space="preserve">Details for </w:t>
      </w:r>
      <w:r w:rsidR="00ED20B2">
        <w:t>Work Item [JIRA #]</w:t>
      </w:r>
      <w:r w:rsidR="00C43D50">
        <w:t xml:space="preserve"> </w:t>
      </w:r>
      <w:r w:rsidR="001858D7">
        <w:t xml:space="preserve"> </w:t>
      </w:r>
      <w:r w:rsidR="003E3F87">
        <w:t>${</w:t>
      </w:r>
      <w:r w:rsidR="003E3F87" w:rsidRPr="003E3F87">
        <w:t>jiraNo</w:t>
      </w:r>
      <w:r w:rsidR="003E3F87">
        <w:t>}</w:t>
      </w:r>
    </w:p>
    <w:p w14:paraId="5AAADE86" w14:textId="77777777" w:rsidR="00C2642D" w:rsidRDefault="00C2642D" w:rsidP="00BD0591">
      <w:pPr>
        <w:pStyle w:val="Heading5"/>
      </w:pPr>
      <w:r>
        <w:t>UI Component / Interface</w:t>
      </w:r>
    </w:p>
    <w:p w14:paraId="6827A167" w14:textId="77777777" w:rsidR="00C2642D" w:rsidRDefault="00F77BA3" w:rsidP="00C2642D">
      <w:pPr>
        <w:pStyle w:val="Heading6"/>
      </w:pPr>
      <w:r>
        <w:t>Components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</w:tblGrid>
      <w:tr w:rsidR="00F52CD2" w14:paraId="55187F7E" w14:textId="77777777" w:rsidTr="007608DF">
        <w:trPr>
          <w:trHeight w:val="432"/>
        </w:trPr>
        <w:tc>
          <w:tcPr>
            <w:tcW w:w="8792" w:type="dxa"/>
          </w:tcPr>
          <w:p w14:paraId="5367EDBE" w14:textId="77777777" w:rsidR="00F52CD2" w:rsidRDefault="00F52CD2" w:rsidP="007608DF">
            <w:pPr>
              <w:pStyle w:val="Bullet"/>
              <w:numPr>
                <w:ilvl w:val="0"/>
                <w:numId w:val="1"/>
              </w:numPr>
              <w:ind w:left="990"/>
            </w:pPr>
            <w:commentRangeStart w:id="1"/>
            <w:r>
              <w:t>${name}</w:t>
            </w:r>
            <w:commentRangeEnd w:id="1"/>
            <w:r>
              <w:rPr>
                <w:rStyle w:val="CommentReference"/>
                <w:rFonts w:ascii="Arial" w:hAnsi="Arial"/>
              </w:rPr>
              <w:commentReference w:id="1"/>
            </w:r>
          </w:p>
        </w:tc>
      </w:tr>
    </w:tbl>
    <w:p w14:paraId="27DFED13" w14:textId="77777777" w:rsidR="003E3F87" w:rsidRDefault="003E3F87" w:rsidP="00C2642D">
      <w:pPr>
        <w:pStyle w:val="Heading6"/>
      </w:pPr>
      <w:r>
        <w:t>Html &amp; Css</w:t>
      </w:r>
    </w:p>
    <w:p w14:paraId="5496C5BF" w14:textId="06F3098A" w:rsidR="003E3F87" w:rsidRDefault="003E3F87" w:rsidP="00764B15">
      <w:pPr>
        <w:pStyle w:val="Bullet"/>
        <w:numPr>
          <w:ilvl w:val="0"/>
          <w:numId w:val="0"/>
        </w:num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</w:tblGrid>
      <w:tr w:rsidR="00764B15" w14:paraId="235DC2FD" w14:textId="77777777" w:rsidTr="007608DF">
        <w:trPr>
          <w:trHeight w:val="432"/>
        </w:trPr>
        <w:tc>
          <w:tcPr>
            <w:tcW w:w="8792" w:type="dxa"/>
          </w:tcPr>
          <w:p w14:paraId="2BA63C23" w14:textId="77777777" w:rsidR="00764B15" w:rsidRDefault="00764B15" w:rsidP="007608DF">
            <w:pPr>
              <w:pStyle w:val="Bullet"/>
              <w:numPr>
                <w:ilvl w:val="0"/>
                <w:numId w:val="1"/>
              </w:numPr>
              <w:ind w:left="990"/>
            </w:pPr>
            <w:commentRangeStart w:id="2"/>
            <w:r>
              <w:t>${name}</w:t>
            </w:r>
            <w:commentRangeEnd w:id="2"/>
            <w:r>
              <w:rPr>
                <w:rStyle w:val="CommentReference"/>
                <w:rFonts w:ascii="Arial" w:hAnsi="Arial"/>
              </w:rPr>
              <w:commentReference w:id="2"/>
            </w:r>
          </w:p>
        </w:tc>
      </w:tr>
    </w:tbl>
    <w:p w14:paraId="22051B1B" w14:textId="77777777" w:rsidR="00764B15" w:rsidRPr="003E3F87" w:rsidRDefault="00764B15" w:rsidP="00764B15">
      <w:pPr>
        <w:pStyle w:val="Bullet"/>
        <w:numPr>
          <w:ilvl w:val="0"/>
          <w:numId w:val="0"/>
        </w:numPr>
        <w:ind w:left="1080"/>
      </w:pPr>
    </w:p>
    <w:p w14:paraId="5766B3CD" w14:textId="5B319853" w:rsidR="00C2642D" w:rsidRDefault="00F77BA3" w:rsidP="00BB1DD3">
      <w:pPr>
        <w:pStyle w:val="Heading6"/>
      </w:pPr>
      <w:r>
        <w:t>Models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</w:tblGrid>
      <w:tr w:rsidR="00BB1DD3" w14:paraId="2E872272" w14:textId="77777777" w:rsidTr="007608DF">
        <w:trPr>
          <w:trHeight w:val="432"/>
        </w:trPr>
        <w:tc>
          <w:tcPr>
            <w:tcW w:w="8792" w:type="dxa"/>
          </w:tcPr>
          <w:p w14:paraId="6396E2C9" w14:textId="77777777" w:rsidR="00BB1DD3" w:rsidRDefault="00BB1DD3" w:rsidP="007608DF">
            <w:pPr>
              <w:pStyle w:val="Bullet"/>
              <w:numPr>
                <w:ilvl w:val="0"/>
                <w:numId w:val="1"/>
              </w:numPr>
              <w:ind w:left="990"/>
            </w:pPr>
            <w:commentRangeStart w:id="3"/>
            <w:r>
              <w:t>${name}</w:t>
            </w:r>
            <w:commentRangeEnd w:id="3"/>
            <w:r>
              <w:rPr>
                <w:rStyle w:val="CommentReference"/>
                <w:rFonts w:ascii="Arial" w:hAnsi="Arial"/>
              </w:rPr>
              <w:commentReference w:id="3"/>
            </w:r>
          </w:p>
        </w:tc>
      </w:tr>
    </w:tbl>
    <w:p w14:paraId="0BF9877B" w14:textId="77777777" w:rsidR="00BB1DD3" w:rsidRPr="00C2642D" w:rsidRDefault="00BB1DD3" w:rsidP="00BB1DD3">
      <w:pPr>
        <w:pStyle w:val="Bullet"/>
        <w:numPr>
          <w:ilvl w:val="0"/>
          <w:numId w:val="0"/>
        </w:numPr>
        <w:ind w:left="1080" w:hanging="360"/>
      </w:pPr>
    </w:p>
    <w:p w14:paraId="1A0C9618" w14:textId="77777777" w:rsidR="00C2642D" w:rsidRDefault="00F77BA3" w:rsidP="00C2642D">
      <w:pPr>
        <w:pStyle w:val="Heading6"/>
      </w:pPr>
      <w:r>
        <w:t>Modules</w:t>
      </w:r>
    </w:p>
    <w:p w14:paraId="6FE6C94B" w14:textId="551DFEF0" w:rsidR="00C2642D" w:rsidRDefault="00C2642D" w:rsidP="00BD08FB">
      <w:pPr>
        <w:pStyle w:val="Bullet"/>
        <w:numPr>
          <w:ilvl w:val="0"/>
          <w:numId w:val="0"/>
        </w:numPr>
        <w:ind w:left="108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</w:tblGrid>
      <w:tr w:rsidR="00BD08FB" w14:paraId="72B39B5A" w14:textId="77777777" w:rsidTr="007608DF">
        <w:trPr>
          <w:trHeight w:val="432"/>
        </w:trPr>
        <w:tc>
          <w:tcPr>
            <w:tcW w:w="8792" w:type="dxa"/>
          </w:tcPr>
          <w:p w14:paraId="49A8FB0A" w14:textId="77777777" w:rsidR="00BD08FB" w:rsidRDefault="00BD08FB" w:rsidP="007608DF">
            <w:pPr>
              <w:pStyle w:val="Bullet"/>
              <w:numPr>
                <w:ilvl w:val="0"/>
                <w:numId w:val="1"/>
              </w:numPr>
              <w:ind w:left="990"/>
            </w:pPr>
            <w:commentRangeStart w:id="4"/>
            <w:r>
              <w:t>${name}</w:t>
            </w:r>
            <w:commentRangeEnd w:id="4"/>
            <w:r>
              <w:rPr>
                <w:rStyle w:val="CommentReference"/>
                <w:rFonts w:ascii="Arial" w:hAnsi="Arial"/>
              </w:rPr>
              <w:commentReference w:id="4"/>
            </w:r>
          </w:p>
        </w:tc>
      </w:tr>
    </w:tbl>
    <w:p w14:paraId="46B2A450" w14:textId="77777777" w:rsidR="00BD08FB" w:rsidRPr="00C2642D" w:rsidRDefault="00BD08FB" w:rsidP="00BD08FB">
      <w:pPr>
        <w:pStyle w:val="Bullet"/>
        <w:numPr>
          <w:ilvl w:val="0"/>
          <w:numId w:val="0"/>
        </w:numPr>
        <w:ind w:left="1080"/>
      </w:pPr>
    </w:p>
    <w:p w14:paraId="03C53364" w14:textId="2D17E689" w:rsidR="00C2642D" w:rsidRDefault="00F77BA3" w:rsidP="00C2642D">
      <w:pPr>
        <w:pStyle w:val="Heading6"/>
      </w:pPr>
      <w:r>
        <w:t>Routes</w:t>
      </w:r>
    </w:p>
    <w:p w14:paraId="302134DF" w14:textId="16A04514" w:rsidR="009641AF" w:rsidRDefault="009641AF" w:rsidP="001264AB">
      <w:pPr>
        <w:pStyle w:val="Bullet"/>
        <w:numPr>
          <w:ilvl w:val="0"/>
          <w:numId w:val="0"/>
        </w:numPr>
        <w:ind w:left="99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</w:tblGrid>
      <w:tr w:rsidR="001264AB" w14:paraId="7D1E279F" w14:textId="77777777" w:rsidTr="007608DF">
        <w:trPr>
          <w:trHeight w:val="432"/>
        </w:trPr>
        <w:tc>
          <w:tcPr>
            <w:tcW w:w="8792" w:type="dxa"/>
          </w:tcPr>
          <w:p w14:paraId="3E206DB9" w14:textId="77777777" w:rsidR="001264AB" w:rsidRDefault="001264AB" w:rsidP="007608DF">
            <w:pPr>
              <w:pStyle w:val="Bullet"/>
              <w:numPr>
                <w:ilvl w:val="0"/>
                <w:numId w:val="1"/>
              </w:numPr>
              <w:ind w:left="990"/>
            </w:pPr>
            <w:commentRangeStart w:id="5"/>
            <w:r>
              <w:t>${name}</w:t>
            </w:r>
            <w:commentRangeEnd w:id="5"/>
            <w:r>
              <w:rPr>
                <w:rStyle w:val="CommentReference"/>
                <w:rFonts w:ascii="Arial" w:hAnsi="Arial"/>
              </w:rPr>
              <w:commentReference w:id="5"/>
            </w:r>
          </w:p>
        </w:tc>
      </w:tr>
    </w:tbl>
    <w:p w14:paraId="43D9ED07" w14:textId="77777777" w:rsidR="009641AF" w:rsidRPr="00C2642D" w:rsidRDefault="009641AF" w:rsidP="009641AF">
      <w:pPr>
        <w:pStyle w:val="Bullet"/>
        <w:numPr>
          <w:ilvl w:val="0"/>
          <w:numId w:val="0"/>
        </w:numPr>
        <w:ind w:left="1080"/>
      </w:pPr>
    </w:p>
    <w:p w14:paraId="2B4E3BE3" w14:textId="77777777" w:rsidR="00BD75D7" w:rsidRDefault="00F77BA3" w:rsidP="00695D15">
      <w:pPr>
        <w:pStyle w:val="Heading6"/>
      </w:pPr>
      <w:r>
        <w:t>Services</w:t>
      </w:r>
    </w:p>
    <w:p w14:paraId="735C3ADE" w14:textId="4F1E7D75" w:rsidR="00BD75D7" w:rsidRDefault="00BD75D7" w:rsidP="00D92707">
      <w:pPr>
        <w:pStyle w:val="Bullet"/>
        <w:numPr>
          <w:ilvl w:val="0"/>
          <w:numId w:val="0"/>
        </w:numPr>
        <w:ind w:left="108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</w:tblGrid>
      <w:tr w:rsidR="00D92707" w14:paraId="49780E28" w14:textId="77777777" w:rsidTr="007608DF">
        <w:trPr>
          <w:trHeight w:val="432"/>
        </w:trPr>
        <w:tc>
          <w:tcPr>
            <w:tcW w:w="8792" w:type="dxa"/>
          </w:tcPr>
          <w:p w14:paraId="3F2D5739" w14:textId="77777777" w:rsidR="00D92707" w:rsidRDefault="00D92707" w:rsidP="007608DF">
            <w:pPr>
              <w:pStyle w:val="Bullet"/>
              <w:numPr>
                <w:ilvl w:val="0"/>
                <w:numId w:val="1"/>
              </w:numPr>
              <w:ind w:left="990"/>
            </w:pPr>
            <w:commentRangeStart w:id="6"/>
            <w:r>
              <w:t>${name}</w:t>
            </w:r>
            <w:commentRangeEnd w:id="6"/>
            <w:r>
              <w:rPr>
                <w:rStyle w:val="CommentReference"/>
                <w:rFonts w:ascii="Arial" w:hAnsi="Arial"/>
              </w:rPr>
              <w:commentReference w:id="6"/>
            </w:r>
          </w:p>
        </w:tc>
      </w:tr>
    </w:tbl>
    <w:p w14:paraId="38C54FFC" w14:textId="77777777" w:rsidR="00D92707" w:rsidRPr="00BD75D7" w:rsidRDefault="00D92707" w:rsidP="00D92707">
      <w:pPr>
        <w:pStyle w:val="Bullet"/>
        <w:numPr>
          <w:ilvl w:val="0"/>
          <w:numId w:val="0"/>
        </w:numPr>
        <w:ind w:left="1080"/>
      </w:pPr>
    </w:p>
    <w:p w14:paraId="344B5AD3" w14:textId="77777777" w:rsidR="00F77BA3" w:rsidRDefault="00F77BA3" w:rsidP="00F77BA3">
      <w:pPr>
        <w:pStyle w:val="Heading6"/>
      </w:pPr>
      <w:r>
        <w:t>Utilities</w:t>
      </w:r>
    </w:p>
    <w:p w14:paraId="49E81403" w14:textId="2E33C6F7" w:rsidR="00F77BA3" w:rsidRDefault="00F77BA3" w:rsidP="00497460">
      <w:pPr>
        <w:pStyle w:val="Bullet"/>
        <w:numPr>
          <w:ilvl w:val="0"/>
          <w:numId w:val="0"/>
        </w:numPr>
        <w:ind w:left="1080" w:hanging="360"/>
      </w:pPr>
      <w:bookmarkStart w:id="7" w:name="_GoBack"/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</w:tblGrid>
      <w:tr w:rsidR="00497460" w14:paraId="19C774AE" w14:textId="77777777" w:rsidTr="007608DF">
        <w:trPr>
          <w:trHeight w:val="432"/>
        </w:trPr>
        <w:tc>
          <w:tcPr>
            <w:tcW w:w="8792" w:type="dxa"/>
          </w:tcPr>
          <w:p w14:paraId="7588BCFF" w14:textId="77777777" w:rsidR="00497460" w:rsidRDefault="00497460" w:rsidP="007608DF">
            <w:pPr>
              <w:pStyle w:val="Bullet"/>
              <w:numPr>
                <w:ilvl w:val="0"/>
                <w:numId w:val="1"/>
              </w:numPr>
              <w:ind w:left="990"/>
            </w:pPr>
            <w:commentRangeStart w:id="8"/>
            <w:r>
              <w:lastRenderedPageBreak/>
              <w:t>${name}</w:t>
            </w:r>
            <w:commentRangeEnd w:id="8"/>
            <w:r>
              <w:rPr>
                <w:rStyle w:val="CommentReference"/>
                <w:rFonts w:ascii="Arial" w:hAnsi="Arial"/>
              </w:rPr>
              <w:commentReference w:id="8"/>
            </w:r>
          </w:p>
        </w:tc>
      </w:tr>
    </w:tbl>
    <w:p w14:paraId="20A45BAB" w14:textId="77777777" w:rsidR="00497460" w:rsidRDefault="00497460" w:rsidP="00497460">
      <w:pPr>
        <w:pStyle w:val="Bullet"/>
        <w:numPr>
          <w:ilvl w:val="0"/>
          <w:numId w:val="0"/>
        </w:numPr>
        <w:ind w:left="1080" w:hanging="360"/>
      </w:pPr>
    </w:p>
    <w:p w14:paraId="67549C3E" w14:textId="77777777" w:rsidR="00695D15" w:rsidRPr="006F61D4" w:rsidRDefault="00695D15" w:rsidP="00695D15">
      <w:pPr>
        <w:pStyle w:val="Heading6"/>
      </w:pPr>
      <w:r w:rsidRPr="006F61D4">
        <w:t>Activity Diagram</w:t>
      </w:r>
    </w:p>
    <w:p w14:paraId="33FAD89B" w14:textId="77777777" w:rsidR="00695D15" w:rsidRDefault="00023423" w:rsidP="00695D15">
      <w:pPr>
        <w:pStyle w:val="Text"/>
      </w:pPr>
      <w:r w:rsidRPr="00023423">
        <w:t>May use the following programs to create: Enterprise Architect, Argo, or MS Visio.</w:t>
      </w:r>
    </w:p>
    <w:p w14:paraId="3954833B" w14:textId="77777777" w:rsidR="00695D15" w:rsidRPr="006F61D4" w:rsidRDefault="00695D15" w:rsidP="00695D15">
      <w:pPr>
        <w:pStyle w:val="Heading6"/>
      </w:pPr>
      <w:r>
        <w:t>Class</w:t>
      </w:r>
      <w:r w:rsidRPr="006F61D4">
        <w:t xml:space="preserve"> Diagram</w:t>
      </w:r>
    </w:p>
    <w:p w14:paraId="7A3B4EDD" w14:textId="77777777" w:rsidR="00695D15" w:rsidRDefault="00023423" w:rsidP="00695D15">
      <w:pPr>
        <w:pStyle w:val="Text"/>
      </w:pPr>
      <w:r w:rsidRPr="00023423">
        <w:t>May use the following programs to create: Enterprise Architect or Argo.</w:t>
      </w:r>
    </w:p>
    <w:p w14:paraId="504D6BB8" w14:textId="77777777" w:rsidR="00695D15" w:rsidRDefault="00695D15" w:rsidP="00695D15">
      <w:pPr>
        <w:pStyle w:val="Heading6"/>
      </w:pPr>
      <w:r w:rsidRPr="006F61D4">
        <w:t>Sequence Diagram</w:t>
      </w:r>
    </w:p>
    <w:p w14:paraId="452A605D" w14:textId="77777777" w:rsidR="00F32FCD" w:rsidRDefault="00023423" w:rsidP="00F32FCD">
      <w:pPr>
        <w:pStyle w:val="Text"/>
      </w:pPr>
      <w:r w:rsidRPr="00023423">
        <w:t>May use the following programs to create: Enterprise Architect, Argo, or JDeveloper.</w:t>
      </w:r>
      <w:bookmarkEnd w:id="0"/>
    </w:p>
    <w:sectPr w:rsidR="00F32FCD" w:rsidSect="001C5B75">
      <w:headerReference w:type="default" r:id="rId11"/>
      <w:footerReference w:type="default" r:id="rId12"/>
      <w:footnotePr>
        <w:numRestart w:val="eachSect"/>
      </w:footnotePr>
      <w:endnotePr>
        <w:numFmt w:val="upperLetter"/>
      </w:endnotePr>
      <w:pgSz w:w="12240" w:h="15840" w:code="1"/>
      <w:pgMar w:top="1890" w:right="1440" w:bottom="1440" w:left="1440" w:header="900" w:footer="705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elvam Balasubramaniam" w:date="2018-02-26T05:30:00Z" w:initials="SB">
    <w:p w14:paraId="3A59170C" w14:textId="77777777" w:rsidR="00F52CD2" w:rsidRPr="00EB30DC" w:rsidRDefault="00F52CD2" w:rsidP="00F52CD2">
      <w:pPr>
        <w:rPr>
          <w:rFonts w:ascii="Times New Roman" w:hAnsi="Times New Roman"/>
          <w:snapToGrid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snapToGrid/>
        </w:rPr>
        <w:t>repeatTableRow(</w:t>
      </w:r>
      <w:r w:rsidRPr="003E3F87">
        <w:t>components</w:t>
      </w:r>
      <w:r>
        <w:t>)</w:t>
      </w:r>
    </w:p>
    <w:p w14:paraId="06D60207" w14:textId="77777777" w:rsidR="00F52CD2" w:rsidRDefault="00F52CD2" w:rsidP="00F52CD2">
      <w:pPr>
        <w:pStyle w:val="CommentText"/>
      </w:pPr>
    </w:p>
  </w:comment>
  <w:comment w:id="2" w:author="Selvam Balasubramaniam" w:date="2018-02-26T05:30:00Z" w:initials="SB">
    <w:p w14:paraId="3D028759" w14:textId="18A8A0C6" w:rsidR="00764B15" w:rsidRDefault="00BB1DD3" w:rsidP="00764B15">
      <w:pPr>
        <w:pStyle w:val="CommentText"/>
      </w:pPr>
      <w:r>
        <w:rPr>
          <w:rFonts w:ascii="Courier New" w:hAnsi="Courier New" w:cs="Courier New"/>
          <w:snapToGrid/>
        </w:rPr>
        <w:t>repeatTableRow(</w:t>
      </w:r>
      <w:r w:rsidR="00764B15" w:rsidRPr="003E3F87">
        <w:t>htmlCss</w:t>
      </w:r>
      <w:r>
        <w:t>)</w:t>
      </w:r>
    </w:p>
  </w:comment>
  <w:comment w:id="3" w:author="Selvam Balasubramaniam" w:date="2018-02-26T05:30:00Z" w:initials="SB">
    <w:p w14:paraId="114138B2" w14:textId="1CE94152" w:rsidR="00BB1DD3" w:rsidRDefault="00BB1DD3" w:rsidP="00BB1DD3">
      <w:pPr>
        <w:pStyle w:val="CommentText"/>
      </w:pPr>
      <w:r>
        <w:rPr>
          <w:rFonts w:ascii="Courier New" w:hAnsi="Courier New" w:cs="Courier New"/>
          <w:snapToGrid/>
        </w:rPr>
        <w:t>repeatTableRow</w:t>
      </w:r>
      <w:r w:rsidRPr="003E3F87">
        <w:t xml:space="preserve"> </w:t>
      </w:r>
      <w:r>
        <w:t>(</w:t>
      </w:r>
      <w:r w:rsidRPr="003E3F87">
        <w:t>models</w:t>
      </w:r>
      <w:r>
        <w:t>)</w:t>
      </w:r>
    </w:p>
  </w:comment>
  <w:comment w:id="4" w:author="Selvam Balasubramaniam" w:date="2018-02-26T05:30:00Z" w:initials="SB">
    <w:p w14:paraId="6F5BBB09" w14:textId="41D3489B" w:rsidR="00BD08FB" w:rsidRDefault="00BD08FB" w:rsidP="00BD08FB">
      <w:pPr>
        <w:pStyle w:val="CommentText"/>
      </w:pPr>
      <w:r>
        <w:rPr>
          <w:rFonts w:ascii="Courier New" w:hAnsi="Courier New" w:cs="Courier New"/>
          <w:snapToGrid/>
        </w:rPr>
        <w:t>repeatTableRow</w:t>
      </w:r>
      <w:r w:rsidRPr="003E3F87">
        <w:t xml:space="preserve"> </w:t>
      </w:r>
      <w:r>
        <w:t>(</w:t>
      </w:r>
      <w:r w:rsidRPr="003E3F87">
        <w:t>modules</w:t>
      </w:r>
      <w:r>
        <w:t>)</w:t>
      </w:r>
    </w:p>
  </w:comment>
  <w:comment w:id="5" w:author="Selvam Balasubramaniam" w:date="2018-02-26T05:30:00Z" w:initials="SB">
    <w:p w14:paraId="08E301AA" w14:textId="72D26268" w:rsidR="001264AB" w:rsidRDefault="001264AB" w:rsidP="001264AB">
      <w:pPr>
        <w:pStyle w:val="CommentText"/>
      </w:pPr>
      <w:r>
        <w:rPr>
          <w:rFonts w:ascii="Courier New" w:hAnsi="Courier New" w:cs="Courier New"/>
          <w:snapToGrid/>
        </w:rPr>
        <w:t>repeatTableRow</w:t>
      </w:r>
      <w:r w:rsidRPr="003E3F87">
        <w:t xml:space="preserve"> </w:t>
      </w:r>
      <w:r>
        <w:t>(</w:t>
      </w:r>
      <w:r w:rsidRPr="003E3F87">
        <w:t>routes</w:t>
      </w:r>
      <w:r>
        <w:t>)</w:t>
      </w:r>
    </w:p>
  </w:comment>
  <w:comment w:id="6" w:author="Selvam Balasubramaniam" w:date="2018-02-26T05:30:00Z" w:initials="SB">
    <w:p w14:paraId="1DC3F651" w14:textId="40BCBC6E" w:rsidR="00D92707" w:rsidRDefault="00D92707" w:rsidP="00D92707">
      <w:pPr>
        <w:pStyle w:val="CommentText"/>
      </w:pPr>
      <w:r>
        <w:rPr>
          <w:rFonts w:ascii="Courier New" w:hAnsi="Courier New" w:cs="Courier New"/>
          <w:snapToGrid/>
        </w:rPr>
        <w:t>repeatTableRow</w:t>
      </w:r>
      <w:r w:rsidRPr="003E3F87">
        <w:t xml:space="preserve"> </w:t>
      </w:r>
      <w:r>
        <w:t>(</w:t>
      </w:r>
      <w:r w:rsidRPr="003E3F87">
        <w:t>services</w:t>
      </w:r>
      <w:r>
        <w:t>)</w:t>
      </w:r>
    </w:p>
  </w:comment>
  <w:comment w:id="8" w:author="Selvam Balasubramaniam" w:date="2018-02-26T05:30:00Z" w:initials="SB">
    <w:p w14:paraId="13D407C3" w14:textId="4416BF00" w:rsidR="00497460" w:rsidRDefault="00497460" w:rsidP="00497460">
      <w:pPr>
        <w:pStyle w:val="CommentText"/>
      </w:pPr>
      <w:r>
        <w:rPr>
          <w:rFonts w:ascii="Courier New" w:hAnsi="Courier New" w:cs="Courier New"/>
          <w:snapToGrid/>
        </w:rPr>
        <w:t>repeatTableRow</w:t>
      </w:r>
      <w:r w:rsidRPr="003E3F87">
        <w:t xml:space="preserve"> </w:t>
      </w:r>
      <w:r>
        <w:t>(</w:t>
      </w:r>
      <w:r w:rsidRPr="003E3F87">
        <w:t>utils</w:t>
      </w:r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D60207" w15:done="0"/>
  <w15:commentEx w15:paraId="3D028759" w15:done="0"/>
  <w15:commentEx w15:paraId="114138B2" w15:done="0"/>
  <w15:commentEx w15:paraId="6F5BBB09" w15:done="0"/>
  <w15:commentEx w15:paraId="08E301AA" w15:done="0"/>
  <w15:commentEx w15:paraId="1DC3F651" w15:done="0"/>
  <w15:commentEx w15:paraId="13D407C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EE27A" w14:textId="77777777" w:rsidR="00420E5A" w:rsidRDefault="00420E5A">
      <w:r>
        <w:separator/>
      </w:r>
    </w:p>
  </w:endnote>
  <w:endnote w:type="continuationSeparator" w:id="0">
    <w:p w14:paraId="5C9F8A87" w14:textId="77777777" w:rsidR="00420E5A" w:rsidRDefault="0042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r Code 39 f HR">
    <w:altName w:val="Courier New"/>
    <w:charset w:val="00"/>
    <w:family w:val="modern"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EurostileExtended-Roman-DTC">
    <w:altName w:val="Times New Roman"/>
    <w:charset w:val="00"/>
    <w:family w:val="auto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9FE57" w14:textId="77777777" w:rsidR="00531AB7" w:rsidRPr="009934D4" w:rsidRDefault="00420E5A" w:rsidP="009934D4">
    <w:pPr>
      <w:pStyle w:val="Footer"/>
    </w:pPr>
    <w:sdt>
      <w:sdtPr>
        <w:alias w:val="Title"/>
        <w:tag w:val=""/>
        <w:id w:val="93494335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32FCD">
          <w:t>UI Template</w:t>
        </w:r>
      </w:sdtContent>
    </w:sdt>
    <w:r w:rsidR="00531AB7" w:rsidRPr="009934D4">
      <w:tab/>
    </w:r>
  </w:p>
  <w:p w14:paraId="6CBF31D6" w14:textId="75B11A96" w:rsidR="00531AB7" w:rsidRPr="009934D4" w:rsidRDefault="00490FD8" w:rsidP="009934D4">
    <w:pPr>
      <w:pStyle w:val="Footer"/>
    </w:pPr>
    <w:r>
      <w:t>Revision</w:t>
    </w:r>
    <w:r w:rsidR="00224EE1">
      <w:t xml:space="preserve"> </w:t>
    </w:r>
    <w:sdt>
      <w:sdtPr>
        <w:alias w:val="DocNumber"/>
        <w:tag w:val=""/>
        <w:id w:val="1937162825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BD2ED5">
          <w:t>2</w:t>
        </w:r>
      </w:sdtContent>
    </w:sdt>
    <w:r w:rsidR="007C0057">
      <w:t xml:space="preserve"> </w:t>
    </w:r>
    <w:sdt>
      <w:sdtPr>
        <w:alias w:val="Publish Date"/>
        <w:tag w:val=""/>
        <w:id w:val="-485158647"/>
        <w:dataBinding w:prefixMappings="xmlns:ns0='http://schemas.microsoft.com/office/2006/coverPageProps' " w:xpath="/ns0:CoverPageProperties[1]/ns0:PublishDate[1]" w:storeItemID="{55AF091B-3C7A-41E3-B477-F2FDAA23CFDA}"/>
        <w:date w:fullDate="2017-11-06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D2ED5">
          <w:t>November 6, 2017</w:t>
        </w:r>
      </w:sdtContent>
    </w:sdt>
    <w:r w:rsidR="00531AB7" w:rsidRPr="009934D4">
      <w:tab/>
      <w:t xml:space="preserve">Page </w:t>
    </w:r>
    <w:r w:rsidR="00531AB7" w:rsidRPr="009934D4">
      <w:fldChar w:fldCharType="begin"/>
    </w:r>
    <w:r w:rsidR="00531AB7" w:rsidRPr="009934D4">
      <w:instrText xml:space="preserve"> PAGE   \* MERGEFORMAT </w:instrText>
    </w:r>
    <w:r w:rsidR="00531AB7" w:rsidRPr="009934D4">
      <w:fldChar w:fldCharType="separate"/>
    </w:r>
    <w:r w:rsidR="00497460">
      <w:rPr>
        <w:noProof/>
      </w:rPr>
      <w:t>2</w:t>
    </w:r>
    <w:r w:rsidR="00531AB7" w:rsidRPr="009934D4">
      <w:fldChar w:fldCharType="end"/>
    </w:r>
    <w:r w:rsidR="00531AB7">
      <w:t xml:space="preserve"> of </w:t>
    </w:r>
    <w:r w:rsidR="00531AB7">
      <w:fldChar w:fldCharType="begin"/>
    </w:r>
    <w:r w:rsidR="00531AB7">
      <w:instrText xml:space="preserve"> =</w:instrText>
    </w:r>
    <w:fldSimple w:instr=" NUMPAGES   \* MERGEFORMAT ">
      <w:r w:rsidR="00497460">
        <w:rPr>
          <w:noProof/>
        </w:rPr>
        <w:instrText>2</w:instrText>
      </w:r>
    </w:fldSimple>
    <w:r w:rsidR="00531AB7">
      <w:fldChar w:fldCharType="separate"/>
    </w:r>
    <w:r w:rsidR="00497460">
      <w:rPr>
        <w:noProof/>
      </w:rPr>
      <w:t>2</w:t>
    </w:r>
    <w:r w:rsidR="00531AB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E726D" w14:textId="77777777" w:rsidR="00420E5A" w:rsidRDefault="00420E5A">
      <w:r>
        <w:separator/>
      </w:r>
    </w:p>
  </w:footnote>
  <w:footnote w:type="continuationSeparator" w:id="0">
    <w:p w14:paraId="335D54AA" w14:textId="77777777" w:rsidR="00420E5A" w:rsidRDefault="00420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C4A4" w14:textId="77777777" w:rsidR="00531AB7" w:rsidRPr="006D187E" w:rsidRDefault="00531AB7" w:rsidP="009934D4">
    <w:pPr>
      <w:pStyle w:val="Header-Portrait"/>
    </w:pPr>
    <w:r>
      <w:drawing>
        <wp:inline distT="0" distB="0" distL="0" distR="0" wp14:anchorId="40A8F15A" wp14:editId="2C3FEFC0">
          <wp:extent cx="1911096" cy="475488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SU_Full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1096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D187E">
      <w:tab/>
    </w:r>
    <w:r w:rsidRPr="006D187E">
      <w:tab/>
    </w:r>
    <w:r w:rsidR="00F32FCD">
      <w:t xml:space="preserve">NCTN Navigator </w:t>
    </w:r>
    <w:r w:rsidR="00800DE8">
      <w:t>System Design Content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9E81C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76F3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46BF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7F6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C0D3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4C3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B006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46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3C7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FC8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D0674"/>
    <w:multiLevelType w:val="multilevel"/>
    <w:tmpl w:val="22BE2F44"/>
    <w:styleLink w:val="Numbered123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1" w15:restartNumberingAfterBreak="0">
    <w:nsid w:val="1A6677CE"/>
    <w:multiLevelType w:val="hybridMultilevel"/>
    <w:tmpl w:val="6BE48598"/>
    <w:lvl w:ilvl="0" w:tplc="83B4FD16">
      <w:start w:val="1"/>
      <w:numFmt w:val="bullet"/>
      <w:pStyle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3C6ADA"/>
    <w:multiLevelType w:val="hybridMultilevel"/>
    <w:tmpl w:val="FE56E07A"/>
    <w:lvl w:ilvl="0" w:tplc="659CA99C">
      <w:start w:val="1"/>
      <w:numFmt w:val="bullet"/>
      <w:pStyle w:val="Cel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1ECB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687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D8D7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AFE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C418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65B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815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DEBF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C166D"/>
    <w:multiLevelType w:val="hybridMultilevel"/>
    <w:tmpl w:val="4612768C"/>
    <w:lvl w:ilvl="0" w:tplc="508C87BC">
      <w:start w:val="1"/>
      <w:numFmt w:val="decimal"/>
      <w:pStyle w:val="Item-Number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2C6562"/>
    <w:multiLevelType w:val="multilevel"/>
    <w:tmpl w:val="2E76BB28"/>
    <w:lvl w:ilvl="0">
      <w:start w:val="1"/>
      <w:numFmt w:val="decimal"/>
      <w:pStyle w:val="Heading2"/>
      <w:lvlText w:val="%1."/>
      <w:lvlJc w:val="left"/>
      <w:pPr>
        <w:ind w:left="432" w:hanging="432"/>
      </w:pPr>
      <w:rPr>
        <w:rFonts w:asciiTheme="majorHAnsi" w:hAnsiTheme="majorHAnsi" w:hint="default"/>
        <w:b/>
        <w:i w:val="0"/>
        <w:sz w:val="32"/>
        <w:szCs w:val="32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rFonts w:asciiTheme="majorHAnsi" w:hAnsiTheme="majorHAnsi" w:hint="default"/>
        <w:b/>
        <w:color w:val="632423"/>
        <w:sz w:val="28"/>
        <w:szCs w:val="28"/>
      </w:rPr>
    </w:lvl>
    <w:lvl w:ilvl="2">
      <w:start w:val="1"/>
      <w:numFmt w:val="decimal"/>
      <w:pStyle w:val="Heading4"/>
      <w:lvlText w:val="%1.%2.%3"/>
      <w:lvlJc w:val="left"/>
      <w:pPr>
        <w:ind w:left="720" w:hanging="720"/>
      </w:pPr>
      <w:rPr>
        <w:rFonts w:asciiTheme="majorHAnsi" w:hAnsiTheme="majorHAnsi" w:hint="default"/>
        <w:b/>
        <w:color w:val="365F91"/>
        <w:sz w:val="26"/>
        <w:szCs w:val="26"/>
      </w:rPr>
    </w:lvl>
    <w:lvl w:ilvl="3">
      <w:start w:val="1"/>
      <w:numFmt w:val="decimal"/>
      <w:pStyle w:val="Heading5"/>
      <w:lvlText w:val="%1.%2.%3.%4"/>
      <w:lvlJc w:val="left"/>
      <w:pPr>
        <w:ind w:left="864" w:hanging="864"/>
      </w:pPr>
      <w:rPr>
        <w:rFonts w:asciiTheme="majorHAnsi" w:hAnsiTheme="majorHAnsi" w:hint="default"/>
        <w:b/>
        <w:sz w:val="24"/>
      </w:rPr>
    </w:lvl>
    <w:lvl w:ilvl="4">
      <w:start w:val="1"/>
      <w:numFmt w:val="decimal"/>
      <w:pStyle w:val="Heading6"/>
      <w:lvlText w:val="%1.%2.%3.%4.%5"/>
      <w:lvlJc w:val="left"/>
      <w:pPr>
        <w:ind w:left="1008" w:hanging="1008"/>
      </w:pPr>
      <w:rPr>
        <w:rFonts w:asciiTheme="majorHAnsi" w:hAnsiTheme="majorHAnsi" w:hint="default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28D5FE3"/>
    <w:multiLevelType w:val="multilevel"/>
    <w:tmpl w:val="62F8369A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asciiTheme="majorHAnsi" w:hAnsiTheme="majorHAnsi" w:hint="default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ajorHAnsi" w:hAnsiTheme="majorHAnsi" w:hint="default"/>
        <w:b/>
        <w:color w:val="632423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/>
        <w:color w:val="365F91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Theme="majorHAnsi" w:hAnsiTheme="maj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Theme="majorHAnsi" w:hAnsiTheme="majorHAnsi" w:hint="default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5BF11D5"/>
    <w:multiLevelType w:val="multilevel"/>
    <w:tmpl w:val="905E0D4E"/>
    <w:styleLink w:val="Numbered1230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5FA7D03"/>
    <w:multiLevelType w:val="multilevel"/>
    <w:tmpl w:val="314CAEA6"/>
    <w:styleLink w:val="Numberedab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6714821"/>
    <w:multiLevelType w:val="multilevel"/>
    <w:tmpl w:val="6FE41176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2250"/>
        </w:tabs>
      </w:pPr>
    </w:lvl>
    <w:lvl w:ilvl="3">
      <w:start w:val="1"/>
      <w:numFmt w:val="decimal"/>
      <w:lvlText w:val="%1.%2.%3.%4"/>
      <w:lvlJc w:val="left"/>
      <w:pPr>
        <w:tabs>
          <w:tab w:val="num" w:pos="27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19" w15:restartNumberingAfterBreak="0">
    <w:nsid w:val="66F76001"/>
    <w:multiLevelType w:val="multilevel"/>
    <w:tmpl w:val="A9B8A300"/>
    <w:styleLink w:val="Numbered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20" w15:restartNumberingAfterBreak="0">
    <w:nsid w:val="72DE7222"/>
    <w:multiLevelType w:val="hybridMultilevel"/>
    <w:tmpl w:val="B59A5D60"/>
    <w:lvl w:ilvl="0" w:tplc="71089830">
      <w:start w:val="1"/>
      <w:numFmt w:val="decimal"/>
      <w:pStyle w:val="ListParagraph"/>
      <w:lvlText w:val="%1"/>
      <w:lvlJc w:val="left"/>
      <w:pPr>
        <w:ind w:left="1440" w:hanging="360"/>
      </w:pPr>
      <w:rPr>
        <w:rFonts w:ascii="Franklin Gothic Medium" w:hAnsi="Franklin Gothic Medium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2020D9"/>
    <w:multiLevelType w:val="hybridMultilevel"/>
    <w:tmpl w:val="CB4A7206"/>
    <w:lvl w:ilvl="0" w:tplc="BE9E6CC4">
      <w:start w:val="1"/>
      <w:numFmt w:val="bullet"/>
      <w:pStyle w:val="Bullet-Step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37096"/>
    <w:multiLevelType w:val="hybridMultilevel"/>
    <w:tmpl w:val="D090B424"/>
    <w:lvl w:ilvl="0" w:tplc="D2D6F4EC">
      <w:start w:val="1"/>
      <w:numFmt w:val="bullet"/>
      <w:pStyle w:val="Bullet-Flus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3E46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1AE3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803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A5C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FC6C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2D5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0E0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A6B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21"/>
  </w:num>
  <w:num w:numId="4">
    <w:abstractNumId w:val="12"/>
  </w:num>
  <w:num w:numId="5">
    <w:abstractNumId w:val="18"/>
  </w:num>
  <w:num w:numId="6">
    <w:abstractNumId w:val="13"/>
  </w:num>
  <w:num w:numId="7">
    <w:abstractNumId w:val="19"/>
  </w:num>
  <w:num w:numId="8">
    <w:abstractNumId w:val="16"/>
  </w:num>
  <w:num w:numId="9">
    <w:abstractNumId w:val="17"/>
  </w:num>
  <w:num w:numId="10">
    <w:abstractNumId w:val="10"/>
  </w:num>
  <w:num w:numId="11">
    <w:abstractNumId w:val="11"/>
  </w:num>
  <w:num w:numId="12">
    <w:abstractNumId w:val="21"/>
  </w:num>
  <w:num w:numId="13">
    <w:abstractNumId w:val="20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6"/>
  </w:num>
  <w:num w:numId="23">
    <w:abstractNumId w:val="15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lvam Balasubramaniam">
    <w15:presenceInfo w15:providerId="AD" w15:userId="S-1-5-21-2083667071-1112689225-1550850067-64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Fmt w:val="upp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C2"/>
    <w:rsid w:val="00000987"/>
    <w:rsid w:val="00002F59"/>
    <w:rsid w:val="000035C2"/>
    <w:rsid w:val="00005EC0"/>
    <w:rsid w:val="00006C0A"/>
    <w:rsid w:val="00013A5A"/>
    <w:rsid w:val="00013D1B"/>
    <w:rsid w:val="0001610D"/>
    <w:rsid w:val="0002233B"/>
    <w:rsid w:val="00023423"/>
    <w:rsid w:val="00025845"/>
    <w:rsid w:val="00025E30"/>
    <w:rsid w:val="00026600"/>
    <w:rsid w:val="00031E77"/>
    <w:rsid w:val="000337EC"/>
    <w:rsid w:val="00033D09"/>
    <w:rsid w:val="000400EC"/>
    <w:rsid w:val="00040F66"/>
    <w:rsid w:val="000418CC"/>
    <w:rsid w:val="00044506"/>
    <w:rsid w:val="00045808"/>
    <w:rsid w:val="00045C76"/>
    <w:rsid w:val="00046BA7"/>
    <w:rsid w:val="00050CB8"/>
    <w:rsid w:val="00050E6C"/>
    <w:rsid w:val="00055594"/>
    <w:rsid w:val="00056B83"/>
    <w:rsid w:val="000626EA"/>
    <w:rsid w:val="00063924"/>
    <w:rsid w:val="00066201"/>
    <w:rsid w:val="000714C4"/>
    <w:rsid w:val="00072155"/>
    <w:rsid w:val="000730BA"/>
    <w:rsid w:val="0007531C"/>
    <w:rsid w:val="00075BD9"/>
    <w:rsid w:val="00077005"/>
    <w:rsid w:val="00077352"/>
    <w:rsid w:val="00081C32"/>
    <w:rsid w:val="00081E41"/>
    <w:rsid w:val="00083F61"/>
    <w:rsid w:val="000845F0"/>
    <w:rsid w:val="000907FC"/>
    <w:rsid w:val="0009207D"/>
    <w:rsid w:val="00093E85"/>
    <w:rsid w:val="000955F0"/>
    <w:rsid w:val="00095FFD"/>
    <w:rsid w:val="00096493"/>
    <w:rsid w:val="000A640D"/>
    <w:rsid w:val="000B3E7A"/>
    <w:rsid w:val="000B4511"/>
    <w:rsid w:val="000B487C"/>
    <w:rsid w:val="000B4A42"/>
    <w:rsid w:val="000B53E0"/>
    <w:rsid w:val="000B6D89"/>
    <w:rsid w:val="000B7BFE"/>
    <w:rsid w:val="000C10F8"/>
    <w:rsid w:val="000D0418"/>
    <w:rsid w:val="000D7CB4"/>
    <w:rsid w:val="000E324B"/>
    <w:rsid w:val="000E45CF"/>
    <w:rsid w:val="000E4C31"/>
    <w:rsid w:val="000E66C5"/>
    <w:rsid w:val="000E68B5"/>
    <w:rsid w:val="000F03C9"/>
    <w:rsid w:val="000F3C2C"/>
    <w:rsid w:val="000F52AB"/>
    <w:rsid w:val="000F6F9A"/>
    <w:rsid w:val="00100AF2"/>
    <w:rsid w:val="00103E93"/>
    <w:rsid w:val="001109BA"/>
    <w:rsid w:val="0011420D"/>
    <w:rsid w:val="001161F3"/>
    <w:rsid w:val="001227ED"/>
    <w:rsid w:val="00125993"/>
    <w:rsid w:val="0012603A"/>
    <w:rsid w:val="00126386"/>
    <w:rsid w:val="001264AB"/>
    <w:rsid w:val="00126F3A"/>
    <w:rsid w:val="0013026F"/>
    <w:rsid w:val="00131B2E"/>
    <w:rsid w:val="0013370B"/>
    <w:rsid w:val="001357A7"/>
    <w:rsid w:val="00137B45"/>
    <w:rsid w:val="00144631"/>
    <w:rsid w:val="0014464C"/>
    <w:rsid w:val="00152FD4"/>
    <w:rsid w:val="001558EA"/>
    <w:rsid w:val="00155B15"/>
    <w:rsid w:val="0015791D"/>
    <w:rsid w:val="001641F1"/>
    <w:rsid w:val="0016645F"/>
    <w:rsid w:val="00170D7A"/>
    <w:rsid w:val="001749C3"/>
    <w:rsid w:val="00175DD3"/>
    <w:rsid w:val="00176E91"/>
    <w:rsid w:val="00181F4E"/>
    <w:rsid w:val="00185646"/>
    <w:rsid w:val="001858D7"/>
    <w:rsid w:val="00191529"/>
    <w:rsid w:val="00191686"/>
    <w:rsid w:val="00195FC2"/>
    <w:rsid w:val="00197C9F"/>
    <w:rsid w:val="001A1ECB"/>
    <w:rsid w:val="001A458B"/>
    <w:rsid w:val="001B67E3"/>
    <w:rsid w:val="001C032D"/>
    <w:rsid w:val="001C079A"/>
    <w:rsid w:val="001C0A8F"/>
    <w:rsid w:val="001C1097"/>
    <w:rsid w:val="001C209A"/>
    <w:rsid w:val="001C3FC9"/>
    <w:rsid w:val="001C473B"/>
    <w:rsid w:val="001C4CCE"/>
    <w:rsid w:val="001C506E"/>
    <w:rsid w:val="001C5B75"/>
    <w:rsid w:val="001D1000"/>
    <w:rsid w:val="001D1001"/>
    <w:rsid w:val="001E0438"/>
    <w:rsid w:val="001E3541"/>
    <w:rsid w:val="001E72B9"/>
    <w:rsid w:val="001E7E43"/>
    <w:rsid w:val="001F012C"/>
    <w:rsid w:val="001F20C9"/>
    <w:rsid w:val="001F31AA"/>
    <w:rsid w:val="001F3C80"/>
    <w:rsid w:val="001F4480"/>
    <w:rsid w:val="001F7DD9"/>
    <w:rsid w:val="00203365"/>
    <w:rsid w:val="002033A8"/>
    <w:rsid w:val="00203C38"/>
    <w:rsid w:val="0020429D"/>
    <w:rsid w:val="002058A5"/>
    <w:rsid w:val="002123B1"/>
    <w:rsid w:val="00212640"/>
    <w:rsid w:val="00214EDC"/>
    <w:rsid w:val="00224034"/>
    <w:rsid w:val="00224969"/>
    <w:rsid w:val="00224EE1"/>
    <w:rsid w:val="0023098B"/>
    <w:rsid w:val="0023290F"/>
    <w:rsid w:val="00233EAD"/>
    <w:rsid w:val="00234CC3"/>
    <w:rsid w:val="00235A9B"/>
    <w:rsid w:val="002363FB"/>
    <w:rsid w:val="00236B8D"/>
    <w:rsid w:val="002412BC"/>
    <w:rsid w:val="002424B9"/>
    <w:rsid w:val="0024392D"/>
    <w:rsid w:val="00244354"/>
    <w:rsid w:val="00245B57"/>
    <w:rsid w:val="00247711"/>
    <w:rsid w:val="00253B81"/>
    <w:rsid w:val="00255AB3"/>
    <w:rsid w:val="00257560"/>
    <w:rsid w:val="0026102A"/>
    <w:rsid w:val="002616ED"/>
    <w:rsid w:val="00261922"/>
    <w:rsid w:val="0026283F"/>
    <w:rsid w:val="00262C11"/>
    <w:rsid w:val="00266FA5"/>
    <w:rsid w:val="002674DC"/>
    <w:rsid w:val="00267835"/>
    <w:rsid w:val="00271A18"/>
    <w:rsid w:val="00273486"/>
    <w:rsid w:val="00274119"/>
    <w:rsid w:val="002816D7"/>
    <w:rsid w:val="00282407"/>
    <w:rsid w:val="0028335C"/>
    <w:rsid w:val="0028391A"/>
    <w:rsid w:val="00283BCB"/>
    <w:rsid w:val="00290BDD"/>
    <w:rsid w:val="00295482"/>
    <w:rsid w:val="002959B2"/>
    <w:rsid w:val="002A1FB5"/>
    <w:rsid w:val="002A56BA"/>
    <w:rsid w:val="002A5A7F"/>
    <w:rsid w:val="002A5DAF"/>
    <w:rsid w:val="002B14EF"/>
    <w:rsid w:val="002B3C5B"/>
    <w:rsid w:val="002B4AB1"/>
    <w:rsid w:val="002C4BBF"/>
    <w:rsid w:val="002C4F4C"/>
    <w:rsid w:val="002C5843"/>
    <w:rsid w:val="002C615F"/>
    <w:rsid w:val="002C7675"/>
    <w:rsid w:val="002D0591"/>
    <w:rsid w:val="002D1C53"/>
    <w:rsid w:val="002D3255"/>
    <w:rsid w:val="002D619D"/>
    <w:rsid w:val="002D6305"/>
    <w:rsid w:val="002D6913"/>
    <w:rsid w:val="002E04D7"/>
    <w:rsid w:val="002E235F"/>
    <w:rsid w:val="002F10C0"/>
    <w:rsid w:val="002F120F"/>
    <w:rsid w:val="002F203D"/>
    <w:rsid w:val="002F2A48"/>
    <w:rsid w:val="002F3A14"/>
    <w:rsid w:val="002F427A"/>
    <w:rsid w:val="002F5036"/>
    <w:rsid w:val="002F5646"/>
    <w:rsid w:val="002F7ADE"/>
    <w:rsid w:val="003009A3"/>
    <w:rsid w:val="00300C30"/>
    <w:rsid w:val="00302F85"/>
    <w:rsid w:val="0030354F"/>
    <w:rsid w:val="00306849"/>
    <w:rsid w:val="00307334"/>
    <w:rsid w:val="0030760D"/>
    <w:rsid w:val="00307DA4"/>
    <w:rsid w:val="0031649B"/>
    <w:rsid w:val="0031659D"/>
    <w:rsid w:val="003166BF"/>
    <w:rsid w:val="0031687D"/>
    <w:rsid w:val="00322967"/>
    <w:rsid w:val="00325EE2"/>
    <w:rsid w:val="003278CF"/>
    <w:rsid w:val="00327CFB"/>
    <w:rsid w:val="00330FE0"/>
    <w:rsid w:val="00332652"/>
    <w:rsid w:val="00332C9C"/>
    <w:rsid w:val="00333F43"/>
    <w:rsid w:val="00334791"/>
    <w:rsid w:val="00334D55"/>
    <w:rsid w:val="00336F45"/>
    <w:rsid w:val="00337FF3"/>
    <w:rsid w:val="00340B75"/>
    <w:rsid w:val="00341DEC"/>
    <w:rsid w:val="00342B24"/>
    <w:rsid w:val="003443B6"/>
    <w:rsid w:val="00353CA9"/>
    <w:rsid w:val="00354E34"/>
    <w:rsid w:val="00357BFE"/>
    <w:rsid w:val="00370FDF"/>
    <w:rsid w:val="0037250E"/>
    <w:rsid w:val="003726EC"/>
    <w:rsid w:val="00372780"/>
    <w:rsid w:val="00372FC8"/>
    <w:rsid w:val="00373D08"/>
    <w:rsid w:val="00374162"/>
    <w:rsid w:val="0037605B"/>
    <w:rsid w:val="0037657F"/>
    <w:rsid w:val="0038167B"/>
    <w:rsid w:val="00382178"/>
    <w:rsid w:val="00387044"/>
    <w:rsid w:val="0039035E"/>
    <w:rsid w:val="00391974"/>
    <w:rsid w:val="00391F32"/>
    <w:rsid w:val="003948F3"/>
    <w:rsid w:val="00395A59"/>
    <w:rsid w:val="003979CE"/>
    <w:rsid w:val="003A13EA"/>
    <w:rsid w:val="003A25DE"/>
    <w:rsid w:val="003A39E7"/>
    <w:rsid w:val="003A3A6E"/>
    <w:rsid w:val="003A51A6"/>
    <w:rsid w:val="003A744D"/>
    <w:rsid w:val="003C0855"/>
    <w:rsid w:val="003C147E"/>
    <w:rsid w:val="003C4822"/>
    <w:rsid w:val="003C4E4D"/>
    <w:rsid w:val="003C5387"/>
    <w:rsid w:val="003C6F01"/>
    <w:rsid w:val="003D1DF0"/>
    <w:rsid w:val="003D2AFB"/>
    <w:rsid w:val="003E1903"/>
    <w:rsid w:val="003E2ABD"/>
    <w:rsid w:val="003E3F87"/>
    <w:rsid w:val="003E4776"/>
    <w:rsid w:val="003F3458"/>
    <w:rsid w:val="003F3615"/>
    <w:rsid w:val="003F37FB"/>
    <w:rsid w:val="003F4F6A"/>
    <w:rsid w:val="003F4FDE"/>
    <w:rsid w:val="004010E1"/>
    <w:rsid w:val="00402F99"/>
    <w:rsid w:val="00403FDE"/>
    <w:rsid w:val="00404400"/>
    <w:rsid w:val="00405722"/>
    <w:rsid w:val="00406A89"/>
    <w:rsid w:val="00410D1D"/>
    <w:rsid w:val="00413AD1"/>
    <w:rsid w:val="004165CC"/>
    <w:rsid w:val="0041706C"/>
    <w:rsid w:val="00420E5A"/>
    <w:rsid w:val="00422B3A"/>
    <w:rsid w:val="00423161"/>
    <w:rsid w:val="00423F19"/>
    <w:rsid w:val="00424AB8"/>
    <w:rsid w:val="004251A0"/>
    <w:rsid w:val="004252D2"/>
    <w:rsid w:val="00427658"/>
    <w:rsid w:val="00430AD8"/>
    <w:rsid w:val="00432F3A"/>
    <w:rsid w:val="00434A63"/>
    <w:rsid w:val="0043504A"/>
    <w:rsid w:val="00435B19"/>
    <w:rsid w:val="0044004D"/>
    <w:rsid w:val="00440162"/>
    <w:rsid w:val="00441630"/>
    <w:rsid w:val="00441B37"/>
    <w:rsid w:val="00443231"/>
    <w:rsid w:val="00443E84"/>
    <w:rsid w:val="004461A6"/>
    <w:rsid w:val="004472CD"/>
    <w:rsid w:val="0044735D"/>
    <w:rsid w:val="0045014A"/>
    <w:rsid w:val="00453CFA"/>
    <w:rsid w:val="004622A7"/>
    <w:rsid w:val="00465799"/>
    <w:rsid w:val="00471739"/>
    <w:rsid w:val="004776C6"/>
    <w:rsid w:val="00480610"/>
    <w:rsid w:val="00480D8D"/>
    <w:rsid w:val="004813D3"/>
    <w:rsid w:val="004871F1"/>
    <w:rsid w:val="00490FD8"/>
    <w:rsid w:val="00491C5D"/>
    <w:rsid w:val="00496A95"/>
    <w:rsid w:val="00497460"/>
    <w:rsid w:val="00497971"/>
    <w:rsid w:val="004A0EE5"/>
    <w:rsid w:val="004A0FFD"/>
    <w:rsid w:val="004A3418"/>
    <w:rsid w:val="004A43A5"/>
    <w:rsid w:val="004A4D87"/>
    <w:rsid w:val="004A7389"/>
    <w:rsid w:val="004B0552"/>
    <w:rsid w:val="004B1AEE"/>
    <w:rsid w:val="004B2C32"/>
    <w:rsid w:val="004B33C7"/>
    <w:rsid w:val="004B4EAA"/>
    <w:rsid w:val="004C03C5"/>
    <w:rsid w:val="004C20CA"/>
    <w:rsid w:val="004C279E"/>
    <w:rsid w:val="004C3CB5"/>
    <w:rsid w:val="004C485F"/>
    <w:rsid w:val="004C4C3E"/>
    <w:rsid w:val="004C7805"/>
    <w:rsid w:val="004D0D0C"/>
    <w:rsid w:val="004D0E2E"/>
    <w:rsid w:val="004D17B9"/>
    <w:rsid w:val="004D23B7"/>
    <w:rsid w:val="004D3F64"/>
    <w:rsid w:val="004D4260"/>
    <w:rsid w:val="004D6F12"/>
    <w:rsid w:val="004D7956"/>
    <w:rsid w:val="004E058F"/>
    <w:rsid w:val="004E152C"/>
    <w:rsid w:val="004E35A3"/>
    <w:rsid w:val="004E4867"/>
    <w:rsid w:val="004E4A7D"/>
    <w:rsid w:val="004E5B70"/>
    <w:rsid w:val="004E769E"/>
    <w:rsid w:val="004F11CF"/>
    <w:rsid w:val="004F1D42"/>
    <w:rsid w:val="00501220"/>
    <w:rsid w:val="0050405A"/>
    <w:rsid w:val="00506011"/>
    <w:rsid w:val="00510166"/>
    <w:rsid w:val="00510938"/>
    <w:rsid w:val="00512635"/>
    <w:rsid w:val="005204CE"/>
    <w:rsid w:val="00522749"/>
    <w:rsid w:val="005230E0"/>
    <w:rsid w:val="0053025C"/>
    <w:rsid w:val="00531AB7"/>
    <w:rsid w:val="005334D7"/>
    <w:rsid w:val="00535735"/>
    <w:rsid w:val="00536110"/>
    <w:rsid w:val="00537427"/>
    <w:rsid w:val="0054104D"/>
    <w:rsid w:val="005418E9"/>
    <w:rsid w:val="00542365"/>
    <w:rsid w:val="005451AE"/>
    <w:rsid w:val="00550F75"/>
    <w:rsid w:val="0055209D"/>
    <w:rsid w:val="005523AD"/>
    <w:rsid w:val="00552985"/>
    <w:rsid w:val="005609D7"/>
    <w:rsid w:val="00561C34"/>
    <w:rsid w:val="005629E0"/>
    <w:rsid w:val="00562D7B"/>
    <w:rsid w:val="0056342D"/>
    <w:rsid w:val="00563BAD"/>
    <w:rsid w:val="005648DF"/>
    <w:rsid w:val="005710B4"/>
    <w:rsid w:val="005733F8"/>
    <w:rsid w:val="005740C3"/>
    <w:rsid w:val="0057526B"/>
    <w:rsid w:val="00575D1F"/>
    <w:rsid w:val="00575DD2"/>
    <w:rsid w:val="00577BC1"/>
    <w:rsid w:val="00582168"/>
    <w:rsid w:val="00582963"/>
    <w:rsid w:val="00586EA6"/>
    <w:rsid w:val="005938AA"/>
    <w:rsid w:val="0059451B"/>
    <w:rsid w:val="00597339"/>
    <w:rsid w:val="005975EF"/>
    <w:rsid w:val="00597E2B"/>
    <w:rsid w:val="005A4F01"/>
    <w:rsid w:val="005A55F5"/>
    <w:rsid w:val="005A7CE9"/>
    <w:rsid w:val="005B1252"/>
    <w:rsid w:val="005B3974"/>
    <w:rsid w:val="005C00C1"/>
    <w:rsid w:val="005C0BAE"/>
    <w:rsid w:val="005C323C"/>
    <w:rsid w:val="005C3F77"/>
    <w:rsid w:val="005C4F80"/>
    <w:rsid w:val="005C50C6"/>
    <w:rsid w:val="005C7E51"/>
    <w:rsid w:val="005D5B34"/>
    <w:rsid w:val="005E04FB"/>
    <w:rsid w:val="005E0A28"/>
    <w:rsid w:val="005E1586"/>
    <w:rsid w:val="005E2B6A"/>
    <w:rsid w:val="005E2F7B"/>
    <w:rsid w:val="005E5661"/>
    <w:rsid w:val="005F07AA"/>
    <w:rsid w:val="005F0A85"/>
    <w:rsid w:val="005F2F33"/>
    <w:rsid w:val="005F37DF"/>
    <w:rsid w:val="005F4954"/>
    <w:rsid w:val="005F5254"/>
    <w:rsid w:val="00600935"/>
    <w:rsid w:val="0060129F"/>
    <w:rsid w:val="0060158E"/>
    <w:rsid w:val="00604DCD"/>
    <w:rsid w:val="006052EC"/>
    <w:rsid w:val="00606FAD"/>
    <w:rsid w:val="00607070"/>
    <w:rsid w:val="006114F8"/>
    <w:rsid w:val="006117A9"/>
    <w:rsid w:val="0061491F"/>
    <w:rsid w:val="00621046"/>
    <w:rsid w:val="00622A2D"/>
    <w:rsid w:val="00625554"/>
    <w:rsid w:val="00626CA2"/>
    <w:rsid w:val="0063147A"/>
    <w:rsid w:val="00634757"/>
    <w:rsid w:val="00637DCF"/>
    <w:rsid w:val="006416D4"/>
    <w:rsid w:val="00642338"/>
    <w:rsid w:val="00642BAC"/>
    <w:rsid w:val="00643547"/>
    <w:rsid w:val="006436CB"/>
    <w:rsid w:val="00650020"/>
    <w:rsid w:val="00652E92"/>
    <w:rsid w:val="00654CAD"/>
    <w:rsid w:val="00655698"/>
    <w:rsid w:val="00657BAC"/>
    <w:rsid w:val="00662D45"/>
    <w:rsid w:val="00663C4B"/>
    <w:rsid w:val="006642C7"/>
    <w:rsid w:val="00664562"/>
    <w:rsid w:val="0066746E"/>
    <w:rsid w:val="006679A5"/>
    <w:rsid w:val="00667B60"/>
    <w:rsid w:val="00671124"/>
    <w:rsid w:val="00671D11"/>
    <w:rsid w:val="00672AAA"/>
    <w:rsid w:val="006767CE"/>
    <w:rsid w:val="006774B6"/>
    <w:rsid w:val="00680C79"/>
    <w:rsid w:val="00681A0A"/>
    <w:rsid w:val="006830EF"/>
    <w:rsid w:val="006857BC"/>
    <w:rsid w:val="006865CE"/>
    <w:rsid w:val="0069257D"/>
    <w:rsid w:val="00692598"/>
    <w:rsid w:val="0069300E"/>
    <w:rsid w:val="0069565F"/>
    <w:rsid w:val="00695D15"/>
    <w:rsid w:val="00696FF1"/>
    <w:rsid w:val="006A219F"/>
    <w:rsid w:val="006A2F54"/>
    <w:rsid w:val="006A32C3"/>
    <w:rsid w:val="006A4737"/>
    <w:rsid w:val="006A6976"/>
    <w:rsid w:val="006B1BDC"/>
    <w:rsid w:val="006B1FA8"/>
    <w:rsid w:val="006B2540"/>
    <w:rsid w:val="006B2F2F"/>
    <w:rsid w:val="006B688A"/>
    <w:rsid w:val="006B7879"/>
    <w:rsid w:val="006B7986"/>
    <w:rsid w:val="006C3986"/>
    <w:rsid w:val="006C5FBF"/>
    <w:rsid w:val="006C660C"/>
    <w:rsid w:val="006D1310"/>
    <w:rsid w:val="006D16B4"/>
    <w:rsid w:val="006D187E"/>
    <w:rsid w:val="006D5E17"/>
    <w:rsid w:val="006D60AF"/>
    <w:rsid w:val="006D7704"/>
    <w:rsid w:val="006E6D98"/>
    <w:rsid w:val="006E7BBA"/>
    <w:rsid w:val="006F13B1"/>
    <w:rsid w:val="006F2E9A"/>
    <w:rsid w:val="006F58D5"/>
    <w:rsid w:val="006F61D4"/>
    <w:rsid w:val="006F69C0"/>
    <w:rsid w:val="00700D9D"/>
    <w:rsid w:val="00704EA9"/>
    <w:rsid w:val="007064D6"/>
    <w:rsid w:val="00706E44"/>
    <w:rsid w:val="007115A6"/>
    <w:rsid w:val="00722049"/>
    <w:rsid w:val="0072207B"/>
    <w:rsid w:val="00722D0A"/>
    <w:rsid w:val="00730419"/>
    <w:rsid w:val="0074101B"/>
    <w:rsid w:val="00741C33"/>
    <w:rsid w:val="00741F78"/>
    <w:rsid w:val="00743382"/>
    <w:rsid w:val="00745943"/>
    <w:rsid w:val="00757626"/>
    <w:rsid w:val="00762E64"/>
    <w:rsid w:val="00764B15"/>
    <w:rsid w:val="00764FEF"/>
    <w:rsid w:val="00767AD6"/>
    <w:rsid w:val="00770A5D"/>
    <w:rsid w:val="00771B75"/>
    <w:rsid w:val="007745F0"/>
    <w:rsid w:val="0077467F"/>
    <w:rsid w:val="00774A5E"/>
    <w:rsid w:val="00785313"/>
    <w:rsid w:val="00787B04"/>
    <w:rsid w:val="007914FF"/>
    <w:rsid w:val="00792211"/>
    <w:rsid w:val="00795FCC"/>
    <w:rsid w:val="00797EDE"/>
    <w:rsid w:val="007A1184"/>
    <w:rsid w:val="007A1405"/>
    <w:rsid w:val="007A2680"/>
    <w:rsid w:val="007A2A01"/>
    <w:rsid w:val="007A43BF"/>
    <w:rsid w:val="007B0A54"/>
    <w:rsid w:val="007B2B98"/>
    <w:rsid w:val="007B5D7A"/>
    <w:rsid w:val="007B73C0"/>
    <w:rsid w:val="007C0057"/>
    <w:rsid w:val="007C16EF"/>
    <w:rsid w:val="007C2A97"/>
    <w:rsid w:val="007C3CB6"/>
    <w:rsid w:val="007C7244"/>
    <w:rsid w:val="007C79AE"/>
    <w:rsid w:val="007D544E"/>
    <w:rsid w:val="007D6736"/>
    <w:rsid w:val="007E1D54"/>
    <w:rsid w:val="007E41A7"/>
    <w:rsid w:val="007E5FCE"/>
    <w:rsid w:val="007F08B3"/>
    <w:rsid w:val="007F195C"/>
    <w:rsid w:val="007F405A"/>
    <w:rsid w:val="00800DE8"/>
    <w:rsid w:val="00802ACF"/>
    <w:rsid w:val="00802F1D"/>
    <w:rsid w:val="00813BC6"/>
    <w:rsid w:val="008147FC"/>
    <w:rsid w:val="008167EE"/>
    <w:rsid w:val="00822F22"/>
    <w:rsid w:val="00824262"/>
    <w:rsid w:val="00827FE8"/>
    <w:rsid w:val="008305B3"/>
    <w:rsid w:val="00833C3C"/>
    <w:rsid w:val="0083495C"/>
    <w:rsid w:val="00835878"/>
    <w:rsid w:val="00837452"/>
    <w:rsid w:val="0084047B"/>
    <w:rsid w:val="0084113E"/>
    <w:rsid w:val="00841D62"/>
    <w:rsid w:val="00844AD5"/>
    <w:rsid w:val="00845910"/>
    <w:rsid w:val="00845974"/>
    <w:rsid w:val="0085198B"/>
    <w:rsid w:val="00855BF7"/>
    <w:rsid w:val="008563F6"/>
    <w:rsid w:val="00860D36"/>
    <w:rsid w:val="008701E5"/>
    <w:rsid w:val="0087044A"/>
    <w:rsid w:val="00870629"/>
    <w:rsid w:val="00871E7E"/>
    <w:rsid w:val="008728FB"/>
    <w:rsid w:val="0087525F"/>
    <w:rsid w:val="0087607A"/>
    <w:rsid w:val="0087710D"/>
    <w:rsid w:val="00881FF8"/>
    <w:rsid w:val="00886BC2"/>
    <w:rsid w:val="00886EEC"/>
    <w:rsid w:val="008915D8"/>
    <w:rsid w:val="00891CF3"/>
    <w:rsid w:val="008A64AA"/>
    <w:rsid w:val="008B1852"/>
    <w:rsid w:val="008B3A47"/>
    <w:rsid w:val="008C06CF"/>
    <w:rsid w:val="008C3A3E"/>
    <w:rsid w:val="008C4C26"/>
    <w:rsid w:val="008D1C2F"/>
    <w:rsid w:val="008D6047"/>
    <w:rsid w:val="008E0523"/>
    <w:rsid w:val="008E0625"/>
    <w:rsid w:val="008E0B5D"/>
    <w:rsid w:val="008E2C83"/>
    <w:rsid w:val="008E3AC8"/>
    <w:rsid w:val="008E418F"/>
    <w:rsid w:val="008F0168"/>
    <w:rsid w:val="008F0C14"/>
    <w:rsid w:val="008F3ACA"/>
    <w:rsid w:val="008F4A40"/>
    <w:rsid w:val="009001FA"/>
    <w:rsid w:val="009011CB"/>
    <w:rsid w:val="00901417"/>
    <w:rsid w:val="009020F6"/>
    <w:rsid w:val="00904371"/>
    <w:rsid w:val="00904A9C"/>
    <w:rsid w:val="0091213E"/>
    <w:rsid w:val="0091237C"/>
    <w:rsid w:val="009147C9"/>
    <w:rsid w:val="00914B6D"/>
    <w:rsid w:val="009212EC"/>
    <w:rsid w:val="0092224C"/>
    <w:rsid w:val="0092290E"/>
    <w:rsid w:val="00923228"/>
    <w:rsid w:val="0092357E"/>
    <w:rsid w:val="00923EF7"/>
    <w:rsid w:val="00926C11"/>
    <w:rsid w:val="00927799"/>
    <w:rsid w:val="0093216F"/>
    <w:rsid w:val="00933C93"/>
    <w:rsid w:val="00937645"/>
    <w:rsid w:val="00943683"/>
    <w:rsid w:val="00943805"/>
    <w:rsid w:val="0094594D"/>
    <w:rsid w:val="00946B96"/>
    <w:rsid w:val="00946E7D"/>
    <w:rsid w:val="00947E44"/>
    <w:rsid w:val="009536A9"/>
    <w:rsid w:val="009641AF"/>
    <w:rsid w:val="00966E17"/>
    <w:rsid w:val="0096785F"/>
    <w:rsid w:val="0097100A"/>
    <w:rsid w:val="009712A6"/>
    <w:rsid w:val="0097297B"/>
    <w:rsid w:val="00974252"/>
    <w:rsid w:val="009746D5"/>
    <w:rsid w:val="00974D9F"/>
    <w:rsid w:val="009764C0"/>
    <w:rsid w:val="00976B29"/>
    <w:rsid w:val="009839A1"/>
    <w:rsid w:val="00984D73"/>
    <w:rsid w:val="009876C2"/>
    <w:rsid w:val="00992765"/>
    <w:rsid w:val="009934D4"/>
    <w:rsid w:val="00997F49"/>
    <w:rsid w:val="009A0B8F"/>
    <w:rsid w:val="009A770F"/>
    <w:rsid w:val="009B0851"/>
    <w:rsid w:val="009B0EB2"/>
    <w:rsid w:val="009B128C"/>
    <w:rsid w:val="009B678C"/>
    <w:rsid w:val="009B6A78"/>
    <w:rsid w:val="009C192A"/>
    <w:rsid w:val="009C3350"/>
    <w:rsid w:val="009C5780"/>
    <w:rsid w:val="009C774F"/>
    <w:rsid w:val="009D0C33"/>
    <w:rsid w:val="009D0F60"/>
    <w:rsid w:val="009D1AF3"/>
    <w:rsid w:val="009D3C3B"/>
    <w:rsid w:val="009D475C"/>
    <w:rsid w:val="009D5500"/>
    <w:rsid w:val="009E0575"/>
    <w:rsid w:val="009E2836"/>
    <w:rsid w:val="009E307D"/>
    <w:rsid w:val="009E4A2B"/>
    <w:rsid w:val="009E69AB"/>
    <w:rsid w:val="009E7EA7"/>
    <w:rsid w:val="009E7FCE"/>
    <w:rsid w:val="009F3926"/>
    <w:rsid w:val="009F559A"/>
    <w:rsid w:val="009F7AB3"/>
    <w:rsid w:val="00A00070"/>
    <w:rsid w:val="00A02D8D"/>
    <w:rsid w:val="00A05B3D"/>
    <w:rsid w:val="00A05C39"/>
    <w:rsid w:val="00A06DA2"/>
    <w:rsid w:val="00A10343"/>
    <w:rsid w:val="00A1331B"/>
    <w:rsid w:val="00A1342B"/>
    <w:rsid w:val="00A17911"/>
    <w:rsid w:val="00A2226C"/>
    <w:rsid w:val="00A24ED3"/>
    <w:rsid w:val="00A25AE3"/>
    <w:rsid w:val="00A361AC"/>
    <w:rsid w:val="00A5092B"/>
    <w:rsid w:val="00A52A2B"/>
    <w:rsid w:val="00A537D1"/>
    <w:rsid w:val="00A53ED8"/>
    <w:rsid w:val="00A56F76"/>
    <w:rsid w:val="00A60D80"/>
    <w:rsid w:val="00A613C7"/>
    <w:rsid w:val="00A62442"/>
    <w:rsid w:val="00A62673"/>
    <w:rsid w:val="00A62CC4"/>
    <w:rsid w:val="00A639B8"/>
    <w:rsid w:val="00A65878"/>
    <w:rsid w:val="00A65BBF"/>
    <w:rsid w:val="00A65F3A"/>
    <w:rsid w:val="00A7010A"/>
    <w:rsid w:val="00A7023B"/>
    <w:rsid w:val="00A7141D"/>
    <w:rsid w:val="00A7294E"/>
    <w:rsid w:val="00A73DC7"/>
    <w:rsid w:val="00A75D79"/>
    <w:rsid w:val="00A76C23"/>
    <w:rsid w:val="00A84D2A"/>
    <w:rsid w:val="00A84FA8"/>
    <w:rsid w:val="00A85292"/>
    <w:rsid w:val="00A85F12"/>
    <w:rsid w:val="00A966D0"/>
    <w:rsid w:val="00A97057"/>
    <w:rsid w:val="00A97065"/>
    <w:rsid w:val="00AA0460"/>
    <w:rsid w:val="00AA0DE9"/>
    <w:rsid w:val="00AA3837"/>
    <w:rsid w:val="00AA3FE4"/>
    <w:rsid w:val="00AA5D72"/>
    <w:rsid w:val="00AA7D95"/>
    <w:rsid w:val="00AB1912"/>
    <w:rsid w:val="00AB2421"/>
    <w:rsid w:val="00AB3A21"/>
    <w:rsid w:val="00AB4DFA"/>
    <w:rsid w:val="00AB5B61"/>
    <w:rsid w:val="00AB737D"/>
    <w:rsid w:val="00AC28CD"/>
    <w:rsid w:val="00AC3A74"/>
    <w:rsid w:val="00AC4765"/>
    <w:rsid w:val="00AD3C35"/>
    <w:rsid w:val="00AD6D0F"/>
    <w:rsid w:val="00AD6D9F"/>
    <w:rsid w:val="00AD7026"/>
    <w:rsid w:val="00AE2F75"/>
    <w:rsid w:val="00AE3DA2"/>
    <w:rsid w:val="00AE4299"/>
    <w:rsid w:val="00AE7FBF"/>
    <w:rsid w:val="00AF042A"/>
    <w:rsid w:val="00AF463D"/>
    <w:rsid w:val="00AF5AC4"/>
    <w:rsid w:val="00AF6B65"/>
    <w:rsid w:val="00B017F4"/>
    <w:rsid w:val="00B03670"/>
    <w:rsid w:val="00B03711"/>
    <w:rsid w:val="00B03925"/>
    <w:rsid w:val="00B1039E"/>
    <w:rsid w:val="00B1145E"/>
    <w:rsid w:val="00B14191"/>
    <w:rsid w:val="00B1635E"/>
    <w:rsid w:val="00B232E0"/>
    <w:rsid w:val="00B2668A"/>
    <w:rsid w:val="00B27472"/>
    <w:rsid w:val="00B27B99"/>
    <w:rsid w:val="00B31BF2"/>
    <w:rsid w:val="00B3203C"/>
    <w:rsid w:val="00B33690"/>
    <w:rsid w:val="00B349F6"/>
    <w:rsid w:val="00B361DC"/>
    <w:rsid w:val="00B374A4"/>
    <w:rsid w:val="00B41784"/>
    <w:rsid w:val="00B44C2D"/>
    <w:rsid w:val="00B45A9C"/>
    <w:rsid w:val="00B45D7B"/>
    <w:rsid w:val="00B476D9"/>
    <w:rsid w:val="00B47784"/>
    <w:rsid w:val="00B47EB4"/>
    <w:rsid w:val="00B50004"/>
    <w:rsid w:val="00B51E12"/>
    <w:rsid w:val="00B523FF"/>
    <w:rsid w:val="00B536D4"/>
    <w:rsid w:val="00B548CC"/>
    <w:rsid w:val="00B57662"/>
    <w:rsid w:val="00B57A90"/>
    <w:rsid w:val="00B65228"/>
    <w:rsid w:val="00B656F7"/>
    <w:rsid w:val="00B65EFB"/>
    <w:rsid w:val="00B66CF1"/>
    <w:rsid w:val="00B73AB8"/>
    <w:rsid w:val="00B81B42"/>
    <w:rsid w:val="00B822CB"/>
    <w:rsid w:val="00B85355"/>
    <w:rsid w:val="00B9079B"/>
    <w:rsid w:val="00B9208B"/>
    <w:rsid w:val="00BA5A5B"/>
    <w:rsid w:val="00BA6551"/>
    <w:rsid w:val="00BA6A6E"/>
    <w:rsid w:val="00BB0860"/>
    <w:rsid w:val="00BB1DD3"/>
    <w:rsid w:val="00BB3AC8"/>
    <w:rsid w:val="00BC58F8"/>
    <w:rsid w:val="00BD0068"/>
    <w:rsid w:val="00BD0591"/>
    <w:rsid w:val="00BD0864"/>
    <w:rsid w:val="00BD08FB"/>
    <w:rsid w:val="00BD1D6D"/>
    <w:rsid w:val="00BD2ED5"/>
    <w:rsid w:val="00BD45E7"/>
    <w:rsid w:val="00BD6E13"/>
    <w:rsid w:val="00BD75D7"/>
    <w:rsid w:val="00BE0DFE"/>
    <w:rsid w:val="00BE3DA4"/>
    <w:rsid w:val="00BE4AE5"/>
    <w:rsid w:val="00BE4B5C"/>
    <w:rsid w:val="00BE562E"/>
    <w:rsid w:val="00BE5787"/>
    <w:rsid w:val="00BE6145"/>
    <w:rsid w:val="00BE7F11"/>
    <w:rsid w:val="00BF0E2C"/>
    <w:rsid w:val="00BF2FBA"/>
    <w:rsid w:val="00C02307"/>
    <w:rsid w:val="00C04907"/>
    <w:rsid w:val="00C04A7B"/>
    <w:rsid w:val="00C05815"/>
    <w:rsid w:val="00C05F57"/>
    <w:rsid w:val="00C06CEC"/>
    <w:rsid w:val="00C07127"/>
    <w:rsid w:val="00C0743C"/>
    <w:rsid w:val="00C1020F"/>
    <w:rsid w:val="00C11625"/>
    <w:rsid w:val="00C116CB"/>
    <w:rsid w:val="00C11D56"/>
    <w:rsid w:val="00C12FDD"/>
    <w:rsid w:val="00C14A5B"/>
    <w:rsid w:val="00C205FE"/>
    <w:rsid w:val="00C21005"/>
    <w:rsid w:val="00C25801"/>
    <w:rsid w:val="00C2642D"/>
    <w:rsid w:val="00C27851"/>
    <w:rsid w:val="00C32DC4"/>
    <w:rsid w:val="00C4106D"/>
    <w:rsid w:val="00C41BAA"/>
    <w:rsid w:val="00C43D50"/>
    <w:rsid w:val="00C44ACB"/>
    <w:rsid w:val="00C44CAF"/>
    <w:rsid w:val="00C44E20"/>
    <w:rsid w:val="00C46B9E"/>
    <w:rsid w:val="00C514D7"/>
    <w:rsid w:val="00C515E0"/>
    <w:rsid w:val="00C56513"/>
    <w:rsid w:val="00C614E7"/>
    <w:rsid w:val="00C62E1A"/>
    <w:rsid w:val="00C6529A"/>
    <w:rsid w:val="00C65C31"/>
    <w:rsid w:val="00C708A8"/>
    <w:rsid w:val="00C70A29"/>
    <w:rsid w:val="00C71266"/>
    <w:rsid w:val="00C72551"/>
    <w:rsid w:val="00C72F29"/>
    <w:rsid w:val="00C7357D"/>
    <w:rsid w:val="00C75D7E"/>
    <w:rsid w:val="00C76362"/>
    <w:rsid w:val="00C76550"/>
    <w:rsid w:val="00C77108"/>
    <w:rsid w:val="00C80DD7"/>
    <w:rsid w:val="00C86742"/>
    <w:rsid w:val="00C90D7A"/>
    <w:rsid w:val="00C915D1"/>
    <w:rsid w:val="00C92C5B"/>
    <w:rsid w:val="00C96A4B"/>
    <w:rsid w:val="00CA36C2"/>
    <w:rsid w:val="00CA6705"/>
    <w:rsid w:val="00CB0500"/>
    <w:rsid w:val="00CB0D22"/>
    <w:rsid w:val="00CB1087"/>
    <w:rsid w:val="00CB2B69"/>
    <w:rsid w:val="00CB4414"/>
    <w:rsid w:val="00CB5A7E"/>
    <w:rsid w:val="00CB7991"/>
    <w:rsid w:val="00CC27CD"/>
    <w:rsid w:val="00CC329F"/>
    <w:rsid w:val="00CC3904"/>
    <w:rsid w:val="00CC62D1"/>
    <w:rsid w:val="00CC7A41"/>
    <w:rsid w:val="00CC7D2A"/>
    <w:rsid w:val="00CD248A"/>
    <w:rsid w:val="00CD3969"/>
    <w:rsid w:val="00CD3B7F"/>
    <w:rsid w:val="00CE0A05"/>
    <w:rsid w:val="00CE1DF8"/>
    <w:rsid w:val="00CE2200"/>
    <w:rsid w:val="00CE4155"/>
    <w:rsid w:val="00CE50D4"/>
    <w:rsid w:val="00CE595F"/>
    <w:rsid w:val="00CF0384"/>
    <w:rsid w:val="00CF12A6"/>
    <w:rsid w:val="00CF3B1E"/>
    <w:rsid w:val="00CF40B3"/>
    <w:rsid w:val="00CF595F"/>
    <w:rsid w:val="00CF5B27"/>
    <w:rsid w:val="00CF6726"/>
    <w:rsid w:val="00D029E6"/>
    <w:rsid w:val="00D0310C"/>
    <w:rsid w:val="00D05ADB"/>
    <w:rsid w:val="00D10F94"/>
    <w:rsid w:val="00D16520"/>
    <w:rsid w:val="00D16E0E"/>
    <w:rsid w:val="00D215F3"/>
    <w:rsid w:val="00D2192E"/>
    <w:rsid w:val="00D2267C"/>
    <w:rsid w:val="00D2470D"/>
    <w:rsid w:val="00D25F74"/>
    <w:rsid w:val="00D26D0F"/>
    <w:rsid w:val="00D27DA7"/>
    <w:rsid w:val="00D27DEF"/>
    <w:rsid w:val="00D30C81"/>
    <w:rsid w:val="00D3375D"/>
    <w:rsid w:val="00D403F7"/>
    <w:rsid w:val="00D40476"/>
    <w:rsid w:val="00D404AA"/>
    <w:rsid w:val="00D40ED4"/>
    <w:rsid w:val="00D43525"/>
    <w:rsid w:val="00D43766"/>
    <w:rsid w:val="00D44B79"/>
    <w:rsid w:val="00D46163"/>
    <w:rsid w:val="00D4709D"/>
    <w:rsid w:val="00D50485"/>
    <w:rsid w:val="00D524FB"/>
    <w:rsid w:val="00D53A92"/>
    <w:rsid w:val="00D562FF"/>
    <w:rsid w:val="00D568A6"/>
    <w:rsid w:val="00D61A79"/>
    <w:rsid w:val="00D637C3"/>
    <w:rsid w:val="00D64749"/>
    <w:rsid w:val="00D71B14"/>
    <w:rsid w:val="00D7629C"/>
    <w:rsid w:val="00D80C23"/>
    <w:rsid w:val="00D817B8"/>
    <w:rsid w:val="00D833D6"/>
    <w:rsid w:val="00D83A68"/>
    <w:rsid w:val="00D8797E"/>
    <w:rsid w:val="00D87F5A"/>
    <w:rsid w:val="00D92707"/>
    <w:rsid w:val="00D93695"/>
    <w:rsid w:val="00D9624F"/>
    <w:rsid w:val="00D977AE"/>
    <w:rsid w:val="00DA0CDA"/>
    <w:rsid w:val="00DA2F68"/>
    <w:rsid w:val="00DA330E"/>
    <w:rsid w:val="00DA4590"/>
    <w:rsid w:val="00DB2723"/>
    <w:rsid w:val="00DB2EF0"/>
    <w:rsid w:val="00DB5292"/>
    <w:rsid w:val="00DC0212"/>
    <w:rsid w:val="00DC2AC7"/>
    <w:rsid w:val="00DC2BA5"/>
    <w:rsid w:val="00DC339C"/>
    <w:rsid w:val="00DC5EFC"/>
    <w:rsid w:val="00DC6C70"/>
    <w:rsid w:val="00DC7003"/>
    <w:rsid w:val="00DC7079"/>
    <w:rsid w:val="00DC7408"/>
    <w:rsid w:val="00DC7EDD"/>
    <w:rsid w:val="00DD0E19"/>
    <w:rsid w:val="00DD2135"/>
    <w:rsid w:val="00DD2CB3"/>
    <w:rsid w:val="00DD41CA"/>
    <w:rsid w:val="00DD7C21"/>
    <w:rsid w:val="00DE125A"/>
    <w:rsid w:val="00DE497C"/>
    <w:rsid w:val="00DE5C3F"/>
    <w:rsid w:val="00DE697E"/>
    <w:rsid w:val="00DF0A2B"/>
    <w:rsid w:val="00DF25E9"/>
    <w:rsid w:val="00DF5221"/>
    <w:rsid w:val="00E04038"/>
    <w:rsid w:val="00E06D41"/>
    <w:rsid w:val="00E11323"/>
    <w:rsid w:val="00E129BC"/>
    <w:rsid w:val="00E1413F"/>
    <w:rsid w:val="00E15E0B"/>
    <w:rsid w:val="00E16325"/>
    <w:rsid w:val="00E171B9"/>
    <w:rsid w:val="00E2062C"/>
    <w:rsid w:val="00E22710"/>
    <w:rsid w:val="00E247F3"/>
    <w:rsid w:val="00E310E6"/>
    <w:rsid w:val="00E33CC6"/>
    <w:rsid w:val="00E368E4"/>
    <w:rsid w:val="00E36F41"/>
    <w:rsid w:val="00E40CFF"/>
    <w:rsid w:val="00E47366"/>
    <w:rsid w:val="00E5095B"/>
    <w:rsid w:val="00E52BA1"/>
    <w:rsid w:val="00E607B1"/>
    <w:rsid w:val="00E61423"/>
    <w:rsid w:val="00E61692"/>
    <w:rsid w:val="00E625E0"/>
    <w:rsid w:val="00E63AAF"/>
    <w:rsid w:val="00E64576"/>
    <w:rsid w:val="00E7271C"/>
    <w:rsid w:val="00E76DD1"/>
    <w:rsid w:val="00E9324F"/>
    <w:rsid w:val="00E93E66"/>
    <w:rsid w:val="00E96021"/>
    <w:rsid w:val="00E96A60"/>
    <w:rsid w:val="00EB1F5A"/>
    <w:rsid w:val="00EB2FC6"/>
    <w:rsid w:val="00EC1440"/>
    <w:rsid w:val="00EC22C4"/>
    <w:rsid w:val="00EC2351"/>
    <w:rsid w:val="00EC2CB0"/>
    <w:rsid w:val="00EC3FB2"/>
    <w:rsid w:val="00EC5FD9"/>
    <w:rsid w:val="00ED0481"/>
    <w:rsid w:val="00ED11A0"/>
    <w:rsid w:val="00ED20B2"/>
    <w:rsid w:val="00ED2A89"/>
    <w:rsid w:val="00ED5A4D"/>
    <w:rsid w:val="00ED7079"/>
    <w:rsid w:val="00ED73A9"/>
    <w:rsid w:val="00EE0044"/>
    <w:rsid w:val="00EE0AC6"/>
    <w:rsid w:val="00EE2252"/>
    <w:rsid w:val="00EE2FFE"/>
    <w:rsid w:val="00EE4515"/>
    <w:rsid w:val="00EF0427"/>
    <w:rsid w:val="00EF641A"/>
    <w:rsid w:val="00EF65AC"/>
    <w:rsid w:val="00F00FEF"/>
    <w:rsid w:val="00F011D2"/>
    <w:rsid w:val="00F053C3"/>
    <w:rsid w:val="00F074FE"/>
    <w:rsid w:val="00F10B65"/>
    <w:rsid w:val="00F1138A"/>
    <w:rsid w:val="00F11C05"/>
    <w:rsid w:val="00F153C6"/>
    <w:rsid w:val="00F15597"/>
    <w:rsid w:val="00F22CA6"/>
    <w:rsid w:val="00F23F61"/>
    <w:rsid w:val="00F26FDA"/>
    <w:rsid w:val="00F32FCD"/>
    <w:rsid w:val="00F33F92"/>
    <w:rsid w:val="00F36EBE"/>
    <w:rsid w:val="00F42D40"/>
    <w:rsid w:val="00F4437B"/>
    <w:rsid w:val="00F4643B"/>
    <w:rsid w:val="00F47250"/>
    <w:rsid w:val="00F5185B"/>
    <w:rsid w:val="00F52CD2"/>
    <w:rsid w:val="00F52EFA"/>
    <w:rsid w:val="00F53D1F"/>
    <w:rsid w:val="00F55CEE"/>
    <w:rsid w:val="00F570AD"/>
    <w:rsid w:val="00F5798A"/>
    <w:rsid w:val="00F6030B"/>
    <w:rsid w:val="00F61697"/>
    <w:rsid w:val="00F661A8"/>
    <w:rsid w:val="00F71BDD"/>
    <w:rsid w:val="00F72C7A"/>
    <w:rsid w:val="00F73BA7"/>
    <w:rsid w:val="00F7640A"/>
    <w:rsid w:val="00F76CA7"/>
    <w:rsid w:val="00F77BA3"/>
    <w:rsid w:val="00F80974"/>
    <w:rsid w:val="00F831A1"/>
    <w:rsid w:val="00F83C5E"/>
    <w:rsid w:val="00F84D1E"/>
    <w:rsid w:val="00F905C9"/>
    <w:rsid w:val="00F90696"/>
    <w:rsid w:val="00F91B8D"/>
    <w:rsid w:val="00F92A06"/>
    <w:rsid w:val="00F941D1"/>
    <w:rsid w:val="00F95757"/>
    <w:rsid w:val="00FA087A"/>
    <w:rsid w:val="00FA36FA"/>
    <w:rsid w:val="00FA74F7"/>
    <w:rsid w:val="00FB1BA1"/>
    <w:rsid w:val="00FB4466"/>
    <w:rsid w:val="00FB49C6"/>
    <w:rsid w:val="00FB54F7"/>
    <w:rsid w:val="00FB5797"/>
    <w:rsid w:val="00FB6AF6"/>
    <w:rsid w:val="00FC2F25"/>
    <w:rsid w:val="00FC35DE"/>
    <w:rsid w:val="00FC3E9E"/>
    <w:rsid w:val="00FC595F"/>
    <w:rsid w:val="00FC6757"/>
    <w:rsid w:val="00FC682B"/>
    <w:rsid w:val="00FD4671"/>
    <w:rsid w:val="00FD5403"/>
    <w:rsid w:val="00FD5BF8"/>
    <w:rsid w:val="00FD7BF6"/>
    <w:rsid w:val="00FE2E8E"/>
    <w:rsid w:val="00FE5011"/>
    <w:rsid w:val="00FE5052"/>
    <w:rsid w:val="00FE68EF"/>
    <w:rsid w:val="00FE6CFC"/>
    <w:rsid w:val="00FF13CB"/>
    <w:rsid w:val="00FF1A3C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B1C654"/>
  <w15:docId w15:val="{49D1F8A6-34E1-444A-BDEC-9DEE576C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38"/>
    <w:pPr>
      <w:widowControl w:val="0"/>
    </w:pPr>
    <w:rPr>
      <w:rFonts w:ascii="Arial" w:hAnsi="Arial"/>
      <w:snapToGrid w:val="0"/>
    </w:rPr>
  </w:style>
  <w:style w:type="paragraph" w:styleId="Heading1">
    <w:name w:val="heading 1"/>
    <w:aliases w:val="h1 (Title)"/>
    <w:basedOn w:val="Normal"/>
    <w:next w:val="Text"/>
    <w:link w:val="Heading1Char"/>
    <w:qFormat/>
    <w:rsid w:val="001E0438"/>
    <w:pPr>
      <w:jc w:val="center"/>
      <w:outlineLvl w:val="0"/>
    </w:pPr>
    <w:rPr>
      <w:rFonts w:asciiTheme="minorHAnsi" w:hAnsiTheme="minorHAnsi"/>
      <w:color w:val="632423"/>
      <w:sz w:val="56"/>
    </w:rPr>
  </w:style>
  <w:style w:type="paragraph" w:styleId="Heading2">
    <w:name w:val="heading 2"/>
    <w:aliases w:val="h2"/>
    <w:basedOn w:val="ListParagraph"/>
    <w:next w:val="Text"/>
    <w:link w:val="Heading2Char"/>
    <w:qFormat/>
    <w:rsid w:val="001E0438"/>
    <w:pPr>
      <w:pageBreakBefore/>
      <w:numPr>
        <w:numId w:val="21"/>
      </w:numPr>
      <w:tabs>
        <w:tab w:val="left" w:pos="576"/>
      </w:tabs>
      <w:spacing w:after="0" w:line="240" w:lineRule="auto"/>
      <w:contextualSpacing w:val="0"/>
      <w:outlineLvl w:val="1"/>
    </w:pPr>
    <w:rPr>
      <w:rFonts w:asciiTheme="majorHAnsi" w:hAnsiTheme="majorHAnsi"/>
      <w:b/>
      <w:kern w:val="28"/>
      <w:sz w:val="32"/>
    </w:rPr>
  </w:style>
  <w:style w:type="paragraph" w:styleId="Heading3">
    <w:name w:val="heading 3"/>
    <w:aliases w:val="h3"/>
    <w:basedOn w:val="ListParagraph"/>
    <w:next w:val="Text"/>
    <w:link w:val="Heading3Char"/>
    <w:qFormat/>
    <w:rsid w:val="001E0438"/>
    <w:pPr>
      <w:keepNext/>
      <w:numPr>
        <w:ilvl w:val="1"/>
        <w:numId w:val="21"/>
      </w:numPr>
      <w:tabs>
        <w:tab w:val="left" w:pos="936"/>
      </w:tabs>
      <w:spacing w:before="240" w:after="120" w:line="240" w:lineRule="auto"/>
      <w:contextualSpacing w:val="0"/>
      <w:outlineLvl w:val="2"/>
    </w:pPr>
    <w:rPr>
      <w:rFonts w:asciiTheme="majorHAnsi" w:hAnsiTheme="majorHAnsi"/>
      <w:b/>
      <w:color w:val="632423" w:themeColor="accent2" w:themeShade="80"/>
      <w:sz w:val="28"/>
    </w:rPr>
  </w:style>
  <w:style w:type="paragraph" w:styleId="Heading4">
    <w:name w:val="heading 4"/>
    <w:aliases w:val="h4"/>
    <w:basedOn w:val="ListParagraph"/>
    <w:next w:val="Text"/>
    <w:link w:val="Heading4Char"/>
    <w:qFormat/>
    <w:rsid w:val="001E0438"/>
    <w:pPr>
      <w:keepNext/>
      <w:numPr>
        <w:ilvl w:val="2"/>
        <w:numId w:val="21"/>
      </w:numPr>
      <w:tabs>
        <w:tab w:val="left" w:pos="1152"/>
      </w:tabs>
      <w:spacing w:before="240" w:after="120" w:line="240" w:lineRule="auto"/>
      <w:contextualSpacing w:val="0"/>
      <w:outlineLvl w:val="3"/>
    </w:pPr>
    <w:rPr>
      <w:rFonts w:asciiTheme="majorHAnsi" w:hAnsiTheme="majorHAnsi"/>
      <w:b/>
      <w:color w:val="365F91" w:themeColor="accent1" w:themeShade="BF"/>
      <w:sz w:val="26"/>
    </w:rPr>
  </w:style>
  <w:style w:type="paragraph" w:styleId="Heading5">
    <w:name w:val="heading 5"/>
    <w:aliases w:val="h5"/>
    <w:basedOn w:val="ListParagraph"/>
    <w:next w:val="Text"/>
    <w:link w:val="Heading5Char"/>
    <w:qFormat/>
    <w:rsid w:val="001E0438"/>
    <w:pPr>
      <w:keepNext/>
      <w:numPr>
        <w:ilvl w:val="3"/>
        <w:numId w:val="21"/>
      </w:numPr>
      <w:tabs>
        <w:tab w:val="left" w:pos="1440"/>
      </w:tabs>
      <w:spacing w:before="240" w:after="120" w:line="240" w:lineRule="auto"/>
      <w:contextualSpacing w:val="0"/>
      <w:outlineLvl w:val="4"/>
    </w:pPr>
    <w:rPr>
      <w:rFonts w:asciiTheme="majorHAnsi" w:hAnsiTheme="majorHAnsi" w:cstheme="minorHAnsi"/>
      <w:b/>
      <w:color w:val="000000" w:themeColor="text1"/>
      <w:sz w:val="24"/>
      <w:szCs w:val="24"/>
    </w:rPr>
  </w:style>
  <w:style w:type="paragraph" w:styleId="Heading6">
    <w:name w:val="heading 6"/>
    <w:aliases w:val="h6"/>
    <w:basedOn w:val="ListParagraph"/>
    <w:next w:val="Text"/>
    <w:link w:val="Heading6Char"/>
    <w:qFormat/>
    <w:rsid w:val="001E0438"/>
    <w:pPr>
      <w:numPr>
        <w:ilvl w:val="4"/>
        <w:numId w:val="21"/>
      </w:numPr>
      <w:tabs>
        <w:tab w:val="left" w:pos="1584"/>
      </w:tabs>
      <w:spacing w:before="240" w:after="120" w:line="240" w:lineRule="auto"/>
      <w:contextualSpacing w:val="0"/>
      <w:outlineLvl w:val="5"/>
    </w:pPr>
    <w:rPr>
      <w:rFonts w:asciiTheme="majorHAnsi" w:hAnsiTheme="majorHAnsi"/>
      <w:b/>
      <w:color w:val="000000" w:themeColor="text1"/>
    </w:rPr>
  </w:style>
  <w:style w:type="paragraph" w:styleId="Heading7">
    <w:name w:val="heading 7"/>
    <w:aliases w:val="h7"/>
    <w:basedOn w:val="Heading6"/>
    <w:next w:val="Normal"/>
    <w:link w:val="Heading7Char"/>
    <w:uiPriority w:val="99"/>
    <w:rsid w:val="001E0438"/>
    <w:pPr>
      <w:numPr>
        <w:ilvl w:val="6"/>
      </w:numPr>
      <w:tabs>
        <w:tab w:val="left" w:pos="1872"/>
      </w:tabs>
      <w:outlineLvl w:val="6"/>
    </w:pPr>
  </w:style>
  <w:style w:type="paragraph" w:styleId="Heading8">
    <w:name w:val="heading 8"/>
    <w:aliases w:val="h8"/>
    <w:basedOn w:val="Heading7"/>
    <w:next w:val="Normal"/>
    <w:link w:val="Heading8Char"/>
    <w:uiPriority w:val="99"/>
    <w:rsid w:val="001E0438"/>
    <w:pPr>
      <w:numPr>
        <w:ilvl w:val="7"/>
      </w:numPr>
      <w:tabs>
        <w:tab w:val="clear" w:pos="1872"/>
        <w:tab w:val="left" w:pos="2016"/>
      </w:tabs>
      <w:outlineLvl w:val="7"/>
    </w:pPr>
  </w:style>
  <w:style w:type="paragraph" w:styleId="Heading9">
    <w:name w:val="heading 9"/>
    <w:aliases w:val="h9"/>
    <w:basedOn w:val="Heading8"/>
    <w:next w:val="Text"/>
    <w:link w:val="Heading9Char"/>
    <w:uiPriority w:val="99"/>
    <w:rsid w:val="001E0438"/>
    <w:pPr>
      <w:numPr>
        <w:ilvl w:val="8"/>
      </w:numPr>
      <w:tabs>
        <w:tab w:val="clear" w:pos="2016"/>
        <w:tab w:val="left" w:pos="21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basedOn w:val="Normal"/>
    <w:link w:val="TextChar"/>
    <w:rsid w:val="001E0438"/>
    <w:pPr>
      <w:widowControl/>
      <w:spacing w:before="100" w:after="100" w:line="260" w:lineRule="atLeast"/>
    </w:pPr>
    <w:rPr>
      <w:rFonts w:asciiTheme="minorHAnsi" w:hAnsiTheme="minorHAnsi"/>
      <w:sz w:val="22"/>
    </w:rPr>
  </w:style>
  <w:style w:type="paragraph" w:customStyle="1" w:styleId="Cell-Text">
    <w:name w:val="Cell-Text"/>
    <w:basedOn w:val="Normal"/>
    <w:rsid w:val="001E0438"/>
    <w:pPr>
      <w:spacing w:before="60" w:after="40"/>
    </w:pPr>
    <w:rPr>
      <w:rFonts w:asciiTheme="minorHAnsi" w:hAnsiTheme="minorHAnsi"/>
      <w:szCs w:val="18"/>
    </w:rPr>
  </w:style>
  <w:style w:type="paragraph" w:customStyle="1" w:styleId="Cell-Title">
    <w:name w:val="Cell-Title"/>
    <w:basedOn w:val="Cell-Text"/>
    <w:rsid w:val="001E0438"/>
    <w:pPr>
      <w:keepNext/>
      <w:keepLines/>
      <w:ind w:left="-14"/>
      <w:jc w:val="center"/>
    </w:pPr>
    <w:rPr>
      <w:b/>
      <w:sz w:val="22"/>
    </w:rPr>
  </w:style>
  <w:style w:type="paragraph" w:styleId="Header">
    <w:name w:val="header"/>
    <w:basedOn w:val="Normal"/>
    <w:link w:val="HeaderChar"/>
    <w:uiPriority w:val="99"/>
    <w:rsid w:val="001E0438"/>
    <w:pPr>
      <w:pBdr>
        <w:bottom w:val="thickThinSmallGap" w:sz="12" w:space="1" w:color="008080"/>
      </w:pBdr>
      <w:tabs>
        <w:tab w:val="center" w:pos="4680"/>
        <w:tab w:val="right" w:pos="9360"/>
      </w:tabs>
      <w:spacing w:after="120"/>
    </w:pPr>
    <w:rPr>
      <w:b/>
      <w:sz w:val="18"/>
    </w:rPr>
  </w:style>
  <w:style w:type="paragraph" w:styleId="Footer">
    <w:name w:val="footer"/>
    <w:aliases w:val="Document Footer"/>
    <w:basedOn w:val="Normal"/>
    <w:link w:val="FooterChar"/>
    <w:rsid w:val="001E0438"/>
    <w:pPr>
      <w:pBdr>
        <w:top w:val="thinThickSmallGap" w:sz="12" w:space="6" w:color="548DD4" w:themeColor="text2" w:themeTint="99"/>
      </w:pBdr>
      <w:tabs>
        <w:tab w:val="right" w:pos="9270"/>
      </w:tabs>
    </w:pPr>
    <w:rPr>
      <w:b/>
      <w:sz w:val="18"/>
    </w:rPr>
  </w:style>
  <w:style w:type="paragraph" w:customStyle="1" w:styleId="Header-Portrait">
    <w:name w:val="Header-Portrait"/>
    <w:basedOn w:val="Header"/>
    <w:uiPriority w:val="99"/>
    <w:rsid w:val="001E0438"/>
    <w:pPr>
      <w:pBdr>
        <w:bottom w:val="thickThinSmallGap" w:sz="12" w:space="1" w:color="548DD4" w:themeColor="text2" w:themeTint="99"/>
      </w:pBdr>
      <w:tabs>
        <w:tab w:val="clear" w:pos="9360"/>
        <w:tab w:val="right" w:pos="9270"/>
        <w:tab w:val="right" w:pos="9900"/>
      </w:tabs>
    </w:pPr>
    <w:rPr>
      <w:rFonts w:asciiTheme="minorHAnsi" w:hAnsiTheme="minorHAnsi" w:cstheme="minorHAnsi"/>
      <w:noProof/>
      <w:color w:val="365F91" w:themeColor="accent1" w:themeShade="BF"/>
      <w:sz w:val="22"/>
      <w:szCs w:val="22"/>
    </w:rPr>
  </w:style>
  <w:style w:type="paragraph" w:customStyle="1" w:styleId="Header-Landscape">
    <w:name w:val="Header-Landscape"/>
    <w:basedOn w:val="Header"/>
    <w:uiPriority w:val="99"/>
    <w:rsid w:val="001E0438"/>
    <w:pPr>
      <w:tabs>
        <w:tab w:val="center" w:pos="7200"/>
        <w:tab w:val="right" w:pos="14400"/>
      </w:tabs>
    </w:pPr>
  </w:style>
  <w:style w:type="paragraph" w:styleId="Caption">
    <w:name w:val="caption"/>
    <w:basedOn w:val="Normal"/>
    <w:next w:val="Text"/>
    <w:link w:val="CaptionChar"/>
    <w:qFormat/>
    <w:rsid w:val="001E0438"/>
    <w:pPr>
      <w:spacing w:before="120" w:after="240"/>
      <w:ind w:left="634"/>
    </w:pPr>
    <w:rPr>
      <w:rFonts w:asciiTheme="minorHAnsi" w:hAnsiTheme="minorHAnsi"/>
      <w:b/>
      <w:sz w:val="22"/>
    </w:rPr>
  </w:style>
  <w:style w:type="paragraph" w:customStyle="1" w:styleId="CoverPage">
    <w:name w:val="CoverPage"/>
    <w:basedOn w:val="Normal"/>
    <w:uiPriority w:val="99"/>
    <w:rsid w:val="001E0438"/>
    <w:pPr>
      <w:jc w:val="center"/>
    </w:pPr>
    <w:rPr>
      <w:rFonts w:asciiTheme="minorHAnsi" w:hAnsiTheme="minorHAnsi" w:cstheme="minorHAnsi"/>
      <w:noProof/>
      <w:color w:val="000000"/>
      <w:sz w:val="52"/>
      <w:szCs w:val="44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Logo">
    <w:name w:val="Logo"/>
    <w:basedOn w:val="CoverPage"/>
    <w:uiPriority w:val="99"/>
    <w:rsid w:val="001E0438"/>
    <w:pPr>
      <w:pBdr>
        <w:top w:val="double" w:sz="6" w:space="6" w:color="auto" w:shadow="1"/>
      </w:pBdr>
      <w:spacing w:before="80"/>
    </w:pPr>
    <w:rPr>
      <w:rFonts w:ascii="Helvetica" w:hAnsi="Helvetica"/>
      <w:position w:val="30"/>
      <w:sz w:val="36"/>
    </w:rPr>
  </w:style>
  <w:style w:type="paragraph" w:customStyle="1" w:styleId="PubHeading">
    <w:name w:val="Pub Heading"/>
    <w:basedOn w:val="CoverPage"/>
    <w:uiPriority w:val="99"/>
    <w:rsid w:val="001E0438"/>
    <w:pPr>
      <w:pageBreakBefore/>
      <w:pBdr>
        <w:top w:val="single" w:sz="12" w:space="18" w:color="008080" w:shadow="1"/>
        <w:left w:val="single" w:sz="12" w:space="4" w:color="008080" w:shadow="1"/>
        <w:bottom w:val="single" w:sz="12" w:space="18" w:color="008080" w:shadow="1"/>
        <w:right w:val="single" w:sz="12" w:space="4" w:color="008080" w:shadow="1"/>
      </w:pBdr>
      <w:spacing w:before="120" w:after="120"/>
    </w:pPr>
    <w:rPr>
      <w:rFonts w:ascii="Calibri" w:hAnsi="Calibri"/>
      <w:sz w:val="36"/>
    </w:rPr>
  </w:style>
  <w:style w:type="paragraph" w:customStyle="1" w:styleId="PubInformation">
    <w:name w:val="Pub Information"/>
    <w:basedOn w:val="Normal"/>
    <w:uiPriority w:val="99"/>
    <w:rsid w:val="001E0438"/>
    <w:pPr>
      <w:widowControl/>
      <w:spacing w:after="240"/>
      <w:ind w:right="-8"/>
    </w:pPr>
    <w:rPr>
      <w:noProof/>
    </w:rPr>
  </w:style>
  <w:style w:type="paragraph" w:customStyle="1" w:styleId="RevisionBox">
    <w:name w:val="RevisionBox"/>
    <w:basedOn w:val="PubHeading"/>
    <w:uiPriority w:val="99"/>
    <w:rsid w:val="001E0438"/>
    <w:pPr>
      <w:pageBreakBefore w:val="0"/>
      <w:widowControl/>
      <w:pBdr>
        <w:top w:val="double" w:sz="6" w:space="5" w:color="auto"/>
        <w:left w:val="double" w:sz="6" w:space="0" w:color="auto"/>
        <w:bottom w:val="double" w:sz="6" w:space="0" w:color="auto"/>
        <w:right w:val="double" w:sz="6" w:space="0" w:color="auto"/>
        <w:between w:val="single" w:sz="6" w:space="5" w:color="auto"/>
      </w:pBdr>
      <w:tabs>
        <w:tab w:val="left" w:pos="540"/>
        <w:tab w:val="left" w:pos="1800"/>
        <w:tab w:val="left" w:pos="3960"/>
      </w:tabs>
      <w:spacing w:after="40" w:line="360" w:lineRule="auto"/>
      <w:ind w:firstLine="90"/>
      <w:jc w:val="left"/>
    </w:pPr>
    <w:rPr>
      <w:rFonts w:ascii="Times New Roman" w:hAnsi="Times New Roman"/>
      <w:b/>
      <w:sz w:val="20"/>
    </w:rPr>
  </w:style>
  <w:style w:type="paragraph" w:customStyle="1" w:styleId="contents">
    <w:name w:val="contents"/>
    <w:basedOn w:val="Normal"/>
    <w:uiPriority w:val="99"/>
    <w:rsid w:val="001E0438"/>
    <w:pPr>
      <w:pageBreakBefore/>
      <w:spacing w:after="360"/>
    </w:pPr>
    <w:rPr>
      <w:rFonts w:asciiTheme="majorHAnsi" w:hAnsiTheme="majorHAnsi"/>
      <w:b/>
      <w:noProof/>
      <w:sz w:val="48"/>
    </w:rPr>
  </w:style>
  <w:style w:type="paragraph" w:customStyle="1" w:styleId="Cell-Bullets">
    <w:name w:val="Cell-Bullets"/>
    <w:basedOn w:val="Cell-Text"/>
    <w:uiPriority w:val="99"/>
    <w:rsid w:val="001E0438"/>
    <w:pPr>
      <w:ind w:left="151" w:hanging="151"/>
    </w:pPr>
  </w:style>
  <w:style w:type="paragraph" w:styleId="TableofFigures">
    <w:name w:val="table of figures"/>
    <w:basedOn w:val="Normal"/>
    <w:next w:val="Normal"/>
    <w:uiPriority w:val="99"/>
    <w:rsid w:val="001E0438"/>
    <w:pPr>
      <w:tabs>
        <w:tab w:val="right" w:leader="dot" w:pos="9360"/>
      </w:tabs>
      <w:spacing w:before="40"/>
      <w:ind w:left="403" w:hanging="403"/>
    </w:pPr>
    <w:rPr>
      <w:rFonts w:asciiTheme="minorHAnsi" w:hAnsiTheme="minorHAnsi" w:cstheme="minorHAnsi"/>
      <w:smallCaps/>
      <w:noProof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E0438"/>
    <w:pPr>
      <w:tabs>
        <w:tab w:val="left" w:pos="400"/>
        <w:tab w:val="right" w:leader="dot" w:pos="9360"/>
      </w:tabs>
      <w:spacing w:before="120" w:after="120"/>
    </w:pPr>
    <w:rPr>
      <w:rFonts w:asciiTheme="minorHAnsi" w:hAnsiTheme="minorHAnsi" w:cs="Arial"/>
      <w:b/>
      <w:caps/>
      <w:noProof/>
      <w:sz w:val="24"/>
      <w:szCs w:val="32"/>
    </w:rPr>
  </w:style>
  <w:style w:type="paragraph" w:styleId="TOC2">
    <w:name w:val="toc 2"/>
    <w:basedOn w:val="Normal"/>
    <w:next w:val="Normal"/>
    <w:autoRedefine/>
    <w:uiPriority w:val="39"/>
    <w:rsid w:val="001E0438"/>
    <w:pPr>
      <w:tabs>
        <w:tab w:val="left" w:pos="800"/>
        <w:tab w:val="right" w:leader="dot" w:pos="9360"/>
      </w:tabs>
      <w:ind w:left="200"/>
    </w:pPr>
    <w:rPr>
      <w:rFonts w:asciiTheme="minorHAnsi" w:hAnsiTheme="minorHAnsi" w:cs="Arial"/>
      <w:smallCap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1E0438"/>
    <w:pPr>
      <w:tabs>
        <w:tab w:val="right" w:leader="dot" w:pos="9360"/>
      </w:tabs>
      <w:ind w:left="400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rsid w:val="001E0438"/>
    <w:pPr>
      <w:tabs>
        <w:tab w:val="right" w:leader="dot" w:pos="9360"/>
      </w:tabs>
      <w:ind w:left="600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rsid w:val="001E0438"/>
    <w:pPr>
      <w:tabs>
        <w:tab w:val="right" w:leader="dot" w:pos="936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uiPriority w:val="39"/>
    <w:rsid w:val="001E0438"/>
    <w:pPr>
      <w:tabs>
        <w:tab w:val="right" w:leader="dot" w:pos="936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39"/>
    <w:rsid w:val="001E0438"/>
    <w:pPr>
      <w:tabs>
        <w:tab w:val="right" w:leader="dot" w:pos="936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39"/>
    <w:rsid w:val="001E0438"/>
    <w:pPr>
      <w:tabs>
        <w:tab w:val="right" w:leader="dot" w:pos="936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39"/>
    <w:rsid w:val="001E0438"/>
    <w:pPr>
      <w:tabs>
        <w:tab w:val="right" w:leader="dot" w:pos="9360"/>
      </w:tabs>
      <w:ind w:left="1600"/>
    </w:pPr>
    <w:rPr>
      <w:sz w:val="18"/>
    </w:rPr>
  </w:style>
  <w:style w:type="paragraph" w:customStyle="1" w:styleId="Figure">
    <w:name w:val="Figure"/>
    <w:aliases w:val="fig,figure"/>
    <w:basedOn w:val="Normal"/>
    <w:next w:val="Caption"/>
    <w:rsid w:val="001E0438"/>
    <w:pPr>
      <w:keepNext/>
      <w:spacing w:before="240"/>
      <w:ind w:left="547"/>
    </w:pPr>
    <w:rPr>
      <w:noProof/>
      <w:snapToGrid/>
    </w:rPr>
  </w:style>
  <w:style w:type="paragraph" w:customStyle="1" w:styleId="Text-Box">
    <w:name w:val="Text-Box"/>
    <w:basedOn w:val="Text"/>
    <w:uiPriority w:val="99"/>
    <w:rsid w:val="001E0438"/>
    <w:pPr>
      <w:pBdr>
        <w:top w:val="single" w:sz="6" w:space="4" w:color="auto" w:shadow="1"/>
        <w:left w:val="single" w:sz="6" w:space="4" w:color="auto" w:shadow="1"/>
        <w:bottom w:val="single" w:sz="6" w:space="4" w:color="auto" w:shadow="1"/>
        <w:right w:val="single" w:sz="6" w:space="4" w:color="auto" w:shadow="1"/>
      </w:pBdr>
      <w:tabs>
        <w:tab w:val="left" w:pos="2880"/>
        <w:tab w:val="left" w:pos="4320"/>
      </w:tabs>
      <w:spacing w:before="0" w:after="220"/>
      <w:ind w:left="360" w:right="342"/>
    </w:pPr>
  </w:style>
  <w:style w:type="paragraph" w:customStyle="1" w:styleId="Source">
    <w:name w:val="Source"/>
    <w:basedOn w:val="Normal"/>
    <w:link w:val="SourceChar"/>
    <w:uiPriority w:val="99"/>
    <w:rsid w:val="001E0438"/>
    <w:pPr>
      <w:keepLines/>
      <w:pBdr>
        <w:top w:val="double" w:sz="6" w:space="6" w:color="auto" w:shadow="1"/>
        <w:left w:val="double" w:sz="6" w:space="6" w:color="auto" w:shadow="1"/>
        <w:bottom w:val="double" w:sz="6" w:space="6" w:color="auto" w:shadow="1"/>
        <w:right w:val="double" w:sz="6" w:space="6" w:color="auto" w:shadow="1"/>
      </w:pBdr>
      <w:spacing w:before="60" w:after="120"/>
      <w:ind w:left="547" w:right="518"/>
      <w:contextualSpacing/>
    </w:pPr>
    <w:rPr>
      <w:rFonts w:ascii="Courier New" w:hAnsi="Courier New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1E0438"/>
    <w:pPr>
      <w:spacing w:before="120" w:after="120"/>
      <w:jc w:val="center"/>
    </w:pPr>
    <w:rPr>
      <w:b/>
    </w:rPr>
  </w:style>
  <w:style w:type="paragraph" w:customStyle="1" w:styleId="Term">
    <w:name w:val="Term"/>
    <w:basedOn w:val="Text"/>
    <w:uiPriority w:val="99"/>
    <w:rsid w:val="001E0438"/>
    <w:pPr>
      <w:keepNext/>
      <w:spacing w:before="240" w:after="0"/>
      <w:ind w:left="2160" w:hanging="2160"/>
    </w:pPr>
    <w:rPr>
      <w:smallCaps/>
      <w:u w:val="single"/>
    </w:rPr>
  </w:style>
  <w:style w:type="paragraph" w:customStyle="1" w:styleId="Note">
    <w:name w:val="Note"/>
    <w:basedOn w:val="Text"/>
    <w:next w:val="Text"/>
    <w:uiPriority w:val="99"/>
    <w:rsid w:val="001E0438"/>
    <w:pPr>
      <w:keepLines/>
      <w:pBdr>
        <w:top w:val="single" w:sz="6" w:space="4" w:color="auto" w:shadow="1"/>
        <w:left w:val="single" w:sz="6" w:space="4" w:color="auto" w:shadow="1"/>
        <w:bottom w:val="single" w:sz="6" w:space="4" w:color="auto" w:shadow="1"/>
        <w:right w:val="single" w:sz="6" w:space="4" w:color="auto" w:shadow="1"/>
      </w:pBdr>
      <w:ind w:left="1260" w:right="342" w:hanging="920"/>
    </w:pPr>
    <w:rPr>
      <w:i/>
    </w:rPr>
  </w:style>
  <w:style w:type="paragraph" w:customStyle="1" w:styleId="Module">
    <w:name w:val="Module"/>
    <w:basedOn w:val="Normal"/>
    <w:uiPriority w:val="99"/>
    <w:rsid w:val="001E0438"/>
    <w:pPr>
      <w:spacing w:before="80" w:after="200"/>
      <w:ind w:left="3600" w:hanging="3240"/>
    </w:pPr>
    <w:rPr>
      <w:rFonts w:ascii="Times" w:hAnsi="Times"/>
      <w:sz w:val="24"/>
    </w:rPr>
  </w:style>
  <w:style w:type="paragraph" w:customStyle="1" w:styleId="Item">
    <w:name w:val="Item"/>
    <w:basedOn w:val="Text"/>
    <w:uiPriority w:val="99"/>
    <w:rsid w:val="001E0438"/>
    <w:pPr>
      <w:ind w:left="3600" w:right="342" w:hanging="3240"/>
    </w:pPr>
  </w:style>
  <w:style w:type="paragraph" w:customStyle="1" w:styleId="Bullet">
    <w:name w:val="Bullet"/>
    <w:aliases w:val="b"/>
    <w:basedOn w:val="Text"/>
    <w:rsid w:val="001E0438"/>
    <w:pPr>
      <w:numPr>
        <w:numId w:val="11"/>
      </w:numPr>
      <w:spacing w:before="0"/>
      <w:ind w:right="518"/>
    </w:pPr>
  </w:style>
  <w:style w:type="paragraph" w:customStyle="1" w:styleId="Source8">
    <w:name w:val="Source8"/>
    <w:basedOn w:val="Source"/>
    <w:rsid w:val="001E0438"/>
  </w:style>
  <w:style w:type="paragraph" w:styleId="MacroText">
    <w:name w:val="macro"/>
    <w:basedOn w:val="Normal"/>
    <w:link w:val="MacroTextChar"/>
    <w:uiPriority w:val="99"/>
    <w:semiHidden/>
    <w:rsid w:val="001E0438"/>
  </w:style>
  <w:style w:type="character" w:styleId="EndnoteReference">
    <w:name w:val="endnote reference"/>
    <w:basedOn w:val="DefaultParagraphFont"/>
    <w:uiPriority w:val="99"/>
    <w:semiHidden/>
    <w:rsid w:val="001E0438"/>
    <w:rPr>
      <w:sz w:val="20"/>
    </w:rPr>
  </w:style>
  <w:style w:type="paragraph" w:customStyle="1" w:styleId="Section">
    <w:name w:val="Section"/>
    <w:basedOn w:val="Text"/>
    <w:uiPriority w:val="99"/>
    <w:rsid w:val="001E0438"/>
    <w:pPr>
      <w:spacing w:before="120" w:after="120"/>
    </w:pPr>
    <w:rPr>
      <w:b/>
      <w:color w:val="943634" w:themeColor="accent2" w:themeShade="BF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1E0438"/>
  </w:style>
  <w:style w:type="character" w:styleId="CommentReference">
    <w:name w:val="annotation reference"/>
    <w:basedOn w:val="DefaultParagraphFont"/>
    <w:uiPriority w:val="99"/>
    <w:semiHidden/>
    <w:rsid w:val="001E0438"/>
    <w:rPr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1E0438"/>
    <w:rPr>
      <w:rFonts w:ascii="Tahoma" w:hAnsi="Tahoma"/>
    </w:rPr>
  </w:style>
  <w:style w:type="paragraph" w:customStyle="1" w:styleId="Cell-Fixed">
    <w:name w:val="Cell-Fixed"/>
    <w:basedOn w:val="Cell-Text"/>
    <w:uiPriority w:val="99"/>
    <w:rsid w:val="001E0438"/>
    <w:pPr>
      <w:spacing w:before="20"/>
    </w:pPr>
    <w:rPr>
      <w:rFonts w:ascii="Courier New" w:hAnsi="Courier New"/>
    </w:rPr>
  </w:style>
  <w:style w:type="paragraph" w:customStyle="1" w:styleId="Caption-Table">
    <w:name w:val="Caption-Table"/>
    <w:basedOn w:val="Caption"/>
    <w:rsid w:val="001E0438"/>
    <w:pPr>
      <w:keepNext/>
      <w:spacing w:before="240" w:after="40"/>
      <w:ind w:left="0"/>
    </w:pPr>
  </w:style>
  <w:style w:type="paragraph" w:customStyle="1" w:styleId="Cell-CheckBox">
    <w:name w:val="Cell-Check Box"/>
    <w:basedOn w:val="Cell-Text"/>
    <w:uiPriority w:val="99"/>
    <w:rsid w:val="001E0438"/>
    <w:pPr>
      <w:tabs>
        <w:tab w:val="num" w:pos="360"/>
      </w:tabs>
      <w:ind w:left="360" w:hanging="360"/>
    </w:pPr>
  </w:style>
  <w:style w:type="paragraph" w:customStyle="1" w:styleId="Spacer">
    <w:name w:val="Spacer"/>
    <w:basedOn w:val="Text"/>
    <w:rsid w:val="001E0438"/>
    <w:pPr>
      <w:spacing w:before="0" w:after="0"/>
    </w:pPr>
    <w:rPr>
      <w:sz w:val="8"/>
    </w:rPr>
  </w:style>
  <w:style w:type="paragraph" w:customStyle="1" w:styleId="Section-Item">
    <w:name w:val="Section-Item"/>
    <w:basedOn w:val="Section"/>
    <w:uiPriority w:val="99"/>
    <w:rsid w:val="001E0438"/>
    <w:pPr>
      <w:keepNext/>
      <w:spacing w:before="40"/>
    </w:pPr>
    <w:rPr>
      <w:i/>
      <w:color w:val="008000"/>
      <w:sz w:val="16"/>
      <w:u w:val="none"/>
    </w:rPr>
  </w:style>
  <w:style w:type="paragraph" w:customStyle="1" w:styleId="Legend">
    <w:name w:val="Legend"/>
    <w:basedOn w:val="Normal"/>
    <w:uiPriority w:val="99"/>
    <w:rsid w:val="001E0438"/>
    <w:pPr>
      <w:jc w:val="center"/>
    </w:pPr>
    <w:rPr>
      <w:color w:val="800080"/>
      <w:sz w:val="16"/>
    </w:rPr>
  </w:style>
  <w:style w:type="paragraph" w:customStyle="1" w:styleId="CoverSpacing">
    <w:name w:val="CoverSpacing"/>
    <w:basedOn w:val="CoverPage"/>
    <w:uiPriority w:val="99"/>
    <w:rsid w:val="001E0438"/>
    <w:rPr>
      <w:rFonts w:ascii="Arial" w:hAnsi="Arial"/>
      <w:sz w:val="36"/>
    </w:rPr>
  </w:style>
  <w:style w:type="paragraph" w:customStyle="1" w:styleId="Question">
    <w:name w:val="Question"/>
    <w:basedOn w:val="Normal"/>
    <w:next w:val="Normal"/>
    <w:rsid w:val="001E0438"/>
    <w:pPr>
      <w:keepNext/>
      <w:keepLines/>
      <w:tabs>
        <w:tab w:val="num" w:pos="360"/>
      </w:tabs>
      <w:spacing w:before="40" w:after="40"/>
      <w:ind w:left="360" w:hanging="360"/>
    </w:pPr>
    <w:rPr>
      <w:rFonts w:cs="Arial"/>
    </w:rPr>
  </w:style>
  <w:style w:type="paragraph" w:customStyle="1" w:styleId="QuestionII">
    <w:name w:val="Question II"/>
    <w:basedOn w:val="Question"/>
    <w:next w:val="Normal"/>
    <w:uiPriority w:val="99"/>
    <w:rsid w:val="001E0438"/>
    <w:pPr>
      <w:tabs>
        <w:tab w:val="clear" w:pos="360"/>
        <w:tab w:val="num" w:pos="720"/>
      </w:tabs>
      <w:spacing w:after="0"/>
      <w:ind w:left="720"/>
    </w:pPr>
    <w:rPr>
      <w:sz w:val="18"/>
    </w:rPr>
  </w:style>
  <w:style w:type="character" w:styleId="Hyperlink">
    <w:name w:val="Hyperlink"/>
    <w:basedOn w:val="DefaultParagraphFont"/>
    <w:uiPriority w:val="99"/>
    <w:rsid w:val="001E0438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1E0438"/>
  </w:style>
  <w:style w:type="paragraph" w:styleId="BalloonText">
    <w:name w:val="Balloon Text"/>
    <w:basedOn w:val="Normal"/>
    <w:link w:val="BalloonTextChar"/>
    <w:uiPriority w:val="99"/>
    <w:semiHidden/>
    <w:rsid w:val="001E043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0438"/>
    <w:rPr>
      <w:color w:val="800080"/>
      <w:u w:val="single"/>
    </w:rPr>
  </w:style>
  <w:style w:type="character" w:customStyle="1" w:styleId="Heading1Char">
    <w:name w:val="Heading 1 Char"/>
    <w:aliases w:val="h1 (Title) Char"/>
    <w:basedOn w:val="DefaultParagraphFont"/>
    <w:link w:val="Heading1"/>
    <w:rsid w:val="001E0438"/>
    <w:rPr>
      <w:rFonts w:asciiTheme="minorHAnsi" w:hAnsiTheme="minorHAnsi"/>
      <w:snapToGrid w:val="0"/>
      <w:color w:val="632423"/>
      <w:sz w:val="56"/>
    </w:rPr>
  </w:style>
  <w:style w:type="character" w:customStyle="1" w:styleId="Heading2Char">
    <w:name w:val="Heading 2 Char"/>
    <w:aliases w:val="h2 Char"/>
    <w:basedOn w:val="DefaultParagraphFont"/>
    <w:link w:val="Heading2"/>
    <w:rsid w:val="001E0438"/>
    <w:rPr>
      <w:rFonts w:asciiTheme="majorHAnsi" w:eastAsiaTheme="minorHAnsi" w:hAnsiTheme="majorHAnsi" w:cstheme="minorBidi"/>
      <w:b/>
      <w:kern w:val="28"/>
      <w:sz w:val="32"/>
      <w:szCs w:val="22"/>
    </w:rPr>
  </w:style>
  <w:style w:type="character" w:customStyle="1" w:styleId="Heading3Char">
    <w:name w:val="Heading 3 Char"/>
    <w:aliases w:val="h3 Char"/>
    <w:basedOn w:val="DefaultParagraphFont"/>
    <w:link w:val="Heading3"/>
    <w:rsid w:val="001E0438"/>
    <w:rPr>
      <w:rFonts w:asciiTheme="majorHAnsi" w:eastAsiaTheme="minorHAnsi" w:hAnsiTheme="majorHAnsi" w:cstheme="minorBidi"/>
      <w:b/>
      <w:color w:val="632423" w:themeColor="accent2" w:themeShade="80"/>
      <w:sz w:val="28"/>
      <w:szCs w:val="22"/>
    </w:rPr>
  </w:style>
  <w:style w:type="character" w:customStyle="1" w:styleId="Heading4Char">
    <w:name w:val="Heading 4 Char"/>
    <w:aliases w:val="h4 Char"/>
    <w:basedOn w:val="DefaultParagraphFont"/>
    <w:link w:val="Heading4"/>
    <w:rsid w:val="001E0438"/>
    <w:rPr>
      <w:rFonts w:asciiTheme="majorHAnsi" w:eastAsiaTheme="minorHAnsi" w:hAnsiTheme="majorHAnsi" w:cstheme="minorBidi"/>
      <w:b/>
      <w:color w:val="365F91" w:themeColor="accent1" w:themeShade="BF"/>
      <w:sz w:val="26"/>
      <w:szCs w:val="22"/>
    </w:rPr>
  </w:style>
  <w:style w:type="character" w:customStyle="1" w:styleId="Heading5Char">
    <w:name w:val="Heading 5 Char"/>
    <w:aliases w:val="h5 Char"/>
    <w:basedOn w:val="DefaultParagraphFont"/>
    <w:link w:val="Heading5"/>
    <w:rsid w:val="001E0438"/>
    <w:rPr>
      <w:rFonts w:asciiTheme="majorHAnsi" w:eastAsiaTheme="minorHAnsi" w:hAnsiTheme="majorHAnsi" w:cstheme="minorHAnsi"/>
      <w:b/>
      <w:color w:val="000000" w:themeColor="text1"/>
      <w:sz w:val="24"/>
      <w:szCs w:val="24"/>
    </w:rPr>
  </w:style>
  <w:style w:type="character" w:customStyle="1" w:styleId="Heading6Char">
    <w:name w:val="Heading 6 Char"/>
    <w:aliases w:val="h6 Char"/>
    <w:basedOn w:val="DefaultParagraphFont"/>
    <w:link w:val="Heading6"/>
    <w:rsid w:val="001E0438"/>
    <w:rPr>
      <w:rFonts w:asciiTheme="majorHAnsi" w:eastAsiaTheme="minorHAnsi" w:hAnsiTheme="majorHAnsi" w:cstheme="minorBidi"/>
      <w:b/>
      <w:color w:val="000000" w:themeColor="text1"/>
      <w:sz w:val="22"/>
      <w:szCs w:val="22"/>
    </w:rPr>
  </w:style>
  <w:style w:type="character" w:customStyle="1" w:styleId="Heading7Char">
    <w:name w:val="Heading 7 Char"/>
    <w:aliases w:val="h7 Char"/>
    <w:basedOn w:val="DefaultParagraphFont"/>
    <w:link w:val="Heading7"/>
    <w:uiPriority w:val="99"/>
    <w:rsid w:val="001E0438"/>
    <w:rPr>
      <w:rFonts w:asciiTheme="majorHAnsi" w:eastAsiaTheme="minorHAnsi" w:hAnsiTheme="majorHAnsi" w:cstheme="minorBidi"/>
      <w:b/>
      <w:color w:val="000000" w:themeColor="text1"/>
      <w:sz w:val="22"/>
      <w:szCs w:val="22"/>
    </w:rPr>
  </w:style>
  <w:style w:type="character" w:customStyle="1" w:styleId="Heading8Char">
    <w:name w:val="Heading 8 Char"/>
    <w:aliases w:val="h8 Char"/>
    <w:basedOn w:val="DefaultParagraphFont"/>
    <w:link w:val="Heading8"/>
    <w:uiPriority w:val="99"/>
    <w:rsid w:val="001E0438"/>
    <w:rPr>
      <w:rFonts w:asciiTheme="majorHAnsi" w:eastAsiaTheme="minorHAnsi" w:hAnsiTheme="majorHAnsi" w:cstheme="minorBidi"/>
      <w:b/>
      <w:color w:val="000000" w:themeColor="text1"/>
      <w:sz w:val="22"/>
      <w:szCs w:val="22"/>
    </w:rPr>
  </w:style>
  <w:style w:type="character" w:customStyle="1" w:styleId="Heading9Char">
    <w:name w:val="Heading 9 Char"/>
    <w:aliases w:val="h9 Char"/>
    <w:basedOn w:val="DefaultParagraphFont"/>
    <w:link w:val="Heading9"/>
    <w:uiPriority w:val="99"/>
    <w:rsid w:val="001E0438"/>
    <w:rPr>
      <w:rFonts w:asciiTheme="majorHAnsi" w:eastAsiaTheme="minorHAnsi" w:hAnsiTheme="majorHAnsi" w:cstheme="minorBidi"/>
      <w:b/>
      <w:color w:val="000000" w:themeColor="text1"/>
      <w:sz w:val="22"/>
      <w:szCs w:val="22"/>
    </w:rPr>
  </w:style>
  <w:style w:type="table" w:customStyle="1" w:styleId="Table-Standard">
    <w:name w:val="Table-Standard"/>
    <w:basedOn w:val="TableNormal"/>
    <w:uiPriority w:val="99"/>
    <w:rsid w:val="001E0438"/>
    <w:rPr>
      <w:rFonts w:asciiTheme="minorHAnsi" w:hAnsiTheme="minorHAnsi"/>
    </w:rPr>
    <w:tblPr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2" w:space="0" w:color="365F91" w:themeColor="accent1" w:themeShade="BF"/>
        <w:insideV w:val="single" w:sz="2" w:space="0" w:color="365F91" w:themeColor="accent1" w:themeShade="BF"/>
      </w:tblBorders>
      <w:tblCellMar>
        <w:left w:w="86" w:type="dxa"/>
        <w:right w:w="58" w:type="dxa"/>
      </w:tblCellMar>
    </w:tblPr>
    <w:trPr>
      <w:cantSplit/>
    </w:trPr>
    <w:tblStylePr w:type="firstRow">
      <w:pPr>
        <w:wordWrap/>
        <w:jc w:val="center"/>
      </w:pPr>
      <w:rPr>
        <w:rFonts w:asciiTheme="minorHAnsi" w:hAnsiTheme="minorHAnsi"/>
        <w:b w:val="0"/>
        <w:sz w:val="22"/>
      </w:rPr>
      <w:tblPr/>
      <w:trPr>
        <w:cantSplit w:val="0"/>
        <w:tblHeader/>
      </w:trPr>
      <w:tcPr>
        <w:tcBorders>
          <w:top w:val="single" w:sz="12" w:space="0" w:color="365F91" w:themeColor="accent1" w:themeShade="BF"/>
          <w:left w:val="single" w:sz="12" w:space="0" w:color="365F91" w:themeColor="accent1" w:themeShade="BF"/>
          <w:bottom w:val="single" w:sz="2" w:space="0" w:color="365F91" w:themeColor="accent1" w:themeShade="BF"/>
          <w:right w:val="single" w:sz="12" w:space="0" w:color="365F91" w:themeColor="accent1" w:themeShade="BF"/>
          <w:insideH w:val="nil"/>
          <w:insideV w:val="single" w:sz="2" w:space="0" w:color="365F91" w:themeColor="accent1" w:themeShade="BF"/>
          <w:tl2br w:val="nil"/>
          <w:tr2bl w:val="nil"/>
        </w:tcBorders>
        <w:shd w:val="clear" w:color="auto" w:fill="DAEEF3" w:themeFill="accent5" w:themeFillTint="33"/>
        <w:vAlign w:val="bottom"/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438"/>
    <w:rPr>
      <w:rFonts w:ascii="Arial" w:hAnsi="Arial"/>
      <w:snapToGrid w:val="0"/>
    </w:rPr>
  </w:style>
  <w:style w:type="character" w:customStyle="1" w:styleId="HeaderChar">
    <w:name w:val="Header Char"/>
    <w:basedOn w:val="DefaultParagraphFont"/>
    <w:link w:val="Header"/>
    <w:uiPriority w:val="99"/>
    <w:rsid w:val="001E0438"/>
    <w:rPr>
      <w:rFonts w:ascii="Arial" w:hAnsi="Arial"/>
      <w:b/>
      <w:snapToGrid w:val="0"/>
      <w:sz w:val="18"/>
    </w:rPr>
  </w:style>
  <w:style w:type="character" w:customStyle="1" w:styleId="FooterChar">
    <w:name w:val="Footer Char"/>
    <w:aliases w:val="Document Footer Char"/>
    <w:basedOn w:val="DefaultParagraphFont"/>
    <w:link w:val="Footer"/>
    <w:rsid w:val="001E0438"/>
    <w:rPr>
      <w:rFonts w:ascii="Arial" w:hAnsi="Arial"/>
      <w:b/>
      <w:snapToGrid w:val="0"/>
      <w:sz w:val="18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E0438"/>
    <w:rPr>
      <w:rFonts w:ascii="Arial" w:hAnsi="Arial"/>
      <w:snapToGrid w:val="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0438"/>
    <w:rPr>
      <w:rFonts w:ascii="Arial" w:hAnsi="Arial"/>
      <w:snapToGrid w:val="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0438"/>
    <w:rPr>
      <w:rFonts w:ascii="Tahoma" w:hAnsi="Tahoma"/>
      <w:snapToGrid w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438"/>
    <w:rPr>
      <w:rFonts w:ascii="Tahoma" w:hAnsi="Tahoma" w:cs="Tahoma"/>
      <w:snapToGrid w:val="0"/>
      <w:sz w:val="16"/>
      <w:szCs w:val="16"/>
    </w:rPr>
  </w:style>
  <w:style w:type="paragraph" w:customStyle="1" w:styleId="EntityTypeDesc">
    <w:name w:val="EntityTypeDesc"/>
    <w:basedOn w:val="Text"/>
    <w:uiPriority w:val="99"/>
    <w:rsid w:val="001E0438"/>
    <w:pPr>
      <w:pBdr>
        <w:top w:val="single" w:sz="4" w:space="3" w:color="auto" w:shadow="1"/>
        <w:left w:val="single" w:sz="4" w:space="4" w:color="auto" w:shadow="1"/>
        <w:bottom w:val="single" w:sz="4" w:space="3" w:color="auto" w:shadow="1"/>
        <w:right w:val="single" w:sz="4" w:space="4" w:color="auto" w:shadow="1"/>
      </w:pBdr>
      <w:spacing w:before="60" w:after="160"/>
    </w:pPr>
    <w:rPr>
      <w:snapToGrid/>
      <w:szCs w:val="22"/>
    </w:rPr>
  </w:style>
  <w:style w:type="paragraph" w:customStyle="1" w:styleId="EntityTypeProp">
    <w:name w:val="EntityTypeProp"/>
    <w:basedOn w:val="Normal"/>
    <w:uiPriority w:val="99"/>
    <w:rsid w:val="001E0438"/>
    <w:pPr>
      <w:keepNext/>
      <w:keepLines/>
      <w:spacing w:after="60"/>
    </w:pPr>
    <w:rPr>
      <w:snapToGrid/>
    </w:rPr>
  </w:style>
  <w:style w:type="paragraph" w:customStyle="1" w:styleId="Instruction">
    <w:name w:val="Instruction"/>
    <w:basedOn w:val="Normal"/>
    <w:rsid w:val="001E0438"/>
    <w:pPr>
      <w:widowControl/>
      <w:spacing w:after="120"/>
      <w:jc w:val="both"/>
    </w:pPr>
    <w:rPr>
      <w:rFonts w:cs="Arial"/>
      <w:snapToGrid/>
    </w:rPr>
  </w:style>
  <w:style w:type="paragraph" w:customStyle="1" w:styleId="ConfigValue">
    <w:name w:val="ConfigValue"/>
    <w:basedOn w:val="Source"/>
    <w:link w:val="ConfigValueChar"/>
    <w:qFormat/>
    <w:rsid w:val="001E0438"/>
  </w:style>
  <w:style w:type="character" w:customStyle="1" w:styleId="SourceChar">
    <w:name w:val="Source Char"/>
    <w:basedOn w:val="DefaultParagraphFont"/>
    <w:link w:val="Source"/>
    <w:uiPriority w:val="99"/>
    <w:rsid w:val="001E0438"/>
    <w:rPr>
      <w:rFonts w:ascii="Courier New" w:hAnsi="Courier New"/>
      <w:snapToGrid w:val="0"/>
      <w:sz w:val="16"/>
    </w:rPr>
  </w:style>
  <w:style w:type="character" w:customStyle="1" w:styleId="ConfigValueChar">
    <w:name w:val="ConfigValue Char"/>
    <w:basedOn w:val="SourceChar"/>
    <w:link w:val="ConfigValue"/>
    <w:rsid w:val="001E0438"/>
    <w:rPr>
      <w:rFonts w:ascii="Courier New" w:hAnsi="Courier New"/>
      <w:snapToGrid w:val="0"/>
      <w:sz w:val="16"/>
    </w:rPr>
  </w:style>
  <w:style w:type="paragraph" w:customStyle="1" w:styleId="Separator">
    <w:name w:val="Separator"/>
    <w:basedOn w:val="Text"/>
    <w:rsid w:val="001E0438"/>
    <w:pPr>
      <w:spacing w:before="0" w:after="0"/>
    </w:pPr>
    <w:rPr>
      <w:sz w:val="12"/>
      <w:szCs w:val="16"/>
    </w:rPr>
  </w:style>
  <w:style w:type="paragraph" w:styleId="ListParagraph">
    <w:name w:val="List Paragraph"/>
    <w:basedOn w:val="Normal"/>
    <w:uiPriority w:val="34"/>
    <w:qFormat/>
    <w:rsid w:val="001E0438"/>
    <w:pPr>
      <w:widowControl/>
      <w:numPr>
        <w:numId w:val="13"/>
      </w:numPr>
      <w:spacing w:after="200" w:line="276" w:lineRule="auto"/>
      <w:contextualSpacing/>
    </w:pPr>
    <w:rPr>
      <w:rFonts w:asciiTheme="minorHAnsi" w:eastAsiaTheme="minorHAnsi" w:hAnsiTheme="minorHAnsi" w:cstheme="minorBidi"/>
      <w:snapToGrid/>
      <w:sz w:val="22"/>
      <w:szCs w:val="22"/>
    </w:rPr>
  </w:style>
  <w:style w:type="paragraph" w:customStyle="1" w:styleId="HINTNOTE">
    <w:name w:val="HINT/NOTE"/>
    <w:qFormat/>
    <w:rsid w:val="001E0438"/>
    <w:pPr>
      <w:pBdr>
        <w:top w:val="thickThinMediumGap" w:sz="12" w:space="6" w:color="auto"/>
        <w:left w:val="thickThinMediumGap" w:sz="12" w:space="6" w:color="auto"/>
        <w:bottom w:val="thinThickMediumGap" w:sz="12" w:space="6" w:color="auto"/>
        <w:right w:val="thinThickMediumGap" w:sz="12" w:space="6" w:color="auto"/>
      </w:pBdr>
      <w:ind w:left="720"/>
    </w:pPr>
    <w:rPr>
      <w:rFonts w:ascii="Arial" w:hAnsi="Arial" w:cs="Arial"/>
      <w:b/>
      <w:snapToGrid w:val="0"/>
      <w:sz w:val="16"/>
    </w:rPr>
  </w:style>
  <w:style w:type="paragraph" w:customStyle="1" w:styleId="Cell-Text-Center">
    <w:name w:val="Cell-Text-Center"/>
    <w:basedOn w:val="Cell-Text"/>
    <w:rsid w:val="001E0438"/>
    <w:pPr>
      <w:suppressLineNumbers/>
      <w:suppressAutoHyphens/>
      <w:ind w:left="14"/>
      <w:jc w:val="center"/>
    </w:pPr>
    <w:rPr>
      <w:color w:val="000000"/>
      <w:szCs w:val="20"/>
    </w:rPr>
  </w:style>
  <w:style w:type="paragraph" w:customStyle="1" w:styleId="Code-XML">
    <w:name w:val="Code-XML"/>
    <w:basedOn w:val="Normal"/>
    <w:rsid w:val="001E0438"/>
    <w:pPr>
      <w:autoSpaceDE w:val="0"/>
      <w:autoSpaceDN w:val="0"/>
      <w:adjustRightInd w:val="0"/>
    </w:pPr>
    <w:rPr>
      <w:rFonts w:ascii="Consolas" w:hAnsi="Consolas" w:cs="Consolas"/>
      <w:color w:val="0000FF"/>
      <w:sz w:val="19"/>
      <w:szCs w:val="19"/>
    </w:rPr>
  </w:style>
  <w:style w:type="paragraph" w:customStyle="1" w:styleId="Code-XML-Bullet">
    <w:name w:val="Code-XML-Bullet"/>
    <w:basedOn w:val="Code-XML"/>
    <w:rsid w:val="001E0438"/>
    <w:pPr>
      <w:ind w:left="1440"/>
    </w:pPr>
  </w:style>
  <w:style w:type="paragraph" w:customStyle="1" w:styleId="Bullet-Step">
    <w:name w:val="Bullet-Step"/>
    <w:basedOn w:val="Normal"/>
    <w:rsid w:val="001E0438"/>
    <w:pPr>
      <w:keepNext/>
      <w:widowControl/>
      <w:numPr>
        <w:numId w:val="12"/>
      </w:numPr>
      <w:spacing w:before="160" w:after="80" w:line="260" w:lineRule="exact"/>
    </w:pPr>
    <w:rPr>
      <w:rFonts w:asciiTheme="minorHAnsi" w:hAnsiTheme="minorHAnsi"/>
      <w:sz w:val="22"/>
    </w:rPr>
  </w:style>
  <w:style w:type="paragraph" w:customStyle="1" w:styleId="Cell-BarCode">
    <w:name w:val="Cell-BarCode"/>
    <w:basedOn w:val="Cell-Text"/>
    <w:rsid w:val="001E0438"/>
    <w:pPr>
      <w:spacing w:before="80" w:after="80"/>
      <w:ind w:left="-48"/>
      <w:jc w:val="center"/>
    </w:pPr>
    <w:rPr>
      <w:rFonts w:ascii="Bar Code 39 f HR" w:hAnsi="Bar Code 39 f HR"/>
      <w:sz w:val="28"/>
      <w:szCs w:val="28"/>
    </w:rPr>
  </w:style>
  <w:style w:type="table" w:styleId="TableGrid">
    <w:name w:val="Table Grid"/>
    <w:basedOn w:val="TableNormal"/>
    <w:uiPriority w:val="59"/>
    <w:rsid w:val="001E0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-EntityCode">
    <w:name w:val="Cell-EntityCode"/>
    <w:basedOn w:val="Cell-Text"/>
    <w:rsid w:val="001E0438"/>
    <w:pPr>
      <w:ind w:left="-34" w:right="-81"/>
    </w:pPr>
    <w:rPr>
      <w:rFonts w:ascii="Courier New" w:hAnsi="Courier New" w:cs="Courier New"/>
      <w:szCs w:val="20"/>
    </w:rPr>
  </w:style>
  <w:style w:type="paragraph" w:customStyle="1" w:styleId="Cell-Text-Small">
    <w:name w:val="Cell-Text-Small"/>
    <w:basedOn w:val="Cell-Text"/>
    <w:rsid w:val="001E0438"/>
    <w:pPr>
      <w:spacing w:after="20"/>
    </w:pPr>
    <w:rPr>
      <w:snapToGrid/>
      <w:sz w:val="16"/>
      <w:szCs w:val="16"/>
    </w:rPr>
  </w:style>
  <w:style w:type="paragraph" w:customStyle="1" w:styleId="Bullet-Figure">
    <w:name w:val="Bullet-Figure"/>
    <w:basedOn w:val="Figure"/>
    <w:next w:val="Bullet-Step"/>
    <w:rsid w:val="001E0438"/>
    <w:pPr>
      <w:keepNext w:val="0"/>
      <w:spacing w:before="120" w:after="360"/>
    </w:pPr>
  </w:style>
  <w:style w:type="paragraph" w:customStyle="1" w:styleId="Cell-BarCode-Small">
    <w:name w:val="Cell-BarCode-Small"/>
    <w:basedOn w:val="Cell-BarCode"/>
    <w:rsid w:val="001E0438"/>
    <w:rPr>
      <w:sz w:val="24"/>
      <w:szCs w:val="24"/>
    </w:rPr>
  </w:style>
  <w:style w:type="paragraph" w:customStyle="1" w:styleId="Figure-Text">
    <w:name w:val="Figure-Text"/>
    <w:basedOn w:val="Text"/>
    <w:rsid w:val="001E0438"/>
    <w:pPr>
      <w:keepNext/>
    </w:pPr>
  </w:style>
  <w:style w:type="character" w:customStyle="1" w:styleId="Text-Term">
    <w:name w:val="Text-Term"/>
    <w:basedOn w:val="DefaultParagraphFont"/>
    <w:uiPriority w:val="1"/>
    <w:rsid w:val="001E0438"/>
    <w:rPr>
      <w:b/>
    </w:rPr>
  </w:style>
  <w:style w:type="character" w:customStyle="1" w:styleId="Caption-TextItalic">
    <w:name w:val="Caption-TextItalic"/>
    <w:basedOn w:val="DefaultParagraphFont"/>
    <w:uiPriority w:val="1"/>
    <w:rsid w:val="001E0438"/>
    <w:rPr>
      <w:b/>
      <w:i/>
    </w:rPr>
  </w:style>
  <w:style w:type="paragraph" w:customStyle="1" w:styleId="CoverPage-Project">
    <w:name w:val="CoverPage-Project"/>
    <w:basedOn w:val="CoverPage"/>
    <w:rsid w:val="001E0438"/>
    <w:pPr>
      <w:spacing w:before="1440"/>
    </w:pPr>
    <w:rPr>
      <w:rFonts w:ascii="Arial" w:hAnsi="Arial"/>
      <w:color w:val="943634" w:themeColor="accent2" w:themeShade="BF"/>
      <w:sz w:val="56"/>
      <w:szCs w:val="56"/>
      <w14:textFill>
        <w14:solidFill>
          <w14:schemeClr w14:val="accent2">
            <w14:lumMod w14:val="75000"/>
            <w14:lumMod w14:val="75000"/>
          </w14:schemeClr>
        </w14:solidFill>
      </w14:textFill>
    </w:rPr>
  </w:style>
  <w:style w:type="paragraph" w:customStyle="1" w:styleId="Cell-Code">
    <w:name w:val="Cell-Code"/>
    <w:basedOn w:val="Cell-Text"/>
    <w:rsid w:val="001E0438"/>
    <w:rPr>
      <w:rFonts w:ascii="Courier New" w:hAnsi="Courier New" w:cs="Courier New"/>
    </w:rPr>
  </w:style>
  <w:style w:type="paragraph" w:customStyle="1" w:styleId="PublicationInfo">
    <w:name w:val="PublicationInfo"/>
    <w:basedOn w:val="Normal"/>
    <w:rsid w:val="001E0438"/>
    <w:pPr>
      <w:widowControl/>
      <w:spacing w:after="240"/>
      <w:ind w:right="-8"/>
    </w:pPr>
    <w:rPr>
      <w:noProof/>
    </w:rPr>
  </w:style>
  <w:style w:type="character" w:customStyle="1" w:styleId="Source-Config-KeyWord">
    <w:name w:val="Source-Config-KeyWord"/>
    <w:basedOn w:val="DefaultParagraphFont"/>
    <w:uiPriority w:val="1"/>
    <w:rsid w:val="001E0438"/>
    <w:rPr>
      <w:snapToGrid w:val="0"/>
      <w:color w:val="A31515"/>
    </w:rPr>
  </w:style>
  <w:style w:type="paragraph" w:customStyle="1" w:styleId="SignatureLine">
    <w:name w:val="SignatureLine"/>
    <w:basedOn w:val="Text"/>
    <w:rsid w:val="001E0438"/>
    <w:pPr>
      <w:pBdr>
        <w:top w:val="single" w:sz="12" w:space="3" w:color="31849B" w:themeColor="accent5" w:themeShade="BF"/>
      </w:pBdr>
      <w:spacing w:before="600"/>
    </w:pPr>
  </w:style>
  <w:style w:type="paragraph" w:customStyle="1" w:styleId="Heading-NonTOC">
    <w:name w:val="Heading-NonTOC"/>
    <w:basedOn w:val="Text"/>
    <w:rsid w:val="001E0438"/>
    <w:pPr>
      <w:spacing w:before="240" w:after="120"/>
    </w:pPr>
    <w:rPr>
      <w:b/>
      <w:sz w:val="36"/>
      <w:szCs w:val="36"/>
    </w:rPr>
  </w:style>
  <w:style w:type="paragraph" w:customStyle="1" w:styleId="Cell-SignatureLine">
    <w:name w:val="Cell-SignatureLine"/>
    <w:basedOn w:val="SignatureLine"/>
    <w:rsid w:val="001E0438"/>
    <w:pPr>
      <w:spacing w:before="0" w:line="240" w:lineRule="auto"/>
    </w:pPr>
  </w:style>
  <w:style w:type="paragraph" w:customStyle="1" w:styleId="Cell-Signature">
    <w:name w:val="Cell-Signature"/>
    <w:basedOn w:val="Cell-Text"/>
    <w:rsid w:val="001E0438"/>
    <w:pPr>
      <w:spacing w:before="240"/>
    </w:pPr>
    <w:rPr>
      <w:sz w:val="28"/>
      <w:szCs w:val="28"/>
    </w:rPr>
  </w:style>
  <w:style w:type="paragraph" w:customStyle="1" w:styleId="CoverPage-Border">
    <w:name w:val="CoverPage-Border"/>
    <w:basedOn w:val="CoverPage"/>
    <w:rsid w:val="001E0438"/>
    <w:pPr>
      <w:pBdr>
        <w:top w:val="threeDEmboss" w:sz="6" w:space="1" w:color="008080"/>
        <w:left w:val="threeDEmboss" w:sz="6" w:space="4" w:color="008080"/>
        <w:bottom w:val="threeDEmboss" w:sz="6" w:space="1" w:color="008080"/>
        <w:right w:val="threeDEmboss" w:sz="6" w:space="4" w:color="008080"/>
      </w:pBdr>
    </w:pPr>
    <w:rPr>
      <w:color w:val="17365D" w:themeColor="text2" w:themeShade="BF"/>
      <w:sz w:val="16"/>
      <w:u w:val="double"/>
      <w14:textFill>
        <w14:solidFill>
          <w14:schemeClr w14:val="tx2">
            <w14:lumMod w14:val="75000"/>
            <w14:lumMod w14:val="75000"/>
          </w14:schemeClr>
        </w14:solidFill>
      </w14:textFill>
    </w:rPr>
  </w:style>
  <w:style w:type="paragraph" w:customStyle="1" w:styleId="CoverPage-TagLine">
    <w:name w:val="CoverPage-TagLine"/>
    <w:basedOn w:val="CoverPage"/>
    <w:rsid w:val="001E0438"/>
    <w:pPr>
      <w:pBdr>
        <w:top w:val="single" w:sz="12" w:space="6" w:color="548DD4" w:themeColor="text2" w:themeTint="99"/>
      </w:pBdr>
      <w:spacing w:before="120" w:after="3660"/>
    </w:pPr>
    <w:rPr>
      <w:rFonts w:ascii="Arial" w:hAnsi="Arial" w:cs="Times New Roman"/>
      <w:color w:val="17365D" w:themeColor="text2" w:themeShade="BF"/>
      <w:sz w:val="32"/>
      <w:szCs w:val="20"/>
    </w:rPr>
  </w:style>
  <w:style w:type="paragraph" w:customStyle="1" w:styleId="Warning">
    <w:name w:val="Warning"/>
    <w:basedOn w:val="Text"/>
    <w:next w:val="Text"/>
    <w:qFormat/>
    <w:rsid w:val="001E0438"/>
    <w:pPr>
      <w:widowControl w:val="0"/>
      <w:tabs>
        <w:tab w:val="left" w:pos="3330"/>
      </w:tabs>
      <w:spacing w:line="240" w:lineRule="auto"/>
      <w:jc w:val="center"/>
    </w:pPr>
    <w:rPr>
      <w:rFonts w:ascii="Arial" w:hAnsi="Arial"/>
      <w:b/>
      <w:color w:val="FF0000"/>
      <w:sz w:val="20"/>
    </w:rPr>
  </w:style>
  <w:style w:type="character" w:customStyle="1" w:styleId="Highlight">
    <w:name w:val="Highlight"/>
    <w:basedOn w:val="DefaultParagraphFont"/>
    <w:uiPriority w:val="1"/>
    <w:qFormat/>
    <w:rsid w:val="001E0438"/>
    <w:rPr>
      <w:rFonts w:ascii="Arial" w:hAnsi="Arial"/>
      <w:b/>
      <w:sz w:val="20"/>
    </w:rPr>
  </w:style>
  <w:style w:type="table" w:customStyle="1" w:styleId="TableCTSU">
    <w:name w:val="TableCTSU"/>
    <w:aliases w:val="tc"/>
    <w:basedOn w:val="TableGrid"/>
    <w:uiPriority w:val="99"/>
    <w:rsid w:val="001E0438"/>
    <w:pPr>
      <w:keepNext/>
      <w:keepLines/>
      <w:widowControl w:val="0"/>
      <w:spacing w:before="60" w:after="40"/>
      <w:contextualSpacing/>
    </w:pPr>
    <w:rPr>
      <w:rFonts w:asciiTheme="minorHAnsi" w:hAnsiTheme="minorHAnsi"/>
      <w:sz w:val="22"/>
    </w:rPr>
    <w:tblPr>
      <w:tblStyleRowBandSize w:val="1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cantSplit/>
      <w:jc w:val="center"/>
    </w:trPr>
    <w:tcPr>
      <w:shd w:val="clear" w:color="auto" w:fill="FFFFFF" w:themeFill="background1"/>
    </w:tcPr>
    <w:tblStylePr w:type="firstRow">
      <w:pPr>
        <w:keepNext/>
        <w:wordWrap/>
        <w:jc w:val="center"/>
      </w:pPr>
      <w:rPr>
        <w:rFonts w:ascii="Arial" w:hAnsi="Arial"/>
        <w:b/>
        <w:sz w:val="18"/>
      </w:rPr>
      <w:tblPr/>
      <w:trPr>
        <w:cantSplit w:val="0"/>
        <w:tblHeader/>
      </w:trPr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</w:style>
  <w:style w:type="paragraph" w:customStyle="1" w:styleId="CoverPage-Title">
    <w:name w:val="CoverPage-Title"/>
    <w:basedOn w:val="CoverPage"/>
    <w:rsid w:val="001E0438"/>
    <w:pPr>
      <w:spacing w:before="840"/>
    </w:pPr>
    <w:rPr>
      <w:color w:val="943634" w:themeColor="accent2" w:themeShade="BF"/>
      <w:sz w:val="56"/>
    </w:rPr>
  </w:style>
  <w:style w:type="character" w:styleId="PlaceholderText">
    <w:name w:val="Placeholder Text"/>
    <w:basedOn w:val="DefaultParagraphFont"/>
    <w:uiPriority w:val="99"/>
    <w:semiHidden/>
    <w:rsid w:val="001E0438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438"/>
    <w:rPr>
      <w:rFonts w:ascii="Arial" w:hAnsi="Arial"/>
      <w:b/>
      <w:bCs/>
      <w:snapToGrid w:val="0"/>
    </w:rPr>
  </w:style>
  <w:style w:type="numbering" w:customStyle="1" w:styleId="Numbered1230">
    <w:name w:val="Numbered_123"/>
    <w:basedOn w:val="NoList"/>
    <w:uiPriority w:val="99"/>
    <w:rsid w:val="001E0438"/>
    <w:pPr>
      <w:numPr>
        <w:numId w:val="8"/>
      </w:numPr>
    </w:pPr>
  </w:style>
  <w:style w:type="paragraph" w:customStyle="1" w:styleId="Term-text">
    <w:name w:val="Term-text"/>
    <w:basedOn w:val="Text"/>
    <w:rsid w:val="001E0438"/>
  </w:style>
  <w:style w:type="paragraph" w:styleId="Revision">
    <w:name w:val="Revision"/>
    <w:hidden/>
    <w:uiPriority w:val="99"/>
    <w:semiHidden/>
    <w:rsid w:val="0060129F"/>
    <w:rPr>
      <w:rFonts w:ascii="Arial" w:hAnsi="Arial"/>
      <w:snapToGrid w:val="0"/>
    </w:rPr>
  </w:style>
  <w:style w:type="character" w:customStyle="1" w:styleId="TextChar">
    <w:name w:val="Text Char"/>
    <w:aliases w:val="t Char,Figxt Char,text Char"/>
    <w:basedOn w:val="DefaultParagraphFont"/>
    <w:link w:val="Text"/>
    <w:rsid w:val="00E61692"/>
    <w:rPr>
      <w:rFonts w:asciiTheme="minorHAnsi" w:hAnsiTheme="minorHAnsi"/>
      <w:snapToGrid w:val="0"/>
      <w:sz w:val="22"/>
    </w:rPr>
  </w:style>
  <w:style w:type="paragraph" w:customStyle="1" w:styleId="Tex">
    <w:name w:val="Tex."/>
    <w:basedOn w:val="Heading3"/>
    <w:rsid w:val="00E61692"/>
    <w:pPr>
      <w:numPr>
        <w:ilvl w:val="0"/>
        <w:numId w:val="0"/>
      </w:numPr>
    </w:pPr>
  </w:style>
  <w:style w:type="paragraph" w:customStyle="1" w:styleId="Answer">
    <w:name w:val="Answer"/>
    <w:basedOn w:val="Question"/>
    <w:rsid w:val="00E61692"/>
    <w:pPr>
      <w:keepNext w:val="0"/>
      <w:keepLines w:val="0"/>
      <w:tabs>
        <w:tab w:val="clear" w:pos="360"/>
      </w:tabs>
      <w:spacing w:before="0" w:after="80"/>
      <w:ind w:firstLine="0"/>
    </w:pPr>
    <w:rPr>
      <w:i/>
      <w:iCs/>
      <w:color w:val="993300"/>
    </w:rPr>
  </w:style>
  <w:style w:type="paragraph" w:customStyle="1" w:styleId="AnswerII">
    <w:name w:val="Answer II"/>
    <w:basedOn w:val="QuestionII"/>
    <w:rsid w:val="00E61692"/>
    <w:pPr>
      <w:keepNext w:val="0"/>
      <w:keepLines w:val="0"/>
      <w:tabs>
        <w:tab w:val="clear" w:pos="720"/>
      </w:tabs>
      <w:spacing w:after="80"/>
      <w:ind w:firstLine="0"/>
    </w:pPr>
    <w:rPr>
      <w:i/>
      <w:iCs/>
      <w:color w:val="993300"/>
    </w:rPr>
  </w:style>
  <w:style w:type="character" w:customStyle="1" w:styleId="AppCommand">
    <w:name w:val="AppCommand"/>
    <w:basedOn w:val="DefaultParagraphFont"/>
    <w:uiPriority w:val="1"/>
    <w:qFormat/>
    <w:rsid w:val="00E61692"/>
    <w:rPr>
      <w:b/>
    </w:rPr>
  </w:style>
  <w:style w:type="character" w:customStyle="1" w:styleId="apple-converted-space">
    <w:name w:val="apple-converted-space"/>
    <w:basedOn w:val="DefaultParagraphFont"/>
    <w:rsid w:val="00E61692"/>
  </w:style>
  <w:style w:type="character" w:customStyle="1" w:styleId="apple-style-span">
    <w:name w:val="apple-style-span"/>
    <w:basedOn w:val="DefaultParagraphFont"/>
    <w:rsid w:val="00E61692"/>
  </w:style>
  <w:style w:type="paragraph" w:styleId="BodyText">
    <w:name w:val="Body Text"/>
    <w:aliases w:val="bt,body text"/>
    <w:basedOn w:val="Normal"/>
    <w:link w:val="BodyTextChar"/>
    <w:rsid w:val="00E61692"/>
    <w:pPr>
      <w:widowControl/>
      <w:spacing w:before="100" w:after="100" w:line="260" w:lineRule="exact"/>
    </w:pPr>
    <w:rPr>
      <w:rFonts w:asciiTheme="minorHAnsi" w:hAnsiTheme="minorHAnsi"/>
      <w:sz w:val="22"/>
    </w:rPr>
  </w:style>
  <w:style w:type="character" w:customStyle="1" w:styleId="BodyTextChar">
    <w:name w:val="Body Text Char"/>
    <w:aliases w:val="bt Char,body text Char"/>
    <w:basedOn w:val="DefaultParagraphFont"/>
    <w:link w:val="BodyText"/>
    <w:rsid w:val="00E61692"/>
    <w:rPr>
      <w:rFonts w:asciiTheme="minorHAnsi" w:hAnsiTheme="minorHAnsi"/>
      <w:snapToGrid w:val="0"/>
      <w:sz w:val="22"/>
    </w:rPr>
  </w:style>
  <w:style w:type="paragraph" w:customStyle="1" w:styleId="Bold">
    <w:name w:val="Bold"/>
    <w:basedOn w:val="Cell-Text"/>
    <w:rsid w:val="00E61692"/>
    <w:pPr>
      <w:suppressLineNumbers/>
      <w:tabs>
        <w:tab w:val="left" w:pos="3330"/>
      </w:tabs>
      <w:suppressAutoHyphens/>
      <w:spacing w:before="40" w:after="20"/>
      <w:ind w:left="29"/>
    </w:pPr>
    <w:rPr>
      <w:rFonts w:ascii="Arial" w:hAnsi="Arial"/>
      <w:color w:val="000000"/>
      <w:sz w:val="18"/>
      <w:szCs w:val="20"/>
    </w:rPr>
  </w:style>
  <w:style w:type="paragraph" w:customStyle="1" w:styleId="Bullet-Dash">
    <w:name w:val="Bullet-Dash"/>
    <w:aliases w:val="bd"/>
    <w:basedOn w:val="Bullet"/>
    <w:rsid w:val="00E61692"/>
    <w:pPr>
      <w:numPr>
        <w:numId w:val="0"/>
      </w:numPr>
      <w:tabs>
        <w:tab w:val="left" w:pos="990"/>
      </w:tabs>
      <w:spacing w:line="260" w:lineRule="exact"/>
      <w:ind w:left="1354" w:right="720" w:hanging="360"/>
      <w:contextualSpacing/>
    </w:pPr>
  </w:style>
  <w:style w:type="paragraph" w:customStyle="1" w:styleId="Bullet-Flush">
    <w:name w:val="Bullet-Flush"/>
    <w:basedOn w:val="Bullet"/>
    <w:rsid w:val="00E61692"/>
    <w:pPr>
      <w:widowControl w:val="0"/>
      <w:numPr>
        <w:numId w:val="2"/>
      </w:numPr>
      <w:tabs>
        <w:tab w:val="left" w:pos="3330"/>
      </w:tabs>
      <w:spacing w:before="80" w:after="80" w:line="240" w:lineRule="auto"/>
      <w:ind w:right="-14"/>
    </w:pPr>
    <w:rPr>
      <w:rFonts w:ascii="Arial" w:hAnsi="Arial"/>
      <w:sz w:val="20"/>
    </w:rPr>
  </w:style>
  <w:style w:type="paragraph" w:customStyle="1" w:styleId="Bullet-KeepwDash">
    <w:name w:val="Bullet-Keep w/ Dash"/>
    <w:basedOn w:val="Bullet"/>
    <w:rsid w:val="00E61692"/>
    <w:pPr>
      <w:keepNext/>
      <w:widowControl w:val="0"/>
      <w:numPr>
        <w:numId w:val="0"/>
      </w:numPr>
      <w:tabs>
        <w:tab w:val="num" w:pos="720"/>
        <w:tab w:val="left" w:pos="3330"/>
      </w:tabs>
      <w:spacing w:before="80" w:after="40" w:line="240" w:lineRule="auto"/>
      <w:ind w:left="1260" w:hanging="540"/>
    </w:pPr>
    <w:rPr>
      <w:rFonts w:ascii="Arial" w:hAnsi="Arial"/>
      <w:sz w:val="20"/>
    </w:rPr>
  </w:style>
  <w:style w:type="paragraph" w:customStyle="1" w:styleId="Bullet-Left">
    <w:name w:val="Bullet-Left"/>
    <w:basedOn w:val="Bullet"/>
    <w:rsid w:val="00E61692"/>
    <w:pPr>
      <w:widowControl w:val="0"/>
      <w:numPr>
        <w:numId w:val="0"/>
      </w:numPr>
      <w:tabs>
        <w:tab w:val="num" w:pos="720"/>
        <w:tab w:val="left" w:pos="3330"/>
      </w:tabs>
      <w:spacing w:before="80" w:after="40" w:line="240" w:lineRule="auto"/>
      <w:ind w:left="360" w:right="0" w:hanging="360"/>
    </w:pPr>
    <w:rPr>
      <w:rFonts w:ascii="Arial" w:hAnsi="Arial"/>
      <w:sz w:val="20"/>
    </w:rPr>
  </w:style>
  <w:style w:type="paragraph" w:customStyle="1" w:styleId="Bullet-Tight">
    <w:name w:val="Bullet-Tight"/>
    <w:basedOn w:val="Bullet"/>
    <w:rsid w:val="00E61692"/>
    <w:pPr>
      <w:widowControl w:val="0"/>
      <w:numPr>
        <w:numId w:val="0"/>
      </w:numPr>
      <w:tabs>
        <w:tab w:val="left" w:pos="3330"/>
      </w:tabs>
      <w:spacing w:after="0" w:line="240" w:lineRule="auto"/>
      <w:ind w:right="1267"/>
    </w:pPr>
    <w:rPr>
      <w:rFonts w:ascii="Arial" w:hAnsi="Arial"/>
      <w:sz w:val="20"/>
    </w:rPr>
  </w:style>
  <w:style w:type="character" w:customStyle="1" w:styleId="CaptionChar">
    <w:name w:val="Caption Char"/>
    <w:basedOn w:val="DefaultParagraphFont"/>
    <w:link w:val="Caption"/>
    <w:rsid w:val="00E61692"/>
    <w:rPr>
      <w:rFonts w:asciiTheme="minorHAnsi" w:hAnsiTheme="minorHAnsi"/>
      <w:b/>
      <w:snapToGrid w:val="0"/>
      <w:sz w:val="22"/>
    </w:rPr>
  </w:style>
  <w:style w:type="paragraph" w:customStyle="1" w:styleId="Captioncenter">
    <w:name w:val="Caption + center"/>
    <w:basedOn w:val="Caption"/>
    <w:rsid w:val="00E61692"/>
    <w:pPr>
      <w:keepNext/>
      <w:tabs>
        <w:tab w:val="left" w:pos="3330"/>
      </w:tabs>
      <w:spacing w:after="120"/>
      <w:ind w:left="0"/>
    </w:pPr>
    <w:rPr>
      <w:rFonts w:ascii="Arial" w:hAnsi="Arial"/>
      <w:sz w:val="20"/>
    </w:rPr>
  </w:style>
  <w:style w:type="paragraph" w:customStyle="1" w:styleId="Caption-Figure">
    <w:name w:val="Caption-Figure"/>
    <w:basedOn w:val="TableofAuthorities"/>
    <w:next w:val="Text"/>
    <w:rsid w:val="00E61692"/>
    <w:pPr>
      <w:spacing w:before="80" w:after="220"/>
    </w:pPr>
  </w:style>
  <w:style w:type="paragraph" w:customStyle="1" w:styleId="Cell-Tight">
    <w:name w:val="Cell-Tight"/>
    <w:basedOn w:val="Cell-Text"/>
    <w:rsid w:val="00E61692"/>
    <w:pPr>
      <w:suppressLineNumbers/>
      <w:tabs>
        <w:tab w:val="left" w:pos="3330"/>
      </w:tabs>
      <w:suppressAutoHyphens/>
      <w:spacing w:before="40" w:after="20"/>
      <w:ind w:left="-13"/>
    </w:pPr>
    <w:rPr>
      <w:rFonts w:ascii="Arial" w:hAnsi="Arial"/>
      <w:color w:val="000000"/>
      <w:sz w:val="18"/>
      <w:szCs w:val="20"/>
    </w:rPr>
  </w:style>
  <w:style w:type="paragraph" w:customStyle="1" w:styleId="Cell-Attribute">
    <w:name w:val="Cell-Attribute"/>
    <w:basedOn w:val="Cell-Tight"/>
    <w:rsid w:val="00E61692"/>
    <w:pPr>
      <w:suppressLineNumbers w:val="0"/>
      <w:suppressAutoHyphens w:val="0"/>
      <w:spacing w:before="20"/>
      <w:ind w:left="270"/>
    </w:pPr>
    <w:rPr>
      <w:color w:val="auto"/>
    </w:rPr>
  </w:style>
  <w:style w:type="paragraph" w:customStyle="1" w:styleId="Cell-Bullet">
    <w:name w:val="Cell-Bullet"/>
    <w:basedOn w:val="Cell-Text"/>
    <w:rsid w:val="00E61692"/>
    <w:pPr>
      <w:numPr>
        <w:numId w:val="4"/>
      </w:numPr>
      <w:suppressLineNumbers/>
      <w:tabs>
        <w:tab w:val="left" w:pos="432"/>
      </w:tabs>
      <w:suppressAutoHyphens/>
      <w:spacing w:before="40" w:after="20" w:line="240" w:lineRule="atLeast"/>
      <w:ind w:right="72"/>
    </w:pPr>
    <w:rPr>
      <w:rFonts w:ascii="Arial" w:hAnsi="Arial"/>
      <w:color w:val="000000"/>
      <w:sz w:val="18"/>
      <w:szCs w:val="20"/>
    </w:rPr>
  </w:style>
  <w:style w:type="paragraph" w:customStyle="1" w:styleId="Cell-Element">
    <w:name w:val="Cell-Element"/>
    <w:basedOn w:val="Normal"/>
    <w:rsid w:val="00E61692"/>
    <w:pPr>
      <w:suppressLineNumbers/>
      <w:tabs>
        <w:tab w:val="left" w:pos="3330"/>
      </w:tabs>
      <w:suppressAutoHyphens/>
      <w:spacing w:before="20"/>
      <w:ind w:left="360"/>
    </w:pPr>
    <w:rPr>
      <w:color w:val="000000"/>
      <w:sz w:val="18"/>
    </w:rPr>
  </w:style>
  <w:style w:type="paragraph" w:customStyle="1" w:styleId="Cell-Entity">
    <w:name w:val="Cell-Entity"/>
    <w:basedOn w:val="Cell-Tight"/>
    <w:rsid w:val="00E61692"/>
    <w:pPr>
      <w:suppressLineNumbers w:val="0"/>
      <w:suppressAutoHyphens w:val="0"/>
      <w:spacing w:before="20"/>
      <w:ind w:left="0"/>
    </w:pPr>
    <w:rPr>
      <w:b/>
      <w:color w:val="auto"/>
    </w:rPr>
  </w:style>
  <w:style w:type="paragraph" w:customStyle="1" w:styleId="Cell-FillOut">
    <w:name w:val="Cell-FillOut"/>
    <w:basedOn w:val="Cell-Text"/>
    <w:rsid w:val="00E61692"/>
    <w:pPr>
      <w:suppressLineNumbers/>
      <w:tabs>
        <w:tab w:val="num" w:pos="720"/>
        <w:tab w:val="left" w:pos="3330"/>
      </w:tabs>
      <w:suppressAutoHyphens/>
      <w:spacing w:before="80" w:after="80"/>
      <w:ind w:left="720" w:hanging="360"/>
    </w:pPr>
    <w:rPr>
      <w:rFonts w:ascii="Arial" w:hAnsi="Arial"/>
      <w:color w:val="000000"/>
      <w:sz w:val="18"/>
      <w:szCs w:val="20"/>
    </w:rPr>
  </w:style>
  <w:style w:type="paragraph" w:customStyle="1" w:styleId="Cell-Hint">
    <w:name w:val="Cell-Hint"/>
    <w:basedOn w:val="Normal"/>
    <w:rsid w:val="00E61692"/>
    <w:rPr>
      <w:rFonts w:ascii="Times New Roman" w:hAnsi="Times New Roman" w:cs="Arial"/>
      <w:color w:val="808080"/>
      <w:sz w:val="16"/>
    </w:rPr>
  </w:style>
  <w:style w:type="paragraph" w:customStyle="1" w:styleId="Cell-Menu">
    <w:name w:val="Cell-Menu"/>
    <w:basedOn w:val="Cell-Tight"/>
    <w:rsid w:val="00E61692"/>
    <w:pPr>
      <w:keepNext/>
      <w:keepLines/>
      <w:ind w:left="-14"/>
    </w:pPr>
    <w:rPr>
      <w:rFonts w:ascii="Helvetica" w:hAnsi="Helvetica"/>
      <w:b/>
    </w:rPr>
  </w:style>
  <w:style w:type="paragraph" w:customStyle="1" w:styleId="Cell-Obsolete">
    <w:name w:val="Cell-Obsolete"/>
    <w:basedOn w:val="Cell-Text"/>
    <w:rsid w:val="00E61692"/>
    <w:pPr>
      <w:suppressLineNumbers/>
      <w:shd w:val="pct20" w:color="auto" w:fill="auto"/>
      <w:tabs>
        <w:tab w:val="left" w:pos="3330"/>
      </w:tabs>
      <w:suppressAutoHyphens/>
      <w:spacing w:before="40" w:after="20"/>
      <w:ind w:left="29" w:right="58"/>
    </w:pPr>
    <w:rPr>
      <w:rFonts w:ascii="Arial" w:hAnsi="Arial"/>
      <w:color w:val="000000"/>
      <w:sz w:val="18"/>
      <w:szCs w:val="20"/>
    </w:rPr>
  </w:style>
  <w:style w:type="paragraph" w:customStyle="1" w:styleId="Cell-Property">
    <w:name w:val="Cell-Property"/>
    <w:basedOn w:val="Cell-Text"/>
    <w:rsid w:val="00E61692"/>
    <w:pPr>
      <w:suppressLineNumbers/>
      <w:tabs>
        <w:tab w:val="left" w:pos="3330"/>
      </w:tabs>
      <w:suppressAutoHyphens/>
      <w:spacing w:before="40" w:after="20"/>
      <w:ind w:left="29"/>
    </w:pPr>
    <w:rPr>
      <w:rFonts w:ascii="Arial" w:hAnsi="Arial"/>
      <w:color w:val="000000"/>
      <w:sz w:val="16"/>
      <w:szCs w:val="20"/>
    </w:rPr>
  </w:style>
  <w:style w:type="paragraph" w:customStyle="1" w:styleId="Cell-ReqNbr">
    <w:name w:val="Cell-ReqNbr"/>
    <w:basedOn w:val="Cell-Text"/>
    <w:rsid w:val="00E61692"/>
    <w:pPr>
      <w:suppressLineNumbers/>
      <w:tabs>
        <w:tab w:val="left" w:pos="3330"/>
      </w:tabs>
      <w:suppressAutoHyphens/>
      <w:spacing w:before="40" w:after="20"/>
      <w:ind w:left="29" w:right="61"/>
      <w:jc w:val="right"/>
    </w:pPr>
    <w:rPr>
      <w:rFonts w:ascii="Arial" w:hAnsi="Arial"/>
      <w:color w:val="000000"/>
      <w:sz w:val="18"/>
      <w:szCs w:val="20"/>
    </w:rPr>
  </w:style>
  <w:style w:type="paragraph" w:customStyle="1" w:styleId="Cell-Requirement">
    <w:name w:val="Cell-Requirement"/>
    <w:basedOn w:val="Cell-Text"/>
    <w:rsid w:val="00E61692"/>
    <w:pPr>
      <w:suppressLineNumbers/>
      <w:tabs>
        <w:tab w:val="left" w:pos="3330"/>
      </w:tabs>
      <w:suppressAutoHyphens/>
      <w:spacing w:before="40" w:after="20"/>
      <w:ind w:left="29"/>
    </w:pPr>
    <w:rPr>
      <w:rFonts w:ascii="Arial" w:hAnsi="Arial"/>
      <w:color w:val="000000"/>
      <w:sz w:val="16"/>
      <w:szCs w:val="20"/>
    </w:rPr>
  </w:style>
  <w:style w:type="paragraph" w:customStyle="1" w:styleId="Cell-Separator">
    <w:name w:val="Cell-Separator"/>
    <w:basedOn w:val="Normal"/>
    <w:rsid w:val="00E61692"/>
    <w:pPr>
      <w:suppressLineNumbers/>
      <w:suppressAutoHyphens/>
      <w:spacing w:before="60" w:after="20"/>
      <w:ind w:left="72"/>
    </w:pPr>
    <w:rPr>
      <w:rFonts w:ascii="Times New Roman" w:hAnsi="Times New Roman"/>
      <w:b/>
      <w:color w:val="000000"/>
      <w:sz w:val="16"/>
    </w:rPr>
  </w:style>
  <w:style w:type="paragraph" w:customStyle="1" w:styleId="Cell-Source">
    <w:name w:val="Cell-Source"/>
    <w:basedOn w:val="Cell-Text"/>
    <w:rsid w:val="00E61692"/>
    <w:pPr>
      <w:suppressLineNumbers/>
      <w:tabs>
        <w:tab w:val="left" w:pos="3060"/>
        <w:tab w:val="left" w:pos="3330"/>
      </w:tabs>
      <w:suppressAutoHyphens/>
      <w:ind w:left="-18"/>
    </w:pPr>
    <w:rPr>
      <w:rFonts w:ascii="Courier New" w:hAnsi="Courier New"/>
      <w:color w:val="000000"/>
      <w:sz w:val="18"/>
      <w:szCs w:val="20"/>
    </w:rPr>
  </w:style>
  <w:style w:type="paragraph" w:customStyle="1" w:styleId="Cell-Title-left">
    <w:name w:val="Cell-Title-left"/>
    <w:basedOn w:val="Cell-Title"/>
    <w:rsid w:val="00E61692"/>
    <w:pPr>
      <w:keepNext w:val="0"/>
      <w:keepLines w:val="0"/>
      <w:suppressLineNumbers/>
      <w:suppressAutoHyphens/>
      <w:spacing w:after="20"/>
      <w:jc w:val="left"/>
    </w:pPr>
    <w:rPr>
      <w:rFonts w:ascii="Arial" w:hAnsi="Arial"/>
      <w:color w:val="000000"/>
      <w:sz w:val="18"/>
      <w:szCs w:val="20"/>
    </w:rPr>
  </w:style>
  <w:style w:type="paragraph" w:customStyle="1" w:styleId="Cell-Title-Section">
    <w:name w:val="Cell-Title-Section"/>
    <w:basedOn w:val="Normal"/>
    <w:rsid w:val="00E61692"/>
    <w:pPr>
      <w:suppressLineNumbers/>
      <w:suppressAutoHyphens/>
      <w:spacing w:before="120" w:after="20"/>
    </w:pPr>
    <w:rPr>
      <w:b/>
      <w:bCs/>
      <w:color w:val="800000"/>
      <w:sz w:val="22"/>
    </w:rPr>
  </w:style>
  <w:style w:type="paragraph" w:customStyle="1" w:styleId="Cell-Title-Vertical">
    <w:name w:val="Cell-Title-Vertical"/>
    <w:basedOn w:val="Normal"/>
    <w:rsid w:val="00E61692"/>
    <w:pPr>
      <w:suppressLineNumbers/>
      <w:suppressAutoHyphens/>
      <w:spacing w:before="60" w:after="40"/>
    </w:pPr>
    <w:rPr>
      <w:rFonts w:ascii="Times New Roman" w:hAnsi="Times New Roman"/>
      <w:b/>
      <w:bCs/>
      <w:color w:val="000000"/>
    </w:rPr>
  </w:style>
  <w:style w:type="character" w:customStyle="1" w:styleId="Code">
    <w:name w:val="Code"/>
    <w:basedOn w:val="DefaultParagraphFont"/>
    <w:rsid w:val="00E61692"/>
    <w:rPr>
      <w:rFonts w:ascii="Courier New" w:hAnsi="Courier New"/>
      <w:sz w:val="20"/>
    </w:rPr>
  </w:style>
  <w:style w:type="paragraph" w:customStyle="1" w:styleId="Code-Function">
    <w:name w:val="Code-Function"/>
    <w:basedOn w:val="Normal"/>
    <w:rsid w:val="00E61692"/>
    <w:rPr>
      <w:rFonts w:ascii="Times New Roman" w:hAnsi="Times New Roman"/>
      <w:b/>
      <w:color w:val="800080"/>
    </w:rPr>
  </w:style>
  <w:style w:type="character" w:customStyle="1" w:styleId="Code-Keyword">
    <w:name w:val="Code-Keyword"/>
    <w:basedOn w:val="DefaultParagraphFont"/>
    <w:rsid w:val="00E61692"/>
    <w:rPr>
      <w:color w:val="0000FF"/>
    </w:rPr>
  </w:style>
  <w:style w:type="paragraph" w:customStyle="1" w:styleId="Disclosure">
    <w:name w:val="Disclosure"/>
    <w:rsid w:val="00E61692"/>
    <w:pPr>
      <w:widowControl w:val="0"/>
      <w:jc w:val="center"/>
    </w:pPr>
    <w:rPr>
      <w:rFonts w:ascii="Palatino" w:hAnsi="Palatino"/>
      <w:snapToGrid w:val="0"/>
      <w:sz w:val="14"/>
    </w:rPr>
  </w:style>
  <w:style w:type="paragraph" w:customStyle="1" w:styleId="Dot">
    <w:name w:val="Dot"/>
    <w:basedOn w:val="Heading3"/>
    <w:rsid w:val="00E61692"/>
    <w:pPr>
      <w:numPr>
        <w:ilvl w:val="0"/>
        <w:numId w:val="0"/>
      </w:numPr>
    </w:pPr>
  </w:style>
  <w:style w:type="paragraph" w:customStyle="1" w:styleId="E1-Equation">
    <w:name w:val="E1-Equation"/>
    <w:rsid w:val="00E61692"/>
    <w:pPr>
      <w:tabs>
        <w:tab w:val="center" w:pos="4680"/>
        <w:tab w:val="right" w:pos="9360"/>
      </w:tabs>
      <w:spacing w:line="240" w:lineRule="atLeast"/>
      <w:jc w:val="both"/>
    </w:pPr>
    <w:rPr>
      <w:sz w:val="22"/>
    </w:rPr>
  </w:style>
  <w:style w:type="paragraph" w:styleId="EnvelopeAddress">
    <w:name w:val="envelope address"/>
    <w:basedOn w:val="Normal"/>
    <w:next w:val="Normal"/>
    <w:rsid w:val="00E61692"/>
    <w:pPr>
      <w:spacing w:before="120" w:after="120"/>
      <w:jc w:val="center"/>
    </w:pPr>
    <w:rPr>
      <w:rFonts w:ascii="Times New Roman" w:hAnsi="Times New Roman"/>
      <w:b/>
    </w:rPr>
  </w:style>
  <w:style w:type="paragraph" w:customStyle="1" w:styleId="Figurefig">
    <w:name w:val="Figure fig"/>
    <w:basedOn w:val="Text"/>
    <w:rsid w:val="00E61692"/>
    <w:pPr>
      <w:widowControl w:val="0"/>
      <w:tabs>
        <w:tab w:val="left" w:pos="3330"/>
      </w:tabs>
      <w:spacing w:line="240" w:lineRule="auto"/>
    </w:pPr>
    <w:rPr>
      <w:rFonts w:ascii="Arial" w:hAnsi="Arial"/>
      <w:noProof/>
      <w:snapToGrid/>
      <w:sz w:val="20"/>
    </w:rPr>
  </w:style>
  <w:style w:type="paragraph" w:customStyle="1" w:styleId="Figure-Caption">
    <w:name w:val="Figure-Caption"/>
    <w:basedOn w:val="Caption"/>
    <w:next w:val="Caption"/>
    <w:rsid w:val="00E61692"/>
    <w:pPr>
      <w:keepNext/>
      <w:tabs>
        <w:tab w:val="left" w:pos="3330"/>
      </w:tabs>
      <w:spacing w:after="120"/>
      <w:ind w:left="0"/>
      <w:jc w:val="center"/>
    </w:pPr>
    <w:rPr>
      <w:rFonts w:ascii="Arial" w:hAnsi="Arial"/>
      <w:sz w:val="20"/>
    </w:rPr>
  </w:style>
  <w:style w:type="paragraph" w:customStyle="1" w:styleId="Footer-Landscape">
    <w:name w:val="Footer-Landscape"/>
    <w:basedOn w:val="Footer"/>
    <w:rsid w:val="00E61692"/>
    <w:pPr>
      <w:pBdr>
        <w:top w:val="thinThickSmallGap" w:sz="12" w:space="4" w:color="008080"/>
      </w:pBdr>
      <w:tabs>
        <w:tab w:val="clear" w:pos="9270"/>
        <w:tab w:val="center" w:pos="4680"/>
        <w:tab w:val="center" w:pos="6480"/>
        <w:tab w:val="right" w:pos="9360"/>
        <w:tab w:val="right" w:pos="12960"/>
      </w:tabs>
    </w:pPr>
  </w:style>
  <w:style w:type="paragraph" w:styleId="FootnoteText">
    <w:name w:val="footnote text"/>
    <w:aliases w:val="F1"/>
    <w:link w:val="FootnoteTextChar"/>
    <w:semiHidden/>
    <w:rsid w:val="00E61692"/>
    <w:pPr>
      <w:tabs>
        <w:tab w:val="left" w:pos="120"/>
      </w:tabs>
      <w:spacing w:before="120" w:line="200" w:lineRule="atLeast"/>
      <w:ind w:left="115" w:hanging="115"/>
      <w:jc w:val="both"/>
    </w:pPr>
    <w:rPr>
      <w:sz w:val="16"/>
    </w:rPr>
  </w:style>
  <w:style w:type="character" w:customStyle="1" w:styleId="FootnoteTextChar">
    <w:name w:val="Footnote Text Char"/>
    <w:aliases w:val="F1 Char"/>
    <w:basedOn w:val="DefaultParagraphFont"/>
    <w:link w:val="FootnoteText"/>
    <w:semiHidden/>
    <w:rsid w:val="00E61692"/>
    <w:rPr>
      <w:sz w:val="16"/>
    </w:rPr>
  </w:style>
  <w:style w:type="paragraph" w:customStyle="1" w:styleId="Header-First">
    <w:name w:val="Header-First"/>
    <w:basedOn w:val="Normal"/>
    <w:rsid w:val="00E61692"/>
    <w:pPr>
      <w:widowControl/>
      <w:tabs>
        <w:tab w:val="left" w:leader="underscore" w:pos="8640"/>
      </w:tabs>
      <w:spacing w:line="240" w:lineRule="atLeast"/>
      <w:jc w:val="right"/>
    </w:pPr>
    <w:rPr>
      <w:rFonts w:ascii="Times New Roman" w:hAnsi="Times New Roman"/>
      <w:noProof/>
      <w:snapToGrid/>
      <w:spacing w:val="-20"/>
      <w:kern w:val="40"/>
      <w:sz w:val="36"/>
      <w:szCs w:val="36"/>
    </w:rPr>
  </w:style>
  <w:style w:type="paragraph" w:customStyle="1" w:styleId="Header-Logo">
    <w:name w:val="Header-Logo"/>
    <w:basedOn w:val="Header"/>
    <w:rsid w:val="00E61692"/>
    <w:pPr>
      <w:spacing w:after="360"/>
    </w:pPr>
    <w:rPr>
      <w:rFonts w:ascii="EurostileExtended-Roman-DTC" w:hAnsi="EurostileExtended-Roman-DTC"/>
      <w:spacing w:val="-10"/>
      <w:sz w:val="20"/>
    </w:rPr>
  </w:style>
  <w:style w:type="paragraph" w:customStyle="1" w:styleId="Headingh2">
    <w:name w:val="Heading h2"/>
    <w:basedOn w:val="Heading1"/>
    <w:rsid w:val="00E61692"/>
    <w:pPr>
      <w:widowControl/>
      <w:spacing w:before="240" w:after="60"/>
    </w:pPr>
    <w:rPr>
      <w:rFonts w:ascii="Arial" w:hAnsi="Arial"/>
    </w:rPr>
  </w:style>
  <w:style w:type="paragraph" w:customStyle="1" w:styleId="hiBold">
    <w:name w:val="hi+ Bold"/>
    <w:basedOn w:val="Text"/>
    <w:rsid w:val="00E61692"/>
    <w:pPr>
      <w:widowControl w:val="0"/>
      <w:tabs>
        <w:tab w:val="left" w:pos="3330"/>
      </w:tabs>
      <w:spacing w:line="240" w:lineRule="auto"/>
    </w:pPr>
    <w:rPr>
      <w:rFonts w:ascii="Arial" w:hAnsi="Arial"/>
      <w:b/>
      <w:sz w:val="20"/>
    </w:rPr>
  </w:style>
  <w:style w:type="character" w:customStyle="1" w:styleId="highlight0">
    <w:name w:val="highlight"/>
    <w:basedOn w:val="DefaultParagraphFont"/>
    <w:rsid w:val="00E61692"/>
    <w:rPr>
      <w:rFonts w:ascii="Arial" w:hAnsi="Arial" w:cs="Arial" w:hint="default"/>
      <w:b/>
      <w:bCs/>
    </w:rPr>
  </w:style>
  <w:style w:type="character" w:customStyle="1" w:styleId="Hint">
    <w:name w:val="Hint"/>
    <w:basedOn w:val="DefaultParagraphFont"/>
    <w:rsid w:val="00E61692"/>
    <w:rPr>
      <w:b/>
      <w:color w:val="999999"/>
      <w:sz w:val="16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692"/>
    <w:rPr>
      <w:rFonts w:ascii="Courier New" w:hAnsi="Courier New" w:cs="Courier New"/>
    </w:rPr>
  </w:style>
  <w:style w:type="paragraph" w:customStyle="1" w:styleId="Instructions">
    <w:name w:val="Instructions"/>
    <w:basedOn w:val="contents"/>
    <w:rsid w:val="00E61692"/>
    <w:pPr>
      <w:tabs>
        <w:tab w:val="left" w:pos="3330"/>
      </w:tabs>
      <w:spacing w:before="100" w:after="120"/>
    </w:pPr>
    <w:rPr>
      <w:rFonts w:ascii="Helvetica" w:hAnsi="Helvetica"/>
      <w:sz w:val="44"/>
    </w:rPr>
  </w:style>
  <w:style w:type="paragraph" w:customStyle="1" w:styleId="Item-Numberd">
    <w:name w:val="Item-Numberd"/>
    <w:basedOn w:val="Text"/>
    <w:rsid w:val="00E61692"/>
    <w:pPr>
      <w:widowControl w:val="0"/>
      <w:numPr>
        <w:numId w:val="6"/>
      </w:numPr>
      <w:spacing w:before="40" w:after="80" w:line="240" w:lineRule="auto"/>
    </w:pPr>
    <w:rPr>
      <w:rFonts w:ascii="Arial" w:hAnsi="Arial"/>
      <w:sz w:val="18"/>
    </w:rPr>
  </w:style>
  <w:style w:type="paragraph" w:customStyle="1" w:styleId="Logo-TagLine">
    <w:name w:val="Logo-TagLine"/>
    <w:basedOn w:val="Normal"/>
    <w:rsid w:val="00E61692"/>
    <w:pPr>
      <w:pBdr>
        <w:bottom w:val="single" w:sz="18" w:space="1" w:color="008080"/>
      </w:pBdr>
      <w:spacing w:line="260" w:lineRule="exact"/>
      <w:ind w:right="210"/>
    </w:pPr>
    <w:rPr>
      <w:rFonts w:ascii="EurostileExtended-Roman-DTC" w:hAnsi="EurostileExtended-Roman-DTC"/>
      <w:spacing w:val="-10"/>
    </w:rPr>
  </w:style>
  <w:style w:type="character" w:customStyle="1" w:styleId="m1">
    <w:name w:val="m1"/>
    <w:basedOn w:val="DefaultParagraphFont"/>
    <w:rsid w:val="00E61692"/>
    <w:rPr>
      <w:color w:val="0000FF"/>
    </w:rPr>
  </w:style>
  <w:style w:type="paragraph" w:customStyle="1" w:styleId="N1-normal">
    <w:name w:val="N1-normal"/>
    <w:basedOn w:val="Normal"/>
    <w:autoRedefine/>
    <w:rsid w:val="00E61692"/>
    <w:pPr>
      <w:widowControl/>
    </w:pPr>
    <w:rPr>
      <w:rFonts w:ascii="Times New Roman" w:hAnsi="Times New Roman"/>
      <w:snapToGrid/>
    </w:rPr>
  </w:style>
  <w:style w:type="paragraph" w:customStyle="1" w:styleId="N2-normal">
    <w:name w:val="N2-normal"/>
    <w:basedOn w:val="N1-normal"/>
    <w:autoRedefine/>
    <w:rsid w:val="00E61692"/>
    <w:pPr>
      <w:ind w:left="288"/>
    </w:pPr>
  </w:style>
  <w:style w:type="paragraph" w:customStyle="1" w:styleId="N3-normal">
    <w:name w:val="N3-normal"/>
    <w:basedOn w:val="N2-normal"/>
    <w:autoRedefine/>
    <w:rsid w:val="00E61692"/>
    <w:pPr>
      <w:ind w:left="576"/>
    </w:pPr>
  </w:style>
  <w:style w:type="paragraph" w:styleId="NoSpacing">
    <w:name w:val="No Spacing"/>
    <w:uiPriority w:val="1"/>
    <w:qFormat/>
    <w:rsid w:val="00E61692"/>
    <w:pPr>
      <w:widowControl w:val="0"/>
    </w:pPr>
    <w:rPr>
      <w:snapToGrid w:val="0"/>
    </w:rPr>
  </w:style>
  <w:style w:type="numbering" w:customStyle="1" w:styleId="Numbered1">
    <w:name w:val="Numbered 1"/>
    <w:aliases w:val="2,3"/>
    <w:basedOn w:val="NoList"/>
    <w:rsid w:val="00E61692"/>
    <w:pPr>
      <w:numPr>
        <w:numId w:val="7"/>
      </w:numPr>
    </w:pPr>
  </w:style>
  <w:style w:type="numbering" w:customStyle="1" w:styleId="Numberedabc">
    <w:name w:val="Numbered_abc"/>
    <w:basedOn w:val="NoList"/>
    <w:uiPriority w:val="99"/>
    <w:rsid w:val="00E61692"/>
    <w:pPr>
      <w:numPr>
        <w:numId w:val="9"/>
      </w:numPr>
    </w:pPr>
  </w:style>
  <w:style w:type="numbering" w:customStyle="1" w:styleId="Numbered123">
    <w:name w:val="Numbered123"/>
    <w:basedOn w:val="Numbered1"/>
    <w:uiPriority w:val="99"/>
    <w:rsid w:val="00E61692"/>
    <w:pPr>
      <w:numPr>
        <w:numId w:val="10"/>
      </w:numPr>
    </w:pPr>
  </w:style>
  <w:style w:type="paragraph" w:customStyle="1" w:styleId="OddFooter">
    <w:name w:val="Odd Footer"/>
    <w:aliases w:val="of"/>
    <w:basedOn w:val="Normal"/>
    <w:rsid w:val="00E61692"/>
    <w:pPr>
      <w:jc w:val="right"/>
    </w:pPr>
    <w:rPr>
      <w:rFonts w:ascii="Helvetica" w:hAnsi="Helvetica"/>
      <w:b/>
      <w:noProof/>
      <w:sz w:val="18"/>
    </w:rPr>
  </w:style>
  <w:style w:type="paragraph" w:customStyle="1" w:styleId="OddHeader">
    <w:name w:val="Odd Header"/>
    <w:basedOn w:val="Normal"/>
    <w:rsid w:val="00E61692"/>
    <w:pPr>
      <w:tabs>
        <w:tab w:val="right" w:pos="9540"/>
      </w:tabs>
    </w:pPr>
    <w:rPr>
      <w:rFonts w:ascii="Helvetica" w:hAnsi="Helvetica"/>
    </w:rPr>
  </w:style>
  <w:style w:type="character" w:styleId="PageNumber">
    <w:name w:val="page number"/>
    <w:basedOn w:val="DefaultParagraphFont"/>
    <w:rsid w:val="00E61692"/>
  </w:style>
  <w:style w:type="paragraph" w:customStyle="1" w:styleId="Paragraph">
    <w:name w:val="Paragraph"/>
    <w:basedOn w:val="Text"/>
    <w:rsid w:val="00E61692"/>
    <w:pPr>
      <w:widowControl w:val="0"/>
      <w:tabs>
        <w:tab w:val="left" w:pos="3330"/>
      </w:tabs>
      <w:spacing w:line="240" w:lineRule="auto"/>
    </w:pPr>
    <w:rPr>
      <w:rFonts w:ascii="Arial" w:hAnsi="Arial"/>
      <w:sz w:val="20"/>
    </w:rPr>
  </w:style>
  <w:style w:type="paragraph" w:styleId="PlainText">
    <w:name w:val="Plain Text"/>
    <w:basedOn w:val="Normal"/>
    <w:link w:val="PlainTextChar"/>
    <w:uiPriority w:val="99"/>
    <w:rsid w:val="00E61692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uiPriority w:val="99"/>
    <w:rsid w:val="00E61692"/>
    <w:rPr>
      <w:rFonts w:ascii="Courier New" w:hAnsi="Courier New"/>
    </w:rPr>
  </w:style>
  <w:style w:type="paragraph" w:customStyle="1" w:styleId="Property">
    <w:name w:val="Property"/>
    <w:basedOn w:val="Text"/>
    <w:rsid w:val="00E61692"/>
    <w:pPr>
      <w:widowControl w:val="0"/>
      <w:tabs>
        <w:tab w:val="left" w:pos="3330"/>
      </w:tabs>
      <w:spacing w:before="60" w:after="60" w:line="240" w:lineRule="auto"/>
    </w:pPr>
    <w:rPr>
      <w:rFonts w:ascii="Arial" w:hAnsi="Arial"/>
      <w:sz w:val="20"/>
    </w:rPr>
  </w:style>
  <w:style w:type="paragraph" w:customStyle="1" w:styleId="RCSLog">
    <w:name w:val="RCSLog"/>
    <w:basedOn w:val="Text"/>
    <w:rsid w:val="00E61692"/>
    <w:pPr>
      <w:pBdr>
        <w:top w:val="double" w:sz="6" w:space="0" w:color="auto"/>
        <w:left w:val="double" w:sz="6" w:space="5" w:color="auto"/>
        <w:bottom w:val="double" w:sz="6" w:space="0" w:color="auto"/>
        <w:right w:val="double" w:sz="6" w:space="0" w:color="auto"/>
      </w:pBdr>
      <w:tabs>
        <w:tab w:val="left" w:pos="1080"/>
      </w:tabs>
      <w:spacing w:before="0" w:after="0" w:line="240" w:lineRule="auto"/>
      <w:ind w:left="2610" w:hanging="2520"/>
    </w:pPr>
    <w:rPr>
      <w:rFonts w:ascii="Arial" w:hAnsi="Arial"/>
      <w:sz w:val="16"/>
    </w:rPr>
  </w:style>
  <w:style w:type="paragraph" w:customStyle="1" w:styleId="ReqColumn">
    <w:name w:val="ReqColumn"/>
    <w:basedOn w:val="Normal"/>
    <w:rsid w:val="00E61692"/>
    <w:pPr>
      <w:spacing w:before="60" w:after="60"/>
      <w:ind w:left="547" w:hanging="547"/>
    </w:pPr>
    <w:rPr>
      <w:rFonts w:ascii="Times New Roman" w:hAnsi="Times New Roman"/>
    </w:rPr>
  </w:style>
  <w:style w:type="paragraph" w:customStyle="1" w:styleId="Script">
    <w:name w:val="Script"/>
    <w:basedOn w:val="Normal"/>
    <w:rsid w:val="00E61692"/>
    <w:pPr>
      <w:pBdr>
        <w:top w:val="single" w:sz="6" w:space="4" w:color="auto" w:shadow="1"/>
        <w:left w:val="single" w:sz="6" w:space="4" w:color="auto" w:shadow="1"/>
        <w:bottom w:val="single" w:sz="6" w:space="4" w:color="auto" w:shadow="1"/>
        <w:right w:val="single" w:sz="6" w:space="4" w:color="auto" w:shadow="1"/>
      </w:pBdr>
      <w:ind w:left="720" w:right="720"/>
    </w:pPr>
    <w:rPr>
      <w:rFonts w:ascii="Courier New" w:hAnsi="Courier New"/>
      <w:sz w:val="16"/>
    </w:rPr>
  </w:style>
  <w:style w:type="paragraph" w:customStyle="1" w:styleId="Source10">
    <w:name w:val="Source10"/>
    <w:basedOn w:val="Normal"/>
    <w:rsid w:val="00E61692"/>
    <w:pPr>
      <w:keepNext/>
      <w:keepLines/>
      <w:pBdr>
        <w:top w:val="double" w:sz="6" w:space="8" w:color="auto" w:shadow="1"/>
        <w:left w:val="double" w:sz="6" w:space="8" w:color="auto" w:shadow="1"/>
        <w:bottom w:val="double" w:sz="6" w:space="8" w:color="auto" w:shadow="1"/>
        <w:right w:val="double" w:sz="6" w:space="8" w:color="auto" w:shadow="1"/>
      </w:pBdr>
      <w:ind w:left="540" w:right="522"/>
    </w:pPr>
    <w:rPr>
      <w:rFonts w:ascii="Courier New" w:hAnsi="Courier New"/>
    </w:rPr>
  </w:style>
  <w:style w:type="paragraph" w:customStyle="1" w:styleId="Source12">
    <w:name w:val="Source12"/>
    <w:basedOn w:val="Source"/>
    <w:rsid w:val="00E61692"/>
    <w:pPr>
      <w:pBdr>
        <w:top w:val="double" w:sz="6" w:space="8" w:color="auto" w:shadow="1"/>
        <w:left w:val="double" w:sz="6" w:space="8" w:color="auto" w:shadow="1"/>
        <w:bottom w:val="double" w:sz="6" w:space="8" w:color="auto" w:shadow="1"/>
        <w:right w:val="double" w:sz="6" w:space="8" w:color="auto" w:shadow="1"/>
      </w:pBdr>
      <w:spacing w:before="0" w:after="0"/>
      <w:ind w:left="540" w:right="522"/>
      <w:contextualSpacing w:val="0"/>
    </w:pPr>
    <w:rPr>
      <w:sz w:val="20"/>
    </w:rPr>
  </w:style>
  <w:style w:type="paragraph" w:customStyle="1" w:styleId="StylePubHeading">
    <w:name w:val="Style Pub Heading"/>
    <w:basedOn w:val="PubHeading"/>
    <w:rsid w:val="00E61692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  <w:between w:val="single" w:sz="6" w:space="0" w:color="auto"/>
      </w:pBdr>
      <w:spacing w:before="0"/>
    </w:pPr>
    <w:rPr>
      <w:rFonts w:ascii="Arial" w:hAnsi="Arial" w:cs="Times New Roman"/>
      <w:szCs w:val="20"/>
    </w:rPr>
  </w:style>
  <w:style w:type="character" w:customStyle="1" w:styleId="t1">
    <w:name w:val="t1"/>
    <w:basedOn w:val="DefaultParagraphFont"/>
    <w:rsid w:val="00E61692"/>
    <w:rPr>
      <w:color w:val="990000"/>
    </w:rPr>
  </w:style>
  <w:style w:type="paragraph" w:customStyle="1" w:styleId="Table-">
    <w:name w:val="Table-"/>
    <w:basedOn w:val="Cell-Title"/>
    <w:rsid w:val="00E61692"/>
    <w:pPr>
      <w:suppressLineNumbers/>
      <w:suppressAutoHyphens/>
      <w:spacing w:after="20"/>
      <w:contextualSpacing/>
    </w:pPr>
    <w:rPr>
      <w:rFonts w:ascii="Arial" w:hAnsi="Arial"/>
      <w:color w:val="000000"/>
      <w:sz w:val="18"/>
      <w:szCs w:val="20"/>
    </w:rPr>
  </w:style>
  <w:style w:type="paragraph" w:customStyle="1" w:styleId="TableNote">
    <w:name w:val="Table Note"/>
    <w:basedOn w:val="Normal"/>
    <w:rsid w:val="00E61692"/>
    <w:rPr>
      <w:rFonts w:ascii="Times New Roman" w:hAnsi="Times New Roman"/>
      <w:sz w:val="16"/>
    </w:rPr>
  </w:style>
  <w:style w:type="table" w:customStyle="1" w:styleId="TableSDLCAllLines">
    <w:name w:val="Table SDLC AllLines"/>
    <w:basedOn w:val="TableNormal"/>
    <w:rsid w:val="00E61692"/>
    <w:rPr>
      <w:rFonts w:ascii="Arial" w:hAnsi="Arial"/>
    </w:rPr>
    <w:tblPr>
      <w:jc w:val="center"/>
      <w:tblBorders>
        <w:top w:val="single" w:sz="8" w:space="0" w:color="008000"/>
        <w:left w:val="single" w:sz="8" w:space="0" w:color="008000"/>
        <w:bottom w:val="single" w:sz="8" w:space="0" w:color="008000"/>
        <w:right w:val="single" w:sz="8" w:space="0" w:color="008000"/>
        <w:insideH w:val="single" w:sz="8" w:space="0" w:color="008000"/>
        <w:insideV w:val="single" w:sz="8" w:space="0" w:color="008000"/>
      </w:tblBorders>
    </w:tblPr>
    <w:trPr>
      <w:cantSplit/>
      <w:jc w:val="center"/>
    </w:trPr>
    <w:tblStylePr w:type="firstRow">
      <w:pPr>
        <w:jc w:val="center"/>
      </w:pPr>
      <w:rPr>
        <w:rFonts w:ascii="Arial" w:hAnsi="Arial"/>
        <w:b/>
        <w:sz w:val="18"/>
      </w:rPr>
      <w:tblPr/>
      <w:trPr>
        <w:tblHeader/>
      </w:trPr>
      <w:tcPr>
        <w:tcBorders>
          <w:top w:val="single" w:sz="8" w:space="0" w:color="008000"/>
          <w:left w:val="single" w:sz="8" w:space="0" w:color="008000"/>
          <w:bottom w:val="single" w:sz="8" w:space="0" w:color="008000"/>
          <w:right w:val="single" w:sz="8" w:space="0" w:color="008000"/>
          <w:insideH w:val="single" w:sz="8" w:space="0" w:color="008000"/>
          <w:insideV w:val="single" w:sz="8" w:space="0" w:color="008000"/>
          <w:tl2br w:val="nil"/>
          <w:tr2bl w:val="nil"/>
        </w:tcBorders>
        <w:shd w:val="clear" w:color="auto" w:fill="F3F3F3"/>
      </w:tcPr>
    </w:tblStylePr>
    <w:tblStylePr w:type="lastRow">
      <w:tblPr/>
      <w:tcPr>
        <w:tcBorders>
          <w:bottom w:val="single" w:sz="8" w:space="0" w:color="008000"/>
        </w:tcBorders>
      </w:tcPr>
    </w:tblStylePr>
  </w:style>
  <w:style w:type="paragraph" w:customStyle="1" w:styleId="Table">
    <w:name w:val="Table"/>
    <w:aliases w:val="cell"/>
    <w:basedOn w:val="Text"/>
    <w:rsid w:val="00E61692"/>
  </w:style>
  <w:style w:type="paragraph" w:customStyle="1" w:styleId="Table-Cell">
    <w:name w:val="Table-Cell"/>
    <w:basedOn w:val="Cell-Text"/>
    <w:next w:val="Cell-Text"/>
    <w:rsid w:val="00E61692"/>
    <w:pPr>
      <w:suppressLineNumbers/>
      <w:tabs>
        <w:tab w:val="left" w:pos="3330"/>
      </w:tabs>
      <w:suppressAutoHyphens/>
      <w:spacing w:before="40" w:after="20"/>
      <w:ind w:left="29"/>
    </w:pPr>
    <w:rPr>
      <w:rFonts w:ascii="Arial" w:hAnsi="Arial"/>
      <w:color w:val="000000"/>
      <w:sz w:val="18"/>
      <w:szCs w:val="20"/>
    </w:rPr>
  </w:style>
  <w:style w:type="table" w:customStyle="1" w:styleId="TableStyle">
    <w:name w:val="TableStyle"/>
    <w:basedOn w:val="TableNormal"/>
    <w:uiPriority w:val="99"/>
    <w:rsid w:val="00E61692"/>
    <w:tblPr/>
  </w:style>
  <w:style w:type="paragraph" w:customStyle="1" w:styleId="Text-Above">
    <w:name w:val="Text-Above"/>
    <w:basedOn w:val="Text"/>
    <w:rsid w:val="00E61692"/>
    <w:pPr>
      <w:widowControl w:val="0"/>
      <w:tabs>
        <w:tab w:val="left" w:pos="3330"/>
      </w:tabs>
      <w:spacing w:before="240" w:line="240" w:lineRule="auto"/>
    </w:pPr>
    <w:rPr>
      <w:rFonts w:ascii="Arial" w:hAnsi="Arial"/>
      <w:sz w:val="20"/>
    </w:rPr>
  </w:style>
  <w:style w:type="paragraph" w:styleId="Title">
    <w:name w:val="Title"/>
    <w:basedOn w:val="Normal"/>
    <w:link w:val="TitleChar"/>
    <w:qFormat/>
    <w:rsid w:val="00E6169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1692"/>
    <w:rPr>
      <w:rFonts w:ascii="Arial" w:hAnsi="Arial" w:cs="Arial"/>
      <w:b/>
      <w:bCs/>
      <w:snapToGrid w:val="0"/>
      <w:kern w:val="28"/>
      <w:sz w:val="32"/>
      <w:szCs w:val="32"/>
    </w:rPr>
  </w:style>
  <w:style w:type="paragraph" w:customStyle="1" w:styleId="TOC">
    <w:name w:val="TOC"/>
    <w:basedOn w:val="Cell-Title"/>
    <w:rsid w:val="00E61692"/>
    <w:pPr>
      <w:keepLines w:val="0"/>
      <w:pageBreakBefore/>
      <w:suppressLineNumbers/>
      <w:suppressAutoHyphens/>
      <w:spacing w:after="240"/>
    </w:pPr>
    <w:rPr>
      <w:rFonts w:ascii="Arial" w:hAnsi="Arial"/>
      <w:color w:val="000000"/>
      <w:sz w:val="44"/>
      <w:szCs w:val="20"/>
    </w:rPr>
  </w:style>
  <w:style w:type="paragraph" w:customStyle="1" w:styleId="Trademarks">
    <w:name w:val="Trademarks"/>
    <w:basedOn w:val="Normal"/>
    <w:rsid w:val="00E61692"/>
    <w:pPr>
      <w:spacing w:after="80"/>
      <w:ind w:right="-8"/>
      <w:jc w:val="both"/>
    </w:pPr>
    <w:rPr>
      <w:rFonts w:ascii="Times" w:hAnsi="Times"/>
      <w:sz w:val="24"/>
    </w:rPr>
  </w:style>
  <w:style w:type="paragraph" w:customStyle="1" w:styleId="xl65">
    <w:name w:val="xl65"/>
    <w:basedOn w:val="Normal"/>
    <w:rsid w:val="00E61692"/>
    <w:pPr>
      <w:widowControl/>
      <w:pBdr>
        <w:bottom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66">
    <w:name w:val="xl66"/>
    <w:basedOn w:val="Normal"/>
    <w:rsid w:val="00E61692"/>
    <w:pPr>
      <w:widowControl/>
      <w:pBdr>
        <w:bottom w:val="single" w:sz="8" w:space="0" w:color="365F91"/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67">
    <w:name w:val="xl67"/>
    <w:basedOn w:val="Normal"/>
    <w:rsid w:val="00E61692"/>
    <w:pPr>
      <w:widowControl/>
      <w:pBdr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68">
    <w:name w:val="xl68"/>
    <w:basedOn w:val="Normal"/>
    <w:rsid w:val="00E61692"/>
    <w:pPr>
      <w:widowControl/>
      <w:pBdr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69">
    <w:name w:val="xl69"/>
    <w:basedOn w:val="Normal"/>
    <w:rsid w:val="00E61692"/>
    <w:pPr>
      <w:widowControl/>
      <w:pBdr>
        <w:bottom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</w:rPr>
  </w:style>
  <w:style w:type="paragraph" w:customStyle="1" w:styleId="xl70">
    <w:name w:val="xl70"/>
    <w:basedOn w:val="Normal"/>
    <w:rsid w:val="00E61692"/>
    <w:pPr>
      <w:widowControl/>
      <w:pBdr>
        <w:bottom w:val="single" w:sz="8" w:space="0" w:color="365F91"/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</w:rPr>
  </w:style>
  <w:style w:type="paragraph" w:customStyle="1" w:styleId="xl71">
    <w:name w:val="xl71"/>
    <w:basedOn w:val="Normal"/>
    <w:rsid w:val="00E61692"/>
    <w:pPr>
      <w:widowControl/>
      <w:pBdr>
        <w:bottom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cs="Arial"/>
      <w:b/>
      <w:bCs/>
      <w:snapToGrid/>
    </w:rPr>
  </w:style>
  <w:style w:type="paragraph" w:customStyle="1" w:styleId="xl72">
    <w:name w:val="xl72"/>
    <w:basedOn w:val="Normal"/>
    <w:rsid w:val="00E61692"/>
    <w:pPr>
      <w:widowControl/>
      <w:pBdr>
        <w:bottom w:val="single" w:sz="12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</w:rPr>
  </w:style>
  <w:style w:type="paragraph" w:customStyle="1" w:styleId="xl73">
    <w:name w:val="xl73"/>
    <w:basedOn w:val="Normal"/>
    <w:rsid w:val="00E61692"/>
    <w:pPr>
      <w:widowControl/>
      <w:pBdr>
        <w:bottom w:val="single" w:sz="12" w:space="0" w:color="365F91"/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</w:rPr>
  </w:style>
  <w:style w:type="paragraph" w:customStyle="1" w:styleId="xl74">
    <w:name w:val="xl74"/>
    <w:basedOn w:val="Normal"/>
    <w:rsid w:val="00E61692"/>
    <w:pPr>
      <w:widowControl/>
      <w:pBdr>
        <w:top w:val="single" w:sz="8" w:space="0" w:color="365F91"/>
        <w:left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75">
    <w:name w:val="xl75"/>
    <w:basedOn w:val="Normal"/>
    <w:rsid w:val="00E61692"/>
    <w:pPr>
      <w:widowControl/>
      <w:pBdr>
        <w:left w:val="single" w:sz="8" w:space="0" w:color="365F91"/>
        <w:bottom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76">
    <w:name w:val="xl76"/>
    <w:basedOn w:val="Normal"/>
    <w:rsid w:val="00E61692"/>
    <w:pPr>
      <w:widowControl/>
      <w:pBdr>
        <w:top w:val="single" w:sz="8" w:space="0" w:color="365F91"/>
        <w:left w:val="single" w:sz="8" w:space="0" w:color="365F91"/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77">
    <w:name w:val="xl77"/>
    <w:basedOn w:val="Normal"/>
    <w:rsid w:val="00E61692"/>
    <w:pPr>
      <w:widowControl/>
      <w:pBdr>
        <w:left w:val="single" w:sz="8" w:space="0" w:color="365F91"/>
        <w:bottom w:val="single" w:sz="8" w:space="0" w:color="365F91"/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78">
    <w:name w:val="xl78"/>
    <w:basedOn w:val="Normal"/>
    <w:rsid w:val="00E61692"/>
    <w:pPr>
      <w:widowControl/>
      <w:pBdr>
        <w:left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CoverPage-Banner">
    <w:name w:val="CoverPage-Banner"/>
    <w:basedOn w:val="CoverPage"/>
    <w:rsid w:val="001E0438"/>
    <w:pPr>
      <w:spacing w:after="480"/>
    </w:pPr>
    <w:rPr>
      <w:rFonts w:cs="Times New Roman"/>
      <w:szCs w:val="20"/>
    </w:rPr>
  </w:style>
  <w:style w:type="paragraph" w:customStyle="1" w:styleId="H1">
    <w:name w:val="H1"/>
    <w:basedOn w:val="Text"/>
    <w:rsid w:val="001E0438"/>
  </w:style>
  <w:style w:type="paragraph" w:customStyle="1" w:styleId="Revision-Number">
    <w:name w:val="Revision-Number"/>
    <w:basedOn w:val="CoverPage"/>
    <w:rsid w:val="001E0438"/>
    <w:pPr>
      <w:spacing w:after="3660"/>
    </w:pPr>
    <w:rPr>
      <w:sz w:val="32"/>
    </w:rPr>
  </w:style>
  <w:style w:type="numbering" w:customStyle="1" w:styleId="Style1">
    <w:name w:val="Style1"/>
    <w:uiPriority w:val="99"/>
    <w:rsid w:val="001E0438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Mic</b:Tag>
    <b:SourceType>InternetSite</b:SourceType>
    <b:Guid>{70EA3090-1959-4286-8E86-D8C6A2655518}</b:Guid>
    <b:Author>
      <b:Author>
        <b:Corporate>Microsoft</b:Corporate>
      </b:Author>
    </b:Author>
    <b:Title>Insert and format field codes in Word 2010</b:Title>
    <b:InternetSiteTitle>Microsoft Office Support</b:InternetSiteTitle>
    <b:URL>http://office.microsoft.com/en-us/word-help/insert-and-format-field-codes-in-word-2010-HA101830917.aspx#BM5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1F758-E78D-4832-89C0-41F5A339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B293A43A.dotm</Template>
  <TotalTime>98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 Template</vt:lpstr>
    </vt:vector>
  </TitlesOfParts>
  <Company>Westat</Company>
  <LinksUpToDate>false</LinksUpToDate>
  <CharactersWithSpaces>546</CharactersWithSpaces>
  <SharedDoc>false</SharedDoc>
  <HLinks>
    <vt:vector size="66" baseType="variant">
      <vt:variant>
        <vt:i4>7667760</vt:i4>
      </vt:variant>
      <vt:variant>
        <vt:i4>347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344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341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338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335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332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329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326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323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320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317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Template</dc:title>
  <dc:subject>CTSU</dc:subject>
  <dc:creator>Mark Stauffer</dc:creator>
  <cp:keywords>Template, ESDG</cp:keywords>
  <cp:lastModifiedBy>Selvam Balasubramaniam</cp:lastModifiedBy>
  <cp:revision>80</cp:revision>
  <cp:lastPrinted>2014-07-23T14:51:00Z</cp:lastPrinted>
  <dcterms:created xsi:type="dcterms:W3CDTF">2014-12-22T18:58:00Z</dcterms:created>
  <dcterms:modified xsi:type="dcterms:W3CDTF">2018-02-28T11:17:00Z</dcterms:modified>
  <cp:category>2</cp:category>
  <cp:contentStatus>00a – 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 </vt:lpwstr>
  </property>
  <property fmtid="{D5CDD505-2E9C-101B-9397-08002B2CF9AE}" pid="3" name="Division">
    <vt:lpwstr>Westat</vt:lpwstr>
  </property>
  <property fmtid="{D5CDD505-2E9C-101B-9397-08002B2CF9AE}" pid="4" name="Client">
    <vt:lpwstr> </vt:lpwstr>
  </property>
  <property fmtid="{D5CDD505-2E9C-101B-9397-08002B2CF9AE}" pid="5" name="Footer-Label">
    <vt:lpwstr> </vt:lpwstr>
  </property>
  <property fmtid="{D5CDD505-2E9C-101B-9397-08002B2CF9AE}" pid="6" name="Footer-Message">
    <vt:lpwstr> </vt:lpwstr>
  </property>
</Properties>
</file>