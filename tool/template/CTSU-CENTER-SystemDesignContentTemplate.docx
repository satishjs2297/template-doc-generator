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B4116" w14:textId="77777777" w:rsidR="0050322F" w:rsidRDefault="00262C11" w:rsidP="00C756C2">
      <w:pPr>
        <w:tabs>
          <w:tab w:val="left" w:pos="2391"/>
        </w:tabs>
        <w:rPr>
          <w:rFonts w:asciiTheme="minorHAnsi" w:hAnsiTheme="minorHAnsi"/>
          <w:sz w:val="22"/>
        </w:rPr>
      </w:pPr>
      <w:bookmarkStart w:id="0" w:name="_Ref347397964"/>
      <w:r w:rsidRPr="00800DE8">
        <w:rPr>
          <w:rStyle w:val="Text-Term"/>
        </w:rPr>
        <w:t>Name</w:t>
      </w:r>
      <w:r w:rsidR="00C04907">
        <w:rPr>
          <w:rStyle w:val="Text-Term"/>
        </w:rPr>
        <w:t xml:space="preserve"> of the Developer</w:t>
      </w:r>
      <w:r w:rsidRPr="00800DE8">
        <w:rPr>
          <w:rStyle w:val="Text-Term"/>
        </w:rPr>
        <w:t>:</w:t>
      </w:r>
      <w:r w:rsidR="00DC7079">
        <w:rPr>
          <w:rStyle w:val="Text-Term"/>
        </w:rPr>
        <w:t xml:space="preserve"> </w:t>
      </w:r>
      <w:r w:rsidR="00C756C2" w:rsidRPr="00EB11A7">
        <w:rPr>
          <w:rFonts w:asciiTheme="minorHAnsi" w:hAnsiTheme="minorHAnsi"/>
          <w:sz w:val="22"/>
        </w:rPr>
        <w:t>${displayName}</w:t>
      </w:r>
    </w:p>
    <w:p w14:paraId="6E2CB484" w14:textId="77777777" w:rsidR="00947D32" w:rsidRDefault="00947D32" w:rsidP="003E6BD6">
      <w:pPr>
        <w:pStyle w:val="Heading3"/>
        <w:keepNext w:val="0"/>
        <w:ind w:left="0" w:firstLine="0"/>
      </w:pPr>
      <w:bookmarkStart w:id="1" w:name="_Toc504647405"/>
      <w:bookmarkStart w:id="2" w:name="_Toc504651958"/>
      <w:r>
        <w:t>${title}</w:t>
      </w:r>
      <w:bookmarkEnd w:id="1"/>
      <w:bookmarkEnd w:id="2"/>
      <w:r>
        <w:t xml:space="preserve">  </w:t>
      </w:r>
    </w:p>
    <w:p w14:paraId="44162FC1" w14:textId="77777777" w:rsidR="00947D32" w:rsidRPr="00947D32" w:rsidRDefault="00947D32" w:rsidP="00947D32">
      <w:pPr>
        <w:pStyle w:val="Text"/>
        <w:ind w:firstLine="720"/>
      </w:pPr>
      <w:r>
        <w:t>This section describes JIRA bug ${</w:t>
      </w:r>
      <w:r w:rsidRPr="00F46F39">
        <w:t>jiraNo</w:t>
      </w:r>
      <w:r>
        <w:t>}.</w:t>
      </w:r>
    </w:p>
    <w:p w14:paraId="2232C613" w14:textId="77777777" w:rsidR="00860D36" w:rsidRDefault="00C04907" w:rsidP="00BD0591">
      <w:pPr>
        <w:pStyle w:val="Heading4"/>
      </w:pPr>
      <w:r>
        <w:t xml:space="preserve">Details for </w:t>
      </w:r>
      <w:r w:rsidR="00ED20B2">
        <w:t>Work Item (or Bug) [</w:t>
      </w:r>
      <w:r w:rsidR="003E6BD6">
        <w:t>${</w:t>
      </w:r>
      <w:r w:rsidR="003E6BD6" w:rsidRPr="00F46F39">
        <w:t>jiraNo</w:t>
      </w:r>
      <w:r w:rsidR="003E6BD6">
        <w:t>}</w:t>
      </w:r>
      <w:r w:rsidR="00ED20B2">
        <w:t>]</w:t>
      </w:r>
    </w:p>
    <w:p w14:paraId="10E57AE8" w14:textId="77777777" w:rsidR="00C04907" w:rsidRPr="00ED20B2" w:rsidRDefault="00C04907" w:rsidP="00BD0591">
      <w:pPr>
        <w:pStyle w:val="Heading5"/>
      </w:pPr>
      <w:r>
        <w:t>Description</w:t>
      </w:r>
    </w:p>
    <w:p w14:paraId="4EA8CC01" w14:textId="77777777" w:rsidR="00C756C2" w:rsidRPr="00C756C2" w:rsidRDefault="00C756C2" w:rsidP="003E6BD6">
      <w:pPr>
        <w:pStyle w:val="Text"/>
      </w:pPr>
      <w:r>
        <w:t>${</w:t>
      </w:r>
      <w:r w:rsidRPr="003E6BD6">
        <w:t>description</w:t>
      </w:r>
      <w:r>
        <w:t>}</w:t>
      </w:r>
    </w:p>
    <w:p w14:paraId="3CA72545" w14:textId="77777777" w:rsidR="00604DCD" w:rsidRPr="006F61D4" w:rsidRDefault="00604DCD" w:rsidP="00BD0591">
      <w:pPr>
        <w:pStyle w:val="Heading5"/>
      </w:pPr>
      <w:r w:rsidRPr="006F61D4">
        <w:t>Controller</w:t>
      </w:r>
      <w:r w:rsidR="008E418F">
        <w:t>s</w:t>
      </w:r>
    </w:p>
    <w:p w14:paraId="734D98E9" w14:textId="7B2F2F1E" w:rsidR="00604DCD" w:rsidRDefault="00604DCD" w:rsidP="005C1F1B">
      <w:pPr>
        <w:pStyle w:val="Bullet"/>
        <w:numPr>
          <w:ilvl w:val="0"/>
          <w:numId w:val="0"/>
        </w:numPr>
        <w:ind w:left="99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5C1F1B" w14:paraId="100559D0" w14:textId="77777777" w:rsidTr="007608DF">
        <w:trPr>
          <w:trHeight w:val="432"/>
        </w:trPr>
        <w:tc>
          <w:tcPr>
            <w:tcW w:w="8792" w:type="dxa"/>
          </w:tcPr>
          <w:p w14:paraId="26471535" w14:textId="77777777" w:rsidR="005C1F1B" w:rsidRDefault="005C1F1B" w:rsidP="007608DF">
            <w:pPr>
              <w:pStyle w:val="Bullet"/>
            </w:pPr>
            <w:commentRangeStart w:id="3"/>
            <w:r>
              <w:t>${name}</w:t>
            </w:r>
            <w:commentRangeEnd w:id="3"/>
            <w:r>
              <w:rPr>
                <w:rStyle w:val="CommentReference"/>
                <w:rFonts w:ascii="Arial" w:hAnsi="Arial"/>
              </w:rPr>
              <w:commentReference w:id="3"/>
            </w:r>
          </w:p>
        </w:tc>
      </w:tr>
    </w:tbl>
    <w:p w14:paraId="11D4ABDE" w14:textId="77777777" w:rsidR="005C1F1B" w:rsidRDefault="005C1F1B" w:rsidP="005C1F1B">
      <w:pPr>
        <w:pStyle w:val="Bullet"/>
        <w:numPr>
          <w:ilvl w:val="0"/>
          <w:numId w:val="0"/>
        </w:numPr>
        <w:ind w:left="990"/>
      </w:pPr>
    </w:p>
    <w:p w14:paraId="02F0227A" w14:textId="77777777" w:rsidR="00C756C2" w:rsidRDefault="00C756C2" w:rsidP="00C756C2">
      <w:pPr>
        <w:pStyle w:val="Heading5"/>
      </w:pPr>
      <w:r>
        <w:t>Domains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613C9F" w14:paraId="15889F1B" w14:textId="77777777" w:rsidTr="007608DF">
        <w:trPr>
          <w:trHeight w:val="432"/>
        </w:trPr>
        <w:tc>
          <w:tcPr>
            <w:tcW w:w="8792" w:type="dxa"/>
          </w:tcPr>
          <w:p w14:paraId="3B2BAC95" w14:textId="77777777" w:rsidR="00613C9F" w:rsidRDefault="00613C9F" w:rsidP="007608DF">
            <w:pPr>
              <w:pStyle w:val="Bullet"/>
            </w:pPr>
            <w:commentRangeStart w:id="4"/>
            <w:r>
              <w:t>${name}</w:t>
            </w:r>
            <w:commentRangeEnd w:id="4"/>
            <w:r>
              <w:rPr>
                <w:rStyle w:val="CommentReference"/>
                <w:rFonts w:ascii="Arial" w:hAnsi="Arial"/>
              </w:rPr>
              <w:commentReference w:id="4"/>
            </w:r>
          </w:p>
        </w:tc>
      </w:tr>
    </w:tbl>
    <w:p w14:paraId="745503EC" w14:textId="77777777" w:rsidR="00613C9F" w:rsidRDefault="00613C9F" w:rsidP="00613C9F">
      <w:pPr>
        <w:pStyle w:val="Bullet"/>
        <w:numPr>
          <w:ilvl w:val="0"/>
          <w:numId w:val="0"/>
        </w:numPr>
        <w:ind w:left="990"/>
      </w:pPr>
    </w:p>
    <w:p w14:paraId="03A6CC8C" w14:textId="77777777" w:rsidR="002C615F" w:rsidRDefault="00BE4AE5" w:rsidP="00BD0591">
      <w:pPr>
        <w:pStyle w:val="Heading5"/>
      </w:pPr>
      <w:r>
        <w:t>D</w:t>
      </w:r>
      <w:r w:rsidR="002C615F">
        <w:t>AO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F31A79" w14:paraId="475CB1BE" w14:textId="77777777" w:rsidTr="007608DF">
        <w:trPr>
          <w:trHeight w:val="432"/>
        </w:trPr>
        <w:tc>
          <w:tcPr>
            <w:tcW w:w="8792" w:type="dxa"/>
          </w:tcPr>
          <w:p w14:paraId="1D1846B1" w14:textId="77777777" w:rsidR="00F31A79" w:rsidRDefault="00F31A79" w:rsidP="007608DF">
            <w:pPr>
              <w:pStyle w:val="Bullet"/>
            </w:pPr>
            <w:commentRangeStart w:id="5"/>
            <w:r>
              <w:t>${name}</w:t>
            </w:r>
            <w:commentRangeEnd w:id="5"/>
            <w:r>
              <w:rPr>
                <w:rStyle w:val="CommentReference"/>
                <w:rFonts w:ascii="Arial" w:hAnsi="Arial"/>
              </w:rPr>
              <w:commentReference w:id="5"/>
            </w:r>
          </w:p>
        </w:tc>
      </w:tr>
    </w:tbl>
    <w:p w14:paraId="4510765E" w14:textId="77777777" w:rsidR="002A57B3" w:rsidRDefault="002A57B3" w:rsidP="002A57B3">
      <w:pPr>
        <w:pStyle w:val="Bullet"/>
        <w:numPr>
          <w:ilvl w:val="0"/>
          <w:numId w:val="0"/>
        </w:numPr>
        <w:ind w:left="990"/>
      </w:pPr>
    </w:p>
    <w:p w14:paraId="2CECF4B8" w14:textId="77777777" w:rsidR="00C756C2" w:rsidRPr="006F61D4" w:rsidRDefault="00C756C2" w:rsidP="00C756C2">
      <w:pPr>
        <w:pStyle w:val="Heading5"/>
      </w:pPr>
      <w:r>
        <w:t>Service/Interface</w:t>
      </w:r>
    </w:p>
    <w:p w14:paraId="5A512F92" w14:textId="256D0FED" w:rsidR="009C3F43" w:rsidRDefault="009C3F43" w:rsidP="009C3F43">
      <w:pPr>
        <w:pStyle w:val="Bullet"/>
        <w:numPr>
          <w:ilvl w:val="0"/>
          <w:numId w:val="0"/>
        </w:numPr>
        <w:ind w:left="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9C3F43" w14:paraId="68DD247B" w14:textId="77777777" w:rsidTr="007608DF">
        <w:trPr>
          <w:trHeight w:val="432"/>
        </w:trPr>
        <w:tc>
          <w:tcPr>
            <w:tcW w:w="8792" w:type="dxa"/>
          </w:tcPr>
          <w:p w14:paraId="68679572" w14:textId="77777777" w:rsidR="009C3F43" w:rsidRDefault="009C3F43" w:rsidP="007608DF">
            <w:pPr>
              <w:pStyle w:val="Bullet"/>
            </w:pPr>
            <w:commentRangeStart w:id="6"/>
            <w:r>
              <w:t>${name}</w:t>
            </w:r>
            <w:commentRangeEnd w:id="6"/>
            <w:r>
              <w:rPr>
                <w:rStyle w:val="CommentReference"/>
                <w:rFonts w:ascii="Arial" w:hAnsi="Arial"/>
              </w:rPr>
              <w:commentReference w:id="6"/>
            </w:r>
          </w:p>
        </w:tc>
      </w:tr>
    </w:tbl>
    <w:p w14:paraId="6AABC365" w14:textId="77777777" w:rsidR="009C3F43" w:rsidRDefault="009C3F43" w:rsidP="009C3F43">
      <w:pPr>
        <w:pStyle w:val="Bullet"/>
        <w:numPr>
          <w:ilvl w:val="0"/>
          <w:numId w:val="0"/>
        </w:numPr>
        <w:ind w:left="720"/>
      </w:pPr>
    </w:p>
    <w:p w14:paraId="28F06CB6" w14:textId="77777777" w:rsidR="00DA4BC4" w:rsidRDefault="00DA4BC4" w:rsidP="00DA4BC4">
      <w:pPr>
        <w:pStyle w:val="Bullet"/>
        <w:numPr>
          <w:ilvl w:val="0"/>
          <w:numId w:val="0"/>
        </w:numPr>
        <w:ind w:left="1080"/>
      </w:pPr>
    </w:p>
    <w:p w14:paraId="363CB2BA" w14:textId="31D59256" w:rsidR="00596174" w:rsidRDefault="00596174" w:rsidP="00BD0591">
      <w:pPr>
        <w:pStyle w:val="Heading5"/>
      </w:pPr>
      <w:r>
        <w:t>Utility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A33D01" w14:paraId="60BADA26" w14:textId="77777777" w:rsidTr="00FB6464">
        <w:trPr>
          <w:trHeight w:val="432"/>
        </w:trPr>
        <w:tc>
          <w:tcPr>
            <w:tcW w:w="8792" w:type="dxa"/>
          </w:tcPr>
          <w:p w14:paraId="58C38B10" w14:textId="17D0F1BE" w:rsidR="00A33D01" w:rsidRDefault="00A33D01" w:rsidP="00FB6464">
            <w:pPr>
              <w:pStyle w:val="Bullet"/>
            </w:pPr>
            <w:commentRangeStart w:id="7"/>
            <w:r>
              <w:t>${</w:t>
            </w:r>
            <w:r w:rsidR="00DA134B">
              <w:t>name</w:t>
            </w:r>
            <w:r>
              <w:t>}</w:t>
            </w:r>
            <w:commentRangeEnd w:id="7"/>
            <w:r w:rsidR="00EB30DC">
              <w:rPr>
                <w:rStyle w:val="CommentReference"/>
                <w:rFonts w:ascii="Arial" w:hAnsi="Arial"/>
              </w:rPr>
              <w:commentReference w:id="7"/>
            </w:r>
          </w:p>
        </w:tc>
      </w:tr>
    </w:tbl>
    <w:p w14:paraId="695BCA27" w14:textId="77777777" w:rsidR="00A33D01" w:rsidRPr="00A33D01" w:rsidRDefault="00A33D01" w:rsidP="00A33D01">
      <w:pPr>
        <w:pStyle w:val="Text"/>
      </w:pPr>
    </w:p>
    <w:p w14:paraId="37D9E008" w14:textId="77777777" w:rsidR="00604DCD" w:rsidRPr="006F61D4" w:rsidRDefault="00604DCD" w:rsidP="00BD0591">
      <w:pPr>
        <w:pStyle w:val="Heading5"/>
      </w:pPr>
      <w:r w:rsidRPr="006F61D4">
        <w:t>Database</w:t>
      </w:r>
    </w:p>
    <w:p w14:paraId="3C746D45" w14:textId="77777777" w:rsidR="00604DCD" w:rsidRPr="006F61D4" w:rsidRDefault="00604DCD" w:rsidP="00BD0591">
      <w:pPr>
        <w:pStyle w:val="Heading6"/>
      </w:pPr>
      <w:r w:rsidRPr="006F61D4">
        <w:t>Tables and Views</w:t>
      </w:r>
    </w:p>
    <w:p w14:paraId="5990CC27" w14:textId="77777777" w:rsidR="00604DCD" w:rsidRDefault="00604DCD" w:rsidP="00604DCD">
      <w:pPr>
        <w:pStyle w:val="Bullet"/>
      </w:pPr>
    </w:p>
    <w:p w14:paraId="22F4D713" w14:textId="77777777" w:rsidR="00604DCD" w:rsidRPr="006F61D4" w:rsidRDefault="00604DCD" w:rsidP="00BD0591">
      <w:pPr>
        <w:pStyle w:val="Heading6"/>
      </w:pPr>
      <w:r w:rsidRPr="006F61D4">
        <w:lastRenderedPageBreak/>
        <w:t>Packages</w:t>
      </w:r>
    </w:p>
    <w:p w14:paraId="25EBC4C0" w14:textId="77777777" w:rsidR="00604DCD" w:rsidRDefault="00604DCD" w:rsidP="00604DCD">
      <w:pPr>
        <w:pStyle w:val="Bullet"/>
      </w:pPr>
    </w:p>
    <w:p w14:paraId="60E7D336" w14:textId="77777777" w:rsidR="00604DCD" w:rsidRPr="006F61D4" w:rsidRDefault="00604DCD" w:rsidP="00BD0591">
      <w:pPr>
        <w:pStyle w:val="Heading5"/>
      </w:pPr>
      <w:r w:rsidRPr="006F61D4">
        <w:t>Domain</w:t>
      </w:r>
      <w:r>
        <w:t xml:space="preserve"> or Entity</w:t>
      </w:r>
    </w:p>
    <w:p w14:paraId="389EBA2D" w14:textId="77777777" w:rsidR="00604DCD" w:rsidRDefault="00604DCD" w:rsidP="00604DCD">
      <w:pPr>
        <w:pStyle w:val="Bullet"/>
      </w:pPr>
    </w:p>
    <w:p w14:paraId="3C5917FB" w14:textId="77777777" w:rsidR="00604DCD" w:rsidRPr="006F61D4" w:rsidRDefault="00604DCD" w:rsidP="00BD0591">
      <w:pPr>
        <w:pStyle w:val="Heading5"/>
      </w:pPr>
      <w:r w:rsidRPr="006F61D4">
        <w:t>Java Script</w:t>
      </w:r>
    </w:p>
    <w:p w14:paraId="40F9C489" w14:textId="77777777" w:rsidR="00604DCD" w:rsidRDefault="00604DCD" w:rsidP="00604DCD">
      <w:pPr>
        <w:pStyle w:val="Bullet"/>
      </w:pPr>
    </w:p>
    <w:p w14:paraId="48F59921" w14:textId="040B251A" w:rsidR="00604DCD" w:rsidRDefault="00604DCD" w:rsidP="00BD0591">
      <w:pPr>
        <w:pStyle w:val="Heading5"/>
      </w:pPr>
      <w:r w:rsidRPr="006F61D4">
        <w:t>JSP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</w:tblGrid>
      <w:tr w:rsidR="00711814" w14:paraId="35695C99" w14:textId="77777777" w:rsidTr="007608DF">
        <w:trPr>
          <w:trHeight w:val="432"/>
        </w:trPr>
        <w:tc>
          <w:tcPr>
            <w:tcW w:w="8792" w:type="dxa"/>
          </w:tcPr>
          <w:p w14:paraId="4B3117C2" w14:textId="77777777" w:rsidR="00711814" w:rsidRDefault="00711814" w:rsidP="007608DF">
            <w:pPr>
              <w:pStyle w:val="Bullet"/>
            </w:pPr>
            <w:commentRangeStart w:id="8"/>
            <w:r>
              <w:t>${name}</w:t>
            </w:r>
            <w:commentRangeEnd w:id="8"/>
            <w:r>
              <w:rPr>
                <w:rStyle w:val="CommentReference"/>
                <w:rFonts w:ascii="Arial" w:hAnsi="Arial"/>
              </w:rPr>
              <w:commentReference w:id="8"/>
            </w:r>
          </w:p>
        </w:tc>
      </w:tr>
    </w:tbl>
    <w:p w14:paraId="3A9AFC36" w14:textId="77777777" w:rsidR="00711814" w:rsidRPr="00711814" w:rsidRDefault="00711814" w:rsidP="00711814">
      <w:pPr>
        <w:pStyle w:val="Text"/>
      </w:pPr>
    </w:p>
    <w:p w14:paraId="11006D45" w14:textId="760F067F" w:rsidR="00604DCD" w:rsidRDefault="00604DCD" w:rsidP="00F829FD">
      <w:pPr>
        <w:pStyle w:val="Bullet"/>
        <w:numPr>
          <w:ilvl w:val="0"/>
          <w:numId w:val="0"/>
        </w:numPr>
      </w:pPr>
    </w:p>
    <w:p w14:paraId="586CA138" w14:textId="77777777" w:rsidR="00604DCD" w:rsidRDefault="00604DCD" w:rsidP="00BD0591">
      <w:pPr>
        <w:pStyle w:val="Heading5"/>
      </w:pPr>
      <w:r>
        <w:t>Sequences</w:t>
      </w:r>
    </w:p>
    <w:p w14:paraId="5A71C12D" w14:textId="77777777" w:rsidR="00604DCD" w:rsidRPr="00604DCD" w:rsidRDefault="00604DCD" w:rsidP="00604DCD">
      <w:pPr>
        <w:pStyle w:val="Bullet"/>
      </w:pPr>
    </w:p>
    <w:p w14:paraId="590CC166" w14:textId="77777777" w:rsidR="00860D36" w:rsidRPr="006F61D4" w:rsidRDefault="00860D36" w:rsidP="00BD0591">
      <w:pPr>
        <w:pStyle w:val="Heading5"/>
      </w:pPr>
      <w:r w:rsidRPr="006F61D4">
        <w:t>Service</w:t>
      </w:r>
      <w:r w:rsidR="008E418F">
        <w:t>s</w:t>
      </w:r>
    </w:p>
    <w:p w14:paraId="59644F07" w14:textId="77777777" w:rsidR="00860D36" w:rsidRDefault="00860D36" w:rsidP="00C04907">
      <w:pPr>
        <w:pStyle w:val="Bullet"/>
      </w:pPr>
    </w:p>
    <w:p w14:paraId="7838ABBC" w14:textId="77777777" w:rsidR="00604DCD" w:rsidRDefault="00604DCD" w:rsidP="00BD0591">
      <w:pPr>
        <w:pStyle w:val="Heading5"/>
      </w:pPr>
      <w:r>
        <w:t>Triggers</w:t>
      </w:r>
    </w:p>
    <w:p w14:paraId="31215697" w14:textId="77777777" w:rsidR="00604DCD" w:rsidRPr="00604DCD" w:rsidRDefault="00604DCD" w:rsidP="00604DCD">
      <w:pPr>
        <w:pStyle w:val="Bullet"/>
      </w:pPr>
    </w:p>
    <w:p w14:paraId="6703AC1B" w14:textId="77777777" w:rsidR="00860D36" w:rsidRPr="006F61D4" w:rsidRDefault="00860D36" w:rsidP="00BD0591">
      <w:pPr>
        <w:pStyle w:val="Heading5"/>
      </w:pPr>
      <w:r w:rsidRPr="006F61D4">
        <w:t>Utilit</w:t>
      </w:r>
      <w:r w:rsidR="00AD6D9F">
        <w:t>i</w:t>
      </w:r>
      <w:r w:rsidRPr="006F61D4">
        <w:t>es</w:t>
      </w:r>
    </w:p>
    <w:p w14:paraId="12EE6C11" w14:textId="77777777" w:rsidR="00860D36" w:rsidRDefault="00860D36" w:rsidP="00C04907">
      <w:pPr>
        <w:pStyle w:val="Bullet"/>
      </w:pPr>
    </w:p>
    <w:p w14:paraId="5FB47D00" w14:textId="77777777" w:rsidR="00604DCD" w:rsidRDefault="00604DCD" w:rsidP="00BD0591">
      <w:pPr>
        <w:pStyle w:val="Heading5"/>
      </w:pPr>
      <w:r>
        <w:t>Validators</w:t>
      </w:r>
    </w:p>
    <w:p w14:paraId="2A2C4503" w14:textId="77777777" w:rsidR="00604DCD" w:rsidRPr="00604DCD" w:rsidRDefault="00604DCD" w:rsidP="00604DCD">
      <w:pPr>
        <w:pStyle w:val="Bullet"/>
      </w:pPr>
    </w:p>
    <w:p w14:paraId="7F606006" w14:textId="77777777" w:rsidR="00860D36" w:rsidRPr="006F61D4" w:rsidRDefault="00860D36" w:rsidP="00BD0591">
      <w:pPr>
        <w:pStyle w:val="Heading5"/>
      </w:pPr>
      <w:r w:rsidRPr="006F61D4">
        <w:t>XML/Property Files</w:t>
      </w:r>
    </w:p>
    <w:p w14:paraId="2F50C183" w14:textId="77777777" w:rsidR="00860D36" w:rsidRDefault="00860D36" w:rsidP="00C04907">
      <w:pPr>
        <w:pStyle w:val="Bullet"/>
      </w:pPr>
    </w:p>
    <w:p w14:paraId="481C97D4" w14:textId="77777777" w:rsidR="00860D36" w:rsidRDefault="00860D36" w:rsidP="00BD0591">
      <w:pPr>
        <w:pStyle w:val="Heading5"/>
      </w:pPr>
      <w:r w:rsidRPr="006F61D4">
        <w:t>Activity Diagram</w:t>
      </w:r>
    </w:p>
    <w:p w14:paraId="0BF986AC" w14:textId="77777777" w:rsidR="0049627C" w:rsidRDefault="0049627C" w:rsidP="00CD56E6">
      <w:pPr>
        <w:pStyle w:val="Figure"/>
      </w:pPr>
      <w:r>
        <w:t>${</w:t>
      </w:r>
      <w:r w:rsidRPr="0049627C">
        <w:t>activityDiagram</w:t>
      </w:r>
      <w:r>
        <w:t>}</w:t>
      </w:r>
    </w:p>
    <w:p w14:paraId="7EB0221D" w14:textId="7FC40F7F" w:rsidR="00AC1259" w:rsidRPr="00AC1259" w:rsidRDefault="00DD732F" w:rsidP="00AC1259">
      <w:pPr>
        <w:pStyle w:val="Caption"/>
      </w:pPr>
      <w:r>
        <w:t>Figure:</w:t>
      </w:r>
      <w:r w:rsidR="0092234E">
        <w:t xml:space="preserve"> </w:t>
      </w:r>
      <w:r w:rsidR="00AC1259">
        <w:t>${activityDiagramCaption}</w:t>
      </w:r>
    </w:p>
    <w:p w14:paraId="4619A420" w14:textId="77777777" w:rsidR="00AC1259" w:rsidRPr="00AC1259" w:rsidRDefault="00AC1259" w:rsidP="00AC1259">
      <w:pPr>
        <w:pStyle w:val="Caption"/>
      </w:pPr>
    </w:p>
    <w:p w14:paraId="60BA478D" w14:textId="77777777" w:rsidR="00BD0068" w:rsidRPr="006F61D4" w:rsidRDefault="00BD0068" w:rsidP="00BD0591">
      <w:pPr>
        <w:pStyle w:val="Heading5"/>
      </w:pPr>
      <w:r>
        <w:lastRenderedPageBreak/>
        <w:t>Class</w:t>
      </w:r>
      <w:r w:rsidRPr="006F61D4">
        <w:t xml:space="preserve"> Diagram</w:t>
      </w:r>
    </w:p>
    <w:p w14:paraId="6557C396" w14:textId="77777777" w:rsidR="00BD0068" w:rsidRDefault="0049627C" w:rsidP="00CD56E6">
      <w:pPr>
        <w:pStyle w:val="Figure"/>
      </w:pPr>
      <w:r>
        <w:t>${</w:t>
      </w:r>
      <w:r w:rsidRPr="0049627C">
        <w:t>classDiagram</w:t>
      </w:r>
      <w:r>
        <w:t>}</w:t>
      </w:r>
    </w:p>
    <w:p w14:paraId="72F749C0" w14:textId="439CFD56" w:rsidR="00D06039" w:rsidRPr="00EC7C26" w:rsidRDefault="00DD732F" w:rsidP="00D06039">
      <w:pPr>
        <w:pStyle w:val="Figure"/>
        <w:rPr>
          <w:b/>
        </w:rPr>
      </w:pPr>
      <w:r w:rsidRPr="00EC7C26">
        <w:rPr>
          <w:b/>
        </w:rPr>
        <w:t>Figure:</w:t>
      </w:r>
      <w:r w:rsidR="00D21A3D" w:rsidRPr="00EC7C26">
        <w:rPr>
          <w:b/>
        </w:rPr>
        <w:t xml:space="preserve"> </w:t>
      </w:r>
      <w:r w:rsidR="00D06039" w:rsidRPr="00EC7C26">
        <w:rPr>
          <w:b/>
        </w:rPr>
        <w:t>${classDiagramCaption}</w:t>
      </w:r>
    </w:p>
    <w:p w14:paraId="13D5390C" w14:textId="77777777" w:rsidR="00D06039" w:rsidRPr="00D06039" w:rsidRDefault="00D06039" w:rsidP="00D06039">
      <w:pPr>
        <w:pStyle w:val="Caption"/>
      </w:pPr>
    </w:p>
    <w:p w14:paraId="75FA4338" w14:textId="77777777" w:rsidR="00860D36" w:rsidRPr="006F61D4" w:rsidRDefault="00860D36" w:rsidP="00BD0591">
      <w:pPr>
        <w:pStyle w:val="Heading5"/>
      </w:pPr>
      <w:r w:rsidRPr="006F61D4">
        <w:t>Sequence Diagram</w:t>
      </w:r>
    </w:p>
    <w:p w14:paraId="1CF1AE96" w14:textId="77777777" w:rsidR="00860D36" w:rsidRDefault="0049627C" w:rsidP="00CD56E6">
      <w:pPr>
        <w:pStyle w:val="Figure"/>
      </w:pPr>
      <w:r>
        <w:t>${</w:t>
      </w:r>
      <w:r w:rsidRPr="0049627C">
        <w:t>sequenceDiagram</w:t>
      </w:r>
      <w:r>
        <w:t>}</w:t>
      </w:r>
    </w:p>
    <w:p w14:paraId="7EC3720D" w14:textId="666F75E9" w:rsidR="00D06039" w:rsidRPr="00EC7C26" w:rsidRDefault="00DD732F" w:rsidP="00D06039">
      <w:pPr>
        <w:pStyle w:val="Figure"/>
        <w:rPr>
          <w:b/>
        </w:rPr>
      </w:pPr>
      <w:r w:rsidRPr="00EC7C26">
        <w:rPr>
          <w:b/>
        </w:rPr>
        <w:t>Figure:</w:t>
      </w:r>
      <w:r w:rsidR="00305F3B" w:rsidRPr="00EC7C26">
        <w:rPr>
          <w:b/>
        </w:rPr>
        <w:t xml:space="preserve"> </w:t>
      </w:r>
      <w:r w:rsidR="00D06039" w:rsidRPr="00EC7C26">
        <w:rPr>
          <w:b/>
        </w:rPr>
        <w:t>${sequenceDiagramCaption}</w:t>
      </w:r>
    </w:p>
    <w:p w14:paraId="2AFB5A74" w14:textId="77777777" w:rsidR="00D06039" w:rsidRPr="00D06039" w:rsidRDefault="00D06039" w:rsidP="00D06039">
      <w:pPr>
        <w:pStyle w:val="Caption"/>
      </w:pPr>
    </w:p>
    <w:p w14:paraId="07C9E631" w14:textId="77777777" w:rsidR="00860D36" w:rsidRPr="006F61D4" w:rsidRDefault="00860D36" w:rsidP="00BD0591">
      <w:pPr>
        <w:pStyle w:val="Heading5"/>
      </w:pPr>
      <w:r w:rsidRPr="006F61D4">
        <w:t>State Diagram</w:t>
      </w:r>
    </w:p>
    <w:bookmarkEnd w:id="0"/>
    <w:p w14:paraId="6790954E" w14:textId="77777777" w:rsidR="00FB6AF6" w:rsidRDefault="00CD56E6" w:rsidP="00CD56E6">
      <w:pPr>
        <w:pStyle w:val="Figure"/>
      </w:pPr>
      <w:r>
        <w:t>${stateDiagram}</w:t>
      </w:r>
      <w:bookmarkStart w:id="9" w:name="_GoBack"/>
      <w:bookmarkEnd w:id="9"/>
    </w:p>
    <w:p w14:paraId="30BCB152" w14:textId="6C598F52" w:rsidR="00284A66" w:rsidRPr="00EC7C26" w:rsidRDefault="00DD732F" w:rsidP="00284A66">
      <w:pPr>
        <w:pStyle w:val="Figure"/>
        <w:rPr>
          <w:b/>
        </w:rPr>
      </w:pPr>
      <w:r w:rsidRPr="00EC7C26">
        <w:rPr>
          <w:b/>
        </w:rPr>
        <w:t>Figure:</w:t>
      </w:r>
      <w:r w:rsidR="00305F3B" w:rsidRPr="00EC7C26">
        <w:rPr>
          <w:b/>
        </w:rPr>
        <w:t xml:space="preserve"> </w:t>
      </w:r>
      <w:r w:rsidR="00284A66" w:rsidRPr="00EC7C26">
        <w:rPr>
          <w:b/>
        </w:rPr>
        <w:t>${stateDiagramCaption}</w:t>
      </w:r>
    </w:p>
    <w:p w14:paraId="51EB646A" w14:textId="77777777" w:rsidR="00284A66" w:rsidRPr="00284A66" w:rsidRDefault="00284A66" w:rsidP="00284A66">
      <w:pPr>
        <w:pStyle w:val="Caption"/>
      </w:pPr>
    </w:p>
    <w:sectPr w:rsidR="00284A66" w:rsidRPr="00284A66" w:rsidSect="001C5B75">
      <w:headerReference w:type="default" r:id="rId11"/>
      <w:footerReference w:type="default" r:id="rId12"/>
      <w:footnotePr>
        <w:numRestart w:val="eachSect"/>
      </w:footnotePr>
      <w:endnotePr>
        <w:numFmt w:val="upperLetter"/>
      </w:endnotePr>
      <w:pgSz w:w="12240" w:h="15840" w:code="1"/>
      <w:pgMar w:top="1890" w:right="1440" w:bottom="1440" w:left="1440" w:header="900" w:footer="705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elvam Balasubramaniam" w:date="2018-02-26T05:30:00Z" w:initials="SB">
    <w:p w14:paraId="385345F2" w14:textId="5F163852" w:rsidR="005C1F1B" w:rsidRPr="00EB30DC" w:rsidRDefault="005C1F1B" w:rsidP="005C1F1B">
      <w:pPr>
        <w:rPr>
          <w:rFonts w:ascii="Times New Roman" w:hAnsi="Times New Roman"/>
          <w:snapToGrid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snapToGrid/>
        </w:rPr>
        <w:t>repeatTableRow(</w:t>
      </w:r>
      <w:r w:rsidRPr="003E6BD6">
        <w:t>controllerFileList</w:t>
      </w:r>
      <w:r>
        <w:t>)</w:t>
      </w:r>
    </w:p>
    <w:p w14:paraId="6DAF3665" w14:textId="77777777" w:rsidR="005C1F1B" w:rsidRDefault="005C1F1B" w:rsidP="005C1F1B">
      <w:pPr>
        <w:pStyle w:val="CommentText"/>
      </w:pPr>
    </w:p>
  </w:comment>
  <w:comment w:id="4" w:author="Selvam Balasubramaniam" w:date="2018-02-26T05:30:00Z" w:initials="SB">
    <w:p w14:paraId="354C9385" w14:textId="626DF846" w:rsidR="00613C9F" w:rsidRPr="00EB30DC" w:rsidRDefault="00613C9F" w:rsidP="00613C9F">
      <w:pPr>
        <w:rPr>
          <w:rFonts w:ascii="Times New Roman" w:hAnsi="Times New Roman"/>
          <w:snapToGrid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snapToGrid/>
        </w:rPr>
        <w:t>repeatTableRow(</w:t>
      </w:r>
      <w:r w:rsidRPr="003E6BD6">
        <w:t>dtoFileList</w:t>
      </w:r>
      <w:r>
        <w:t>)</w:t>
      </w:r>
    </w:p>
    <w:p w14:paraId="55C41E72" w14:textId="77777777" w:rsidR="00613C9F" w:rsidRDefault="00613C9F" w:rsidP="00613C9F">
      <w:pPr>
        <w:pStyle w:val="CommentText"/>
      </w:pPr>
    </w:p>
  </w:comment>
  <w:comment w:id="5" w:author="Selvam Balasubramaniam" w:date="2018-02-26T05:30:00Z" w:initials="SB">
    <w:p w14:paraId="4A1B9DC4" w14:textId="0F84AE52" w:rsidR="00F31A79" w:rsidRPr="00EB30DC" w:rsidRDefault="00F31A79" w:rsidP="00F31A79">
      <w:pPr>
        <w:rPr>
          <w:rFonts w:ascii="Times New Roman" w:hAnsi="Times New Roman"/>
          <w:snapToGrid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snapToGrid/>
        </w:rPr>
        <w:t>repeatTableRow(</w:t>
      </w:r>
      <w:r w:rsidRPr="003E6BD6">
        <w:t>daoFileList</w:t>
      </w:r>
      <w:r>
        <w:t>)</w:t>
      </w:r>
    </w:p>
    <w:p w14:paraId="20803695" w14:textId="77777777" w:rsidR="00F31A79" w:rsidRDefault="00F31A79" w:rsidP="00F31A79">
      <w:pPr>
        <w:pStyle w:val="CommentText"/>
      </w:pPr>
    </w:p>
  </w:comment>
  <w:comment w:id="6" w:author="Selvam Balasubramaniam" w:date="2018-02-26T05:30:00Z" w:initials="SB">
    <w:p w14:paraId="06CD7C5F" w14:textId="6198EB2A" w:rsidR="009C3F43" w:rsidRPr="00EB30DC" w:rsidRDefault="009C3F43" w:rsidP="009C3F43">
      <w:pPr>
        <w:rPr>
          <w:rFonts w:ascii="Times New Roman" w:hAnsi="Times New Roman"/>
          <w:snapToGrid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snapToGrid/>
        </w:rPr>
        <w:t>repeatTableRow(</w:t>
      </w:r>
      <w:r w:rsidRPr="003E6BD6">
        <w:t>serviceFileList</w:t>
      </w:r>
      <w:r>
        <w:t>)</w:t>
      </w:r>
    </w:p>
    <w:p w14:paraId="1428FB64" w14:textId="77777777" w:rsidR="009C3F43" w:rsidRDefault="009C3F43" w:rsidP="009C3F43">
      <w:pPr>
        <w:pStyle w:val="CommentText"/>
      </w:pPr>
    </w:p>
  </w:comment>
  <w:comment w:id="7" w:author="Selvam Balasubramaniam" w:date="2018-02-26T05:30:00Z" w:initials="SB">
    <w:p w14:paraId="7A0CD6C8" w14:textId="46AAD535" w:rsidR="00EB30DC" w:rsidRPr="00EB30DC" w:rsidRDefault="00EB30DC" w:rsidP="00EB30DC">
      <w:pPr>
        <w:rPr>
          <w:rFonts w:ascii="Times New Roman" w:hAnsi="Times New Roman"/>
          <w:snapToGrid/>
          <w:sz w:val="24"/>
          <w:szCs w:val="24"/>
        </w:rPr>
      </w:pPr>
      <w:r>
        <w:rPr>
          <w:rStyle w:val="CommentReference"/>
        </w:rPr>
        <w:annotationRef/>
      </w:r>
      <w:r w:rsidR="00290467">
        <w:rPr>
          <w:rFonts w:ascii="Courier New" w:hAnsi="Courier New" w:cs="Courier New"/>
          <w:snapToGrid/>
        </w:rPr>
        <w:t>repeatTableRow</w:t>
      </w:r>
      <w:r w:rsidR="00455430">
        <w:rPr>
          <w:rFonts w:ascii="Courier New" w:hAnsi="Courier New" w:cs="Courier New"/>
          <w:snapToGrid/>
        </w:rPr>
        <w:t>(</w:t>
      </w:r>
      <w:r w:rsidR="00455430" w:rsidRPr="003E6BD6">
        <w:t>utilFileList</w:t>
      </w:r>
      <w:r w:rsidR="00455430">
        <w:t>)</w:t>
      </w:r>
    </w:p>
    <w:p w14:paraId="315D3AA7" w14:textId="609FF7E6" w:rsidR="00EB30DC" w:rsidRDefault="00EB30DC">
      <w:pPr>
        <w:pStyle w:val="CommentText"/>
      </w:pPr>
    </w:p>
  </w:comment>
  <w:comment w:id="8" w:author="Selvam Balasubramaniam" w:date="2018-02-26T05:30:00Z" w:initials="SB">
    <w:p w14:paraId="26121B5F" w14:textId="67330CD4" w:rsidR="00711814" w:rsidRPr="00EB30DC" w:rsidRDefault="00711814" w:rsidP="00711814">
      <w:pPr>
        <w:rPr>
          <w:rFonts w:ascii="Times New Roman" w:hAnsi="Times New Roman"/>
          <w:snapToGrid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snapToGrid/>
        </w:rPr>
        <w:t>repeatTableRow(</w:t>
      </w:r>
      <w:r w:rsidR="00F829FD">
        <w:t>uiFileList</w:t>
      </w:r>
      <w:r>
        <w:t>)</w:t>
      </w:r>
    </w:p>
    <w:p w14:paraId="1FB0D16C" w14:textId="77777777" w:rsidR="00711814" w:rsidRDefault="00711814" w:rsidP="0071181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AF3665" w15:done="0"/>
  <w15:commentEx w15:paraId="55C41E72" w15:done="0"/>
  <w15:commentEx w15:paraId="20803695" w15:done="0"/>
  <w15:commentEx w15:paraId="1428FB64" w15:done="0"/>
  <w15:commentEx w15:paraId="315D3AA7" w15:done="0"/>
  <w15:commentEx w15:paraId="1FB0D16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0414F" w14:textId="77777777" w:rsidR="00387D66" w:rsidRDefault="00387D66">
      <w:r>
        <w:separator/>
      </w:r>
    </w:p>
  </w:endnote>
  <w:endnote w:type="continuationSeparator" w:id="0">
    <w:p w14:paraId="370E8641" w14:textId="77777777" w:rsidR="00387D66" w:rsidRDefault="0038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r Code 39 f HR">
    <w:altName w:val="Courier New"/>
    <w:charset w:val="00"/>
    <w:family w:val="modern"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urostileExtended-Roman-DTC">
    <w:altName w:val="Times New Roman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A79E5" w14:textId="77777777" w:rsidR="00531AB7" w:rsidRPr="009934D4" w:rsidRDefault="00387D66" w:rsidP="009934D4">
    <w:pPr>
      <w:pStyle w:val="Footer"/>
    </w:pPr>
    <w:sdt>
      <w:sdtPr>
        <w:alias w:val="Title"/>
        <w:tag w:val=""/>
        <w:id w:val="9349433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3541">
          <w:t>Template for Submitting System Design Content</w:t>
        </w:r>
      </w:sdtContent>
    </w:sdt>
    <w:r w:rsidR="00531AB7" w:rsidRPr="009934D4">
      <w:tab/>
    </w:r>
  </w:p>
  <w:p w14:paraId="41730D73" w14:textId="2942E391" w:rsidR="00531AB7" w:rsidRPr="009934D4" w:rsidRDefault="00490FD8" w:rsidP="009934D4">
    <w:pPr>
      <w:pStyle w:val="Footer"/>
    </w:pPr>
    <w:r>
      <w:t>Revision</w:t>
    </w:r>
    <w:r w:rsidR="00224EE1">
      <w:t xml:space="preserve"> </w:t>
    </w:r>
    <w:sdt>
      <w:sdtPr>
        <w:alias w:val="DocNumber"/>
        <w:tag w:val=""/>
        <w:id w:val="193716282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93216F">
          <w:t>1</w:t>
        </w:r>
        <w:r w:rsidR="00DC0212">
          <w:t>7</w:t>
        </w:r>
      </w:sdtContent>
    </w:sdt>
    <w:r w:rsidR="007C0057">
      <w:t xml:space="preserve"> </w:t>
    </w:r>
    <w:sdt>
      <w:sdtPr>
        <w:alias w:val="Publish Date"/>
        <w:tag w:val=""/>
        <w:id w:val="-485158647"/>
        <w:dataBinding w:prefixMappings="xmlns:ns0='http://schemas.microsoft.com/office/2006/coverPageProps' " w:xpath="/ns0:CoverPageProperties[1]/ns0:PublishDate[1]" w:storeItemID="{55AF091B-3C7A-41E3-B477-F2FDAA23CFDA}"/>
        <w:date w:fullDate="2017-08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C0212">
          <w:t>August 28, 2017</w:t>
        </w:r>
      </w:sdtContent>
    </w:sdt>
    <w:r w:rsidR="00531AB7" w:rsidRPr="009934D4">
      <w:tab/>
      <w:t xml:space="preserve">Page </w:t>
    </w:r>
    <w:r w:rsidR="00531AB7" w:rsidRPr="009934D4">
      <w:fldChar w:fldCharType="begin"/>
    </w:r>
    <w:r w:rsidR="00531AB7" w:rsidRPr="009934D4">
      <w:instrText xml:space="preserve"> PAGE   \* MERGEFORMAT </w:instrText>
    </w:r>
    <w:r w:rsidR="00531AB7" w:rsidRPr="009934D4">
      <w:fldChar w:fldCharType="separate"/>
    </w:r>
    <w:r w:rsidR="00EC7C26">
      <w:rPr>
        <w:noProof/>
      </w:rPr>
      <w:t>3</w:t>
    </w:r>
    <w:r w:rsidR="00531AB7" w:rsidRPr="009934D4">
      <w:fldChar w:fldCharType="end"/>
    </w:r>
    <w:r w:rsidR="00531AB7">
      <w:t xml:space="preserve"> of </w:t>
    </w:r>
    <w:r w:rsidR="00531AB7">
      <w:fldChar w:fldCharType="begin"/>
    </w:r>
    <w:r w:rsidR="00531AB7">
      <w:instrText xml:space="preserve"> =</w:instrText>
    </w:r>
    <w:fldSimple w:instr=" NUMPAGES   \* MERGEFORMAT ">
      <w:r w:rsidR="00EC7C26">
        <w:rPr>
          <w:noProof/>
        </w:rPr>
        <w:instrText>3</w:instrText>
      </w:r>
    </w:fldSimple>
    <w:r w:rsidR="00531AB7">
      <w:fldChar w:fldCharType="separate"/>
    </w:r>
    <w:r w:rsidR="00EC7C26">
      <w:rPr>
        <w:noProof/>
      </w:rPr>
      <w:t>3</w:t>
    </w:r>
    <w:r w:rsidR="00531AB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9D235" w14:textId="77777777" w:rsidR="00387D66" w:rsidRDefault="00387D66">
      <w:r>
        <w:separator/>
      </w:r>
    </w:p>
  </w:footnote>
  <w:footnote w:type="continuationSeparator" w:id="0">
    <w:p w14:paraId="23E9CB05" w14:textId="77777777" w:rsidR="00387D66" w:rsidRDefault="00387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53F69" w14:textId="77777777" w:rsidR="00531AB7" w:rsidRPr="006D187E" w:rsidRDefault="00531AB7" w:rsidP="009934D4">
    <w:pPr>
      <w:pStyle w:val="Header-Portrait"/>
    </w:pPr>
    <w:r>
      <w:drawing>
        <wp:inline distT="0" distB="0" distL="0" distR="0" wp14:anchorId="231D698C" wp14:editId="3A66E9AA">
          <wp:extent cx="1911096" cy="475488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SU_Full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096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D187E">
      <w:tab/>
    </w:r>
    <w:r w:rsidRPr="006D187E">
      <w:tab/>
    </w:r>
    <w:r w:rsidR="00800DE8">
      <w:t>System Design Content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7AA4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2046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D4C18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8C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74AF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E6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3238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1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9C8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9E11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D0674"/>
    <w:multiLevelType w:val="multilevel"/>
    <w:tmpl w:val="22BE2F44"/>
    <w:styleLink w:val="Numbered123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1" w15:restartNumberingAfterBreak="0">
    <w:nsid w:val="1A6677CE"/>
    <w:multiLevelType w:val="hybridMultilevel"/>
    <w:tmpl w:val="6BE48598"/>
    <w:lvl w:ilvl="0" w:tplc="83B4FD16">
      <w:start w:val="1"/>
      <w:numFmt w:val="bullet"/>
      <w:pStyle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3C6ADA"/>
    <w:multiLevelType w:val="hybridMultilevel"/>
    <w:tmpl w:val="FE56E07A"/>
    <w:lvl w:ilvl="0" w:tplc="659CA99C">
      <w:start w:val="1"/>
      <w:numFmt w:val="bullet"/>
      <w:pStyle w:val="C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EC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87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8D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AF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C418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65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81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DEBF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C166D"/>
    <w:multiLevelType w:val="hybridMultilevel"/>
    <w:tmpl w:val="4612768C"/>
    <w:lvl w:ilvl="0" w:tplc="508C87BC">
      <w:start w:val="1"/>
      <w:numFmt w:val="decimal"/>
      <w:pStyle w:val="Item-Number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C6562"/>
    <w:multiLevelType w:val="multilevel"/>
    <w:tmpl w:val="2E76BB28"/>
    <w:lvl w:ilvl="0">
      <w:start w:val="1"/>
      <w:numFmt w:val="decimal"/>
      <w:pStyle w:val="Heading2"/>
      <w:lvlText w:val="%1."/>
      <w:lvlJc w:val="left"/>
      <w:pPr>
        <w:ind w:left="432" w:hanging="432"/>
      </w:pPr>
      <w:rPr>
        <w:rFonts w:asciiTheme="majorHAnsi" w:hAnsiTheme="majorHAnsi" w:hint="default"/>
        <w:b/>
        <w:i w:val="0"/>
        <w:sz w:val="32"/>
        <w:szCs w:val="32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asciiTheme="majorHAnsi" w:hAnsiTheme="majorHAnsi" w:hint="default"/>
        <w:b/>
        <w:color w:val="632423"/>
        <w:sz w:val="28"/>
        <w:szCs w:val="28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asciiTheme="majorHAnsi" w:hAnsiTheme="majorHAnsi" w:hint="default"/>
        <w:b/>
        <w:color w:val="365F91"/>
        <w:sz w:val="26"/>
        <w:szCs w:val="26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asciiTheme="majorHAnsi" w:hAnsiTheme="majorHAnsi" w:hint="default"/>
        <w:b/>
        <w:sz w:val="24"/>
      </w:rPr>
    </w:lvl>
    <w:lvl w:ilvl="4">
      <w:start w:val="1"/>
      <w:numFmt w:val="decimal"/>
      <w:pStyle w:val="Heading6"/>
      <w:lvlText w:val="%1.%2.%3.%4.%5"/>
      <w:lvlJc w:val="left"/>
      <w:pPr>
        <w:ind w:left="1008" w:hanging="1008"/>
      </w:pPr>
      <w:rPr>
        <w:rFonts w:asciiTheme="majorHAnsi" w:hAnsiTheme="majorHAnsi" w:hint="default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28D5FE3"/>
    <w:multiLevelType w:val="multilevel"/>
    <w:tmpl w:val="62F8369A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hAnsiTheme="majorHAnsi"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HAnsi" w:hAnsiTheme="majorHAnsi" w:hint="default"/>
        <w:b/>
        <w:color w:val="632423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/>
        <w:color w:val="365F91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Theme="majorHAnsi" w:hAnsiTheme="maj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Theme="majorHAnsi" w:hAnsiTheme="majorHAnsi" w:hint="default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5BF11D5"/>
    <w:multiLevelType w:val="multilevel"/>
    <w:tmpl w:val="905E0D4E"/>
    <w:styleLink w:val="Numbered1230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5FA7D03"/>
    <w:multiLevelType w:val="multilevel"/>
    <w:tmpl w:val="314CAEA6"/>
    <w:styleLink w:val="Numberedab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6714821"/>
    <w:multiLevelType w:val="multilevel"/>
    <w:tmpl w:val="6FE41176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2250"/>
        </w:tabs>
      </w:pPr>
    </w:lvl>
    <w:lvl w:ilvl="3">
      <w:start w:val="1"/>
      <w:numFmt w:val="decimal"/>
      <w:lvlText w:val="%1.%2.%3.%4"/>
      <w:lvlJc w:val="left"/>
      <w:pPr>
        <w:tabs>
          <w:tab w:val="num" w:pos="27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19" w15:restartNumberingAfterBreak="0">
    <w:nsid w:val="66F76001"/>
    <w:multiLevelType w:val="multilevel"/>
    <w:tmpl w:val="A9B8A300"/>
    <w:styleLink w:val="Numbered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20" w15:restartNumberingAfterBreak="0">
    <w:nsid w:val="72DE7222"/>
    <w:multiLevelType w:val="hybridMultilevel"/>
    <w:tmpl w:val="B59A5D60"/>
    <w:lvl w:ilvl="0" w:tplc="71089830">
      <w:start w:val="1"/>
      <w:numFmt w:val="decimal"/>
      <w:pStyle w:val="ListParagraph"/>
      <w:lvlText w:val="%1"/>
      <w:lvlJc w:val="left"/>
      <w:pPr>
        <w:ind w:left="1440" w:hanging="360"/>
      </w:pPr>
      <w:rPr>
        <w:rFonts w:ascii="Franklin Gothic Medium" w:hAnsi="Franklin Gothic Medium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2020D9"/>
    <w:multiLevelType w:val="hybridMultilevel"/>
    <w:tmpl w:val="CB4A7206"/>
    <w:lvl w:ilvl="0" w:tplc="BE9E6CC4">
      <w:start w:val="1"/>
      <w:numFmt w:val="bullet"/>
      <w:pStyle w:val="Bullet-Step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37096"/>
    <w:multiLevelType w:val="hybridMultilevel"/>
    <w:tmpl w:val="D090B424"/>
    <w:lvl w:ilvl="0" w:tplc="D2D6F4EC">
      <w:start w:val="1"/>
      <w:numFmt w:val="bullet"/>
      <w:pStyle w:val="Bullet-Flus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E46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1AE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80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A5C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FC6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2D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0E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6B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1"/>
  </w:num>
  <w:num w:numId="4">
    <w:abstractNumId w:val="12"/>
  </w:num>
  <w:num w:numId="5">
    <w:abstractNumId w:val="18"/>
  </w:num>
  <w:num w:numId="6">
    <w:abstractNumId w:val="13"/>
  </w:num>
  <w:num w:numId="7">
    <w:abstractNumId w:val="19"/>
  </w:num>
  <w:num w:numId="8">
    <w:abstractNumId w:val="16"/>
  </w:num>
  <w:num w:numId="9">
    <w:abstractNumId w:val="17"/>
  </w:num>
  <w:num w:numId="10">
    <w:abstractNumId w:val="10"/>
  </w:num>
  <w:num w:numId="11">
    <w:abstractNumId w:val="11"/>
  </w:num>
  <w:num w:numId="12">
    <w:abstractNumId w:val="21"/>
  </w:num>
  <w:num w:numId="13">
    <w:abstractNumId w:val="20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6"/>
  </w:num>
  <w:num w:numId="23">
    <w:abstractNumId w:val="15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lvam Balasubramaniam">
    <w15:presenceInfo w15:providerId="AD" w15:userId="S-1-5-21-2083667071-1112689225-1550850067-64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C2"/>
    <w:rsid w:val="00000987"/>
    <w:rsid w:val="00000C0B"/>
    <w:rsid w:val="00002F59"/>
    <w:rsid w:val="000035C2"/>
    <w:rsid w:val="00005EC0"/>
    <w:rsid w:val="00013A5A"/>
    <w:rsid w:val="00013D1B"/>
    <w:rsid w:val="0001610D"/>
    <w:rsid w:val="0002028C"/>
    <w:rsid w:val="0002233B"/>
    <w:rsid w:val="00025845"/>
    <w:rsid w:val="00025E30"/>
    <w:rsid w:val="00026600"/>
    <w:rsid w:val="00031E77"/>
    <w:rsid w:val="000337EC"/>
    <w:rsid w:val="00033D09"/>
    <w:rsid w:val="000400EC"/>
    <w:rsid w:val="00040F66"/>
    <w:rsid w:val="000418CC"/>
    <w:rsid w:val="00044506"/>
    <w:rsid w:val="00045808"/>
    <w:rsid w:val="00045C76"/>
    <w:rsid w:val="00046BA7"/>
    <w:rsid w:val="00050CB8"/>
    <w:rsid w:val="00050E6C"/>
    <w:rsid w:val="00055594"/>
    <w:rsid w:val="00056B83"/>
    <w:rsid w:val="000626EA"/>
    <w:rsid w:val="00063924"/>
    <w:rsid w:val="00066201"/>
    <w:rsid w:val="000714C4"/>
    <w:rsid w:val="00072155"/>
    <w:rsid w:val="000730BA"/>
    <w:rsid w:val="0007531C"/>
    <w:rsid w:val="00075BD9"/>
    <w:rsid w:val="00077005"/>
    <w:rsid w:val="00077352"/>
    <w:rsid w:val="00081C32"/>
    <w:rsid w:val="00081E41"/>
    <w:rsid w:val="00083F61"/>
    <w:rsid w:val="000845F0"/>
    <w:rsid w:val="000907FC"/>
    <w:rsid w:val="00093E85"/>
    <w:rsid w:val="000955F0"/>
    <w:rsid w:val="00095FFD"/>
    <w:rsid w:val="00096493"/>
    <w:rsid w:val="000A1ADB"/>
    <w:rsid w:val="000A640D"/>
    <w:rsid w:val="000B3E7A"/>
    <w:rsid w:val="000B4511"/>
    <w:rsid w:val="000B487C"/>
    <w:rsid w:val="000B4A42"/>
    <w:rsid w:val="000B53E0"/>
    <w:rsid w:val="000B6D89"/>
    <w:rsid w:val="000B7BFE"/>
    <w:rsid w:val="000C10F8"/>
    <w:rsid w:val="000D0418"/>
    <w:rsid w:val="000D7CB4"/>
    <w:rsid w:val="000E324B"/>
    <w:rsid w:val="000E45CF"/>
    <w:rsid w:val="000E4C31"/>
    <w:rsid w:val="000E66C5"/>
    <w:rsid w:val="000E68B5"/>
    <w:rsid w:val="000F03C9"/>
    <w:rsid w:val="000F3C2C"/>
    <w:rsid w:val="000F52AB"/>
    <w:rsid w:val="000F6F9A"/>
    <w:rsid w:val="000F7B12"/>
    <w:rsid w:val="00100AF2"/>
    <w:rsid w:val="00103E93"/>
    <w:rsid w:val="001109BA"/>
    <w:rsid w:val="0011420D"/>
    <w:rsid w:val="001161F3"/>
    <w:rsid w:val="001227ED"/>
    <w:rsid w:val="00125993"/>
    <w:rsid w:val="0012603A"/>
    <w:rsid w:val="00126386"/>
    <w:rsid w:val="00126F3A"/>
    <w:rsid w:val="0013026F"/>
    <w:rsid w:val="00131B2E"/>
    <w:rsid w:val="0013370B"/>
    <w:rsid w:val="001357A7"/>
    <w:rsid w:val="00137B45"/>
    <w:rsid w:val="00144631"/>
    <w:rsid w:val="0014464C"/>
    <w:rsid w:val="00152FD4"/>
    <w:rsid w:val="001558EA"/>
    <w:rsid w:val="0015791D"/>
    <w:rsid w:val="001641F1"/>
    <w:rsid w:val="0016645F"/>
    <w:rsid w:val="00170D7A"/>
    <w:rsid w:val="00171960"/>
    <w:rsid w:val="001749C3"/>
    <w:rsid w:val="00175DD3"/>
    <w:rsid w:val="00176E91"/>
    <w:rsid w:val="00181F4E"/>
    <w:rsid w:val="00185646"/>
    <w:rsid w:val="00191529"/>
    <w:rsid w:val="00191686"/>
    <w:rsid w:val="00197C9F"/>
    <w:rsid w:val="001A1ECB"/>
    <w:rsid w:val="001A458B"/>
    <w:rsid w:val="001B67E3"/>
    <w:rsid w:val="001C032D"/>
    <w:rsid w:val="001C079A"/>
    <w:rsid w:val="001C0A8F"/>
    <w:rsid w:val="001C1097"/>
    <w:rsid w:val="001C209A"/>
    <w:rsid w:val="001C3FC9"/>
    <w:rsid w:val="001C473B"/>
    <w:rsid w:val="001C4CCE"/>
    <w:rsid w:val="001C506E"/>
    <w:rsid w:val="001C5B75"/>
    <w:rsid w:val="001D1000"/>
    <w:rsid w:val="001D1001"/>
    <w:rsid w:val="001E0438"/>
    <w:rsid w:val="001E3541"/>
    <w:rsid w:val="001E72B9"/>
    <w:rsid w:val="001E7E43"/>
    <w:rsid w:val="001F012C"/>
    <w:rsid w:val="001F20C9"/>
    <w:rsid w:val="001F31AA"/>
    <w:rsid w:val="001F3C80"/>
    <w:rsid w:val="001F4480"/>
    <w:rsid w:val="001F7DD9"/>
    <w:rsid w:val="00203365"/>
    <w:rsid w:val="002033A8"/>
    <w:rsid w:val="00203C38"/>
    <w:rsid w:val="0020429D"/>
    <w:rsid w:val="002058A5"/>
    <w:rsid w:val="002123B1"/>
    <w:rsid w:val="00212640"/>
    <w:rsid w:val="00214EDC"/>
    <w:rsid w:val="00224034"/>
    <w:rsid w:val="00224969"/>
    <w:rsid w:val="00224EE1"/>
    <w:rsid w:val="0023098B"/>
    <w:rsid w:val="0023290F"/>
    <w:rsid w:val="00233EAD"/>
    <w:rsid w:val="00234CC3"/>
    <w:rsid w:val="00235A9B"/>
    <w:rsid w:val="002363FB"/>
    <w:rsid w:val="00236B8D"/>
    <w:rsid w:val="002412BC"/>
    <w:rsid w:val="002424B9"/>
    <w:rsid w:val="0024392D"/>
    <w:rsid w:val="00244354"/>
    <w:rsid w:val="00247711"/>
    <w:rsid w:val="00250040"/>
    <w:rsid w:val="00253B81"/>
    <w:rsid w:val="00255AB3"/>
    <w:rsid w:val="00257560"/>
    <w:rsid w:val="0026102A"/>
    <w:rsid w:val="002616ED"/>
    <w:rsid w:val="00261922"/>
    <w:rsid w:val="0026283F"/>
    <w:rsid w:val="00262C11"/>
    <w:rsid w:val="00266FA5"/>
    <w:rsid w:val="002674DC"/>
    <w:rsid w:val="00267835"/>
    <w:rsid w:val="00271A18"/>
    <w:rsid w:val="00273486"/>
    <w:rsid w:val="00274119"/>
    <w:rsid w:val="002816D7"/>
    <w:rsid w:val="00282407"/>
    <w:rsid w:val="0028335C"/>
    <w:rsid w:val="0028391A"/>
    <w:rsid w:val="00283BCB"/>
    <w:rsid w:val="00284A66"/>
    <w:rsid w:val="00290467"/>
    <w:rsid w:val="00290BDD"/>
    <w:rsid w:val="00295482"/>
    <w:rsid w:val="002959B2"/>
    <w:rsid w:val="002A1FB5"/>
    <w:rsid w:val="002A566C"/>
    <w:rsid w:val="002A56BA"/>
    <w:rsid w:val="002A57B3"/>
    <w:rsid w:val="002A5A7F"/>
    <w:rsid w:val="002A5DAF"/>
    <w:rsid w:val="002B14EF"/>
    <w:rsid w:val="002B3C5B"/>
    <w:rsid w:val="002B4AB1"/>
    <w:rsid w:val="002C4BBF"/>
    <w:rsid w:val="002C4F4C"/>
    <w:rsid w:val="002C5843"/>
    <w:rsid w:val="002C615F"/>
    <w:rsid w:val="002C7675"/>
    <w:rsid w:val="002D0591"/>
    <w:rsid w:val="002D1C53"/>
    <w:rsid w:val="002D3255"/>
    <w:rsid w:val="002D619D"/>
    <w:rsid w:val="002D6305"/>
    <w:rsid w:val="002D6913"/>
    <w:rsid w:val="002D7DD8"/>
    <w:rsid w:val="002E04D7"/>
    <w:rsid w:val="002E235F"/>
    <w:rsid w:val="002F10C0"/>
    <w:rsid w:val="002F120F"/>
    <w:rsid w:val="002F203D"/>
    <w:rsid w:val="002F2A48"/>
    <w:rsid w:val="002F3A14"/>
    <w:rsid w:val="002F427A"/>
    <w:rsid w:val="002F5036"/>
    <w:rsid w:val="002F5646"/>
    <w:rsid w:val="002F7ADE"/>
    <w:rsid w:val="003009A3"/>
    <w:rsid w:val="00300C30"/>
    <w:rsid w:val="00302F85"/>
    <w:rsid w:val="0030354F"/>
    <w:rsid w:val="00305F3B"/>
    <w:rsid w:val="00306849"/>
    <w:rsid w:val="0030760D"/>
    <w:rsid w:val="00307DA4"/>
    <w:rsid w:val="0031649B"/>
    <w:rsid w:val="0031659D"/>
    <w:rsid w:val="003166BF"/>
    <w:rsid w:val="0031687D"/>
    <w:rsid w:val="00322967"/>
    <w:rsid w:val="00325EE2"/>
    <w:rsid w:val="003278CF"/>
    <w:rsid w:val="00327CFB"/>
    <w:rsid w:val="00330FE0"/>
    <w:rsid w:val="00332652"/>
    <w:rsid w:val="00333F43"/>
    <w:rsid w:val="00334791"/>
    <w:rsid w:val="00334D55"/>
    <w:rsid w:val="00336F45"/>
    <w:rsid w:val="00337FF3"/>
    <w:rsid w:val="00340B75"/>
    <w:rsid w:val="00341DEC"/>
    <w:rsid w:val="00342B24"/>
    <w:rsid w:val="003443B6"/>
    <w:rsid w:val="00353CA9"/>
    <w:rsid w:val="00354E34"/>
    <w:rsid w:val="00357BFE"/>
    <w:rsid w:val="00370FDF"/>
    <w:rsid w:val="0037250E"/>
    <w:rsid w:val="003726EC"/>
    <w:rsid w:val="00372780"/>
    <w:rsid w:val="00372FC8"/>
    <w:rsid w:val="00373D08"/>
    <w:rsid w:val="00374162"/>
    <w:rsid w:val="0037605B"/>
    <w:rsid w:val="0037657F"/>
    <w:rsid w:val="0038167B"/>
    <w:rsid w:val="00382178"/>
    <w:rsid w:val="00387044"/>
    <w:rsid w:val="00387D66"/>
    <w:rsid w:val="0039035E"/>
    <w:rsid w:val="00391974"/>
    <w:rsid w:val="00391F32"/>
    <w:rsid w:val="003948F3"/>
    <w:rsid w:val="00395A59"/>
    <w:rsid w:val="003979CE"/>
    <w:rsid w:val="003A13EA"/>
    <w:rsid w:val="003A25DE"/>
    <w:rsid w:val="003A39E7"/>
    <w:rsid w:val="003A3A6E"/>
    <w:rsid w:val="003A51A6"/>
    <w:rsid w:val="003A744D"/>
    <w:rsid w:val="003C0855"/>
    <w:rsid w:val="003C147E"/>
    <w:rsid w:val="003C4822"/>
    <w:rsid w:val="003C4E4D"/>
    <w:rsid w:val="003C5387"/>
    <w:rsid w:val="003C6F01"/>
    <w:rsid w:val="003D1DF0"/>
    <w:rsid w:val="003D2AFB"/>
    <w:rsid w:val="003E1903"/>
    <w:rsid w:val="003E2ABD"/>
    <w:rsid w:val="003E4776"/>
    <w:rsid w:val="003E6BD6"/>
    <w:rsid w:val="003F3458"/>
    <w:rsid w:val="003F3615"/>
    <w:rsid w:val="003F37FB"/>
    <w:rsid w:val="003F4F6A"/>
    <w:rsid w:val="004010E1"/>
    <w:rsid w:val="00402F99"/>
    <w:rsid w:val="00403FDE"/>
    <w:rsid w:val="00404400"/>
    <w:rsid w:val="00405722"/>
    <w:rsid w:val="00406A89"/>
    <w:rsid w:val="00410D1D"/>
    <w:rsid w:val="00413AD1"/>
    <w:rsid w:val="004165CC"/>
    <w:rsid w:val="0041706C"/>
    <w:rsid w:val="00422B3A"/>
    <w:rsid w:val="00423161"/>
    <w:rsid w:val="00423F19"/>
    <w:rsid w:val="00424AB8"/>
    <w:rsid w:val="004251A0"/>
    <w:rsid w:val="004252D2"/>
    <w:rsid w:val="00427658"/>
    <w:rsid w:val="00430AD8"/>
    <w:rsid w:val="00432F3A"/>
    <w:rsid w:val="00434A63"/>
    <w:rsid w:val="0043504A"/>
    <w:rsid w:val="00435B19"/>
    <w:rsid w:val="0044004D"/>
    <w:rsid w:val="00440162"/>
    <w:rsid w:val="00441630"/>
    <w:rsid w:val="00441B37"/>
    <w:rsid w:val="00443231"/>
    <w:rsid w:val="00443E84"/>
    <w:rsid w:val="004461A6"/>
    <w:rsid w:val="004472CD"/>
    <w:rsid w:val="0044735D"/>
    <w:rsid w:val="0045014A"/>
    <w:rsid w:val="00453CFA"/>
    <w:rsid w:val="00455430"/>
    <w:rsid w:val="004622A7"/>
    <w:rsid w:val="00465799"/>
    <w:rsid w:val="00471739"/>
    <w:rsid w:val="004776C6"/>
    <w:rsid w:val="00480610"/>
    <w:rsid w:val="00480D8D"/>
    <w:rsid w:val="004813D3"/>
    <w:rsid w:val="004871F1"/>
    <w:rsid w:val="00490FD8"/>
    <w:rsid w:val="00491C5D"/>
    <w:rsid w:val="0049627C"/>
    <w:rsid w:val="00496A95"/>
    <w:rsid w:val="00497971"/>
    <w:rsid w:val="004A0EE5"/>
    <w:rsid w:val="004A0FFD"/>
    <w:rsid w:val="004A3418"/>
    <w:rsid w:val="004A43A5"/>
    <w:rsid w:val="004A4D87"/>
    <w:rsid w:val="004A7389"/>
    <w:rsid w:val="004B0552"/>
    <w:rsid w:val="004B1AEE"/>
    <w:rsid w:val="004B2C32"/>
    <w:rsid w:val="004B33C7"/>
    <w:rsid w:val="004B4EAA"/>
    <w:rsid w:val="004C03C5"/>
    <w:rsid w:val="004C20CA"/>
    <w:rsid w:val="004C279E"/>
    <w:rsid w:val="004C3CB5"/>
    <w:rsid w:val="004C485F"/>
    <w:rsid w:val="004C4C3E"/>
    <w:rsid w:val="004C7805"/>
    <w:rsid w:val="004D0D0C"/>
    <w:rsid w:val="004D0E2E"/>
    <w:rsid w:val="004D17B9"/>
    <w:rsid w:val="004D23B7"/>
    <w:rsid w:val="004D3F64"/>
    <w:rsid w:val="004D4260"/>
    <w:rsid w:val="004D6F12"/>
    <w:rsid w:val="004D7956"/>
    <w:rsid w:val="004E058F"/>
    <w:rsid w:val="004E152C"/>
    <w:rsid w:val="004E35A3"/>
    <w:rsid w:val="004E4867"/>
    <w:rsid w:val="004E4A7D"/>
    <w:rsid w:val="004E5B70"/>
    <w:rsid w:val="004E769E"/>
    <w:rsid w:val="004F11CF"/>
    <w:rsid w:val="004F1D42"/>
    <w:rsid w:val="00501220"/>
    <w:rsid w:val="0050322F"/>
    <w:rsid w:val="0050405A"/>
    <w:rsid w:val="00506011"/>
    <w:rsid w:val="00510166"/>
    <w:rsid w:val="00510938"/>
    <w:rsid w:val="00512635"/>
    <w:rsid w:val="005204CE"/>
    <w:rsid w:val="00522749"/>
    <w:rsid w:val="005230E0"/>
    <w:rsid w:val="0053025C"/>
    <w:rsid w:val="00531AB7"/>
    <w:rsid w:val="005334D7"/>
    <w:rsid w:val="00535735"/>
    <w:rsid w:val="00536110"/>
    <w:rsid w:val="00537427"/>
    <w:rsid w:val="0054104D"/>
    <w:rsid w:val="005418E9"/>
    <w:rsid w:val="00542365"/>
    <w:rsid w:val="005451AE"/>
    <w:rsid w:val="00550F75"/>
    <w:rsid w:val="0055209D"/>
    <w:rsid w:val="005523AD"/>
    <w:rsid w:val="00552985"/>
    <w:rsid w:val="005609D7"/>
    <w:rsid w:val="00561C34"/>
    <w:rsid w:val="005629E0"/>
    <w:rsid w:val="00562D7B"/>
    <w:rsid w:val="0056342D"/>
    <w:rsid w:val="00563BAD"/>
    <w:rsid w:val="005648DF"/>
    <w:rsid w:val="005710B4"/>
    <w:rsid w:val="005733F8"/>
    <w:rsid w:val="005740C3"/>
    <w:rsid w:val="0057526B"/>
    <w:rsid w:val="00575D1F"/>
    <w:rsid w:val="00575DD2"/>
    <w:rsid w:val="00577BC1"/>
    <w:rsid w:val="00582168"/>
    <w:rsid w:val="00582963"/>
    <w:rsid w:val="00586EA6"/>
    <w:rsid w:val="005938AA"/>
    <w:rsid w:val="0059451B"/>
    <w:rsid w:val="00596174"/>
    <w:rsid w:val="00597339"/>
    <w:rsid w:val="005975EF"/>
    <w:rsid w:val="00597E2B"/>
    <w:rsid w:val="005A4F01"/>
    <w:rsid w:val="005A55F5"/>
    <w:rsid w:val="005A7CE9"/>
    <w:rsid w:val="005B1252"/>
    <w:rsid w:val="005B3974"/>
    <w:rsid w:val="005C00C1"/>
    <w:rsid w:val="005C0BAE"/>
    <w:rsid w:val="005C1F1B"/>
    <w:rsid w:val="005C323C"/>
    <w:rsid w:val="005C3F77"/>
    <w:rsid w:val="005C4F80"/>
    <w:rsid w:val="005C50C6"/>
    <w:rsid w:val="005C7E51"/>
    <w:rsid w:val="005D5B34"/>
    <w:rsid w:val="005E04FB"/>
    <w:rsid w:val="005E0A28"/>
    <w:rsid w:val="005E1586"/>
    <w:rsid w:val="005E2B6A"/>
    <w:rsid w:val="005E2F7B"/>
    <w:rsid w:val="005E5661"/>
    <w:rsid w:val="005E6C27"/>
    <w:rsid w:val="005F07AA"/>
    <w:rsid w:val="005F0A85"/>
    <w:rsid w:val="005F37DF"/>
    <w:rsid w:val="005F4954"/>
    <w:rsid w:val="005F5254"/>
    <w:rsid w:val="00600935"/>
    <w:rsid w:val="0060129F"/>
    <w:rsid w:val="0060158E"/>
    <w:rsid w:val="00604DCD"/>
    <w:rsid w:val="006052EC"/>
    <w:rsid w:val="00606FAD"/>
    <w:rsid w:val="00607070"/>
    <w:rsid w:val="006114F8"/>
    <w:rsid w:val="006117A9"/>
    <w:rsid w:val="00613C9F"/>
    <w:rsid w:val="0061491F"/>
    <w:rsid w:val="00621046"/>
    <w:rsid w:val="00622A2D"/>
    <w:rsid w:val="00625554"/>
    <w:rsid w:val="00625B0C"/>
    <w:rsid w:val="00626CA2"/>
    <w:rsid w:val="0063147A"/>
    <w:rsid w:val="00634757"/>
    <w:rsid w:val="00637DCF"/>
    <w:rsid w:val="006416D4"/>
    <w:rsid w:val="00642338"/>
    <w:rsid w:val="00642BAC"/>
    <w:rsid w:val="00643547"/>
    <w:rsid w:val="006436CB"/>
    <w:rsid w:val="00650020"/>
    <w:rsid w:val="00652E92"/>
    <w:rsid w:val="00654CAD"/>
    <w:rsid w:val="00655698"/>
    <w:rsid w:val="00662D45"/>
    <w:rsid w:val="00663C4B"/>
    <w:rsid w:val="006642C7"/>
    <w:rsid w:val="00664562"/>
    <w:rsid w:val="0066746E"/>
    <w:rsid w:val="006679A5"/>
    <w:rsid w:val="00667B60"/>
    <w:rsid w:val="00671124"/>
    <w:rsid w:val="00671D11"/>
    <w:rsid w:val="00672AAA"/>
    <w:rsid w:val="006767CE"/>
    <w:rsid w:val="006774B6"/>
    <w:rsid w:val="00680C79"/>
    <w:rsid w:val="00681A0A"/>
    <w:rsid w:val="006830EF"/>
    <w:rsid w:val="006857BC"/>
    <w:rsid w:val="006865CE"/>
    <w:rsid w:val="0069257D"/>
    <w:rsid w:val="00692598"/>
    <w:rsid w:val="0069300E"/>
    <w:rsid w:val="0069565F"/>
    <w:rsid w:val="00696FF1"/>
    <w:rsid w:val="006A219F"/>
    <w:rsid w:val="006A2F54"/>
    <w:rsid w:val="006A32C3"/>
    <w:rsid w:val="006A4737"/>
    <w:rsid w:val="006A6976"/>
    <w:rsid w:val="006B1BDC"/>
    <w:rsid w:val="006B1FA8"/>
    <w:rsid w:val="006B2540"/>
    <w:rsid w:val="006B2F2F"/>
    <w:rsid w:val="006B688A"/>
    <w:rsid w:val="006B7879"/>
    <w:rsid w:val="006B7986"/>
    <w:rsid w:val="006C3986"/>
    <w:rsid w:val="006C5FBF"/>
    <w:rsid w:val="006C660C"/>
    <w:rsid w:val="006D1310"/>
    <w:rsid w:val="006D16B4"/>
    <w:rsid w:val="006D187E"/>
    <w:rsid w:val="006D5E17"/>
    <w:rsid w:val="006D60AF"/>
    <w:rsid w:val="006D7704"/>
    <w:rsid w:val="006E4F62"/>
    <w:rsid w:val="006E6D98"/>
    <w:rsid w:val="006E7BBA"/>
    <w:rsid w:val="006F13B1"/>
    <w:rsid w:val="006F2E9A"/>
    <w:rsid w:val="006F58D5"/>
    <w:rsid w:val="006F61D4"/>
    <w:rsid w:val="006F69C0"/>
    <w:rsid w:val="00700D9D"/>
    <w:rsid w:val="00704EA9"/>
    <w:rsid w:val="007064D6"/>
    <w:rsid w:val="00706E44"/>
    <w:rsid w:val="007115A6"/>
    <w:rsid w:val="00711814"/>
    <w:rsid w:val="00722049"/>
    <w:rsid w:val="0072207B"/>
    <w:rsid w:val="00722D0A"/>
    <w:rsid w:val="00730419"/>
    <w:rsid w:val="0074101B"/>
    <w:rsid w:val="00741C33"/>
    <w:rsid w:val="00741F78"/>
    <w:rsid w:val="00743382"/>
    <w:rsid w:val="00745943"/>
    <w:rsid w:val="00757626"/>
    <w:rsid w:val="00762E64"/>
    <w:rsid w:val="00764FEF"/>
    <w:rsid w:val="00767AD6"/>
    <w:rsid w:val="00770A5D"/>
    <w:rsid w:val="00771B75"/>
    <w:rsid w:val="007745F0"/>
    <w:rsid w:val="0077467F"/>
    <w:rsid w:val="00774A5E"/>
    <w:rsid w:val="007760C9"/>
    <w:rsid w:val="00785313"/>
    <w:rsid w:val="00787B04"/>
    <w:rsid w:val="007914FF"/>
    <w:rsid w:val="00791B78"/>
    <w:rsid w:val="00792211"/>
    <w:rsid w:val="00795FCC"/>
    <w:rsid w:val="00797EDE"/>
    <w:rsid w:val="007A1184"/>
    <w:rsid w:val="007A1405"/>
    <w:rsid w:val="007A2680"/>
    <w:rsid w:val="007A2A01"/>
    <w:rsid w:val="007A43BF"/>
    <w:rsid w:val="007A75B3"/>
    <w:rsid w:val="007B0A54"/>
    <w:rsid w:val="007B2B98"/>
    <w:rsid w:val="007B5D7A"/>
    <w:rsid w:val="007B73C0"/>
    <w:rsid w:val="007C0057"/>
    <w:rsid w:val="007C16EF"/>
    <w:rsid w:val="007C2A97"/>
    <w:rsid w:val="007C3CB6"/>
    <w:rsid w:val="007C7244"/>
    <w:rsid w:val="007C79AE"/>
    <w:rsid w:val="007D01DE"/>
    <w:rsid w:val="007D544E"/>
    <w:rsid w:val="007D6736"/>
    <w:rsid w:val="007E1D54"/>
    <w:rsid w:val="007E41A7"/>
    <w:rsid w:val="007E5FCE"/>
    <w:rsid w:val="007F08B3"/>
    <w:rsid w:val="007F195C"/>
    <w:rsid w:val="007F405A"/>
    <w:rsid w:val="00800DE8"/>
    <w:rsid w:val="00802ACF"/>
    <w:rsid w:val="00802F1D"/>
    <w:rsid w:val="00813BC6"/>
    <w:rsid w:val="008147FC"/>
    <w:rsid w:val="008167EE"/>
    <w:rsid w:val="00822F22"/>
    <w:rsid w:val="00824262"/>
    <w:rsid w:val="00827FE8"/>
    <w:rsid w:val="008305B3"/>
    <w:rsid w:val="00833C3C"/>
    <w:rsid w:val="0083495C"/>
    <w:rsid w:val="00835878"/>
    <w:rsid w:val="00837452"/>
    <w:rsid w:val="0084047B"/>
    <w:rsid w:val="0084113E"/>
    <w:rsid w:val="00841D62"/>
    <w:rsid w:val="00844AD5"/>
    <w:rsid w:val="00845910"/>
    <w:rsid w:val="00845974"/>
    <w:rsid w:val="0085198B"/>
    <w:rsid w:val="00855BF7"/>
    <w:rsid w:val="008563F6"/>
    <w:rsid w:val="00860D36"/>
    <w:rsid w:val="008701E5"/>
    <w:rsid w:val="0087044A"/>
    <w:rsid w:val="00870629"/>
    <w:rsid w:val="00871E7E"/>
    <w:rsid w:val="008728FB"/>
    <w:rsid w:val="0087525F"/>
    <w:rsid w:val="0087607A"/>
    <w:rsid w:val="0087710D"/>
    <w:rsid w:val="00881FF8"/>
    <w:rsid w:val="00886BC2"/>
    <w:rsid w:val="00886EEC"/>
    <w:rsid w:val="008915D8"/>
    <w:rsid w:val="00891CF3"/>
    <w:rsid w:val="008A64AA"/>
    <w:rsid w:val="008B1852"/>
    <w:rsid w:val="008B3A47"/>
    <w:rsid w:val="008C06CF"/>
    <w:rsid w:val="008C3A3E"/>
    <w:rsid w:val="008C4C26"/>
    <w:rsid w:val="008D1C2F"/>
    <w:rsid w:val="008D6047"/>
    <w:rsid w:val="008E0523"/>
    <w:rsid w:val="008E0625"/>
    <w:rsid w:val="008E0B5D"/>
    <w:rsid w:val="008E2C83"/>
    <w:rsid w:val="008E3AC8"/>
    <w:rsid w:val="008E418F"/>
    <w:rsid w:val="008F0168"/>
    <w:rsid w:val="008F0C14"/>
    <w:rsid w:val="008F3ACA"/>
    <w:rsid w:val="008F4A40"/>
    <w:rsid w:val="009001FA"/>
    <w:rsid w:val="009011CB"/>
    <w:rsid w:val="00901417"/>
    <w:rsid w:val="009020F6"/>
    <w:rsid w:val="00904371"/>
    <w:rsid w:val="00904A9C"/>
    <w:rsid w:val="0091213E"/>
    <w:rsid w:val="0091237C"/>
    <w:rsid w:val="009147C9"/>
    <w:rsid w:val="00914B6D"/>
    <w:rsid w:val="009212EC"/>
    <w:rsid w:val="0092224C"/>
    <w:rsid w:val="0092234E"/>
    <w:rsid w:val="0092290E"/>
    <w:rsid w:val="00923228"/>
    <w:rsid w:val="0092357E"/>
    <w:rsid w:val="00923EF7"/>
    <w:rsid w:val="00926C11"/>
    <w:rsid w:val="00927799"/>
    <w:rsid w:val="0093216F"/>
    <w:rsid w:val="00933C93"/>
    <w:rsid w:val="00937645"/>
    <w:rsid w:val="00943805"/>
    <w:rsid w:val="0094594D"/>
    <w:rsid w:val="00946B96"/>
    <w:rsid w:val="00946E7D"/>
    <w:rsid w:val="00947D32"/>
    <w:rsid w:val="00947E44"/>
    <w:rsid w:val="009536A9"/>
    <w:rsid w:val="00966E17"/>
    <w:rsid w:val="0096785F"/>
    <w:rsid w:val="0097100A"/>
    <w:rsid w:val="009712A6"/>
    <w:rsid w:val="0097297B"/>
    <w:rsid w:val="00974252"/>
    <w:rsid w:val="009746D5"/>
    <w:rsid w:val="00974D9F"/>
    <w:rsid w:val="009764C0"/>
    <w:rsid w:val="00976B29"/>
    <w:rsid w:val="009839A1"/>
    <w:rsid w:val="00984D73"/>
    <w:rsid w:val="009876C2"/>
    <w:rsid w:val="00992765"/>
    <w:rsid w:val="009934D4"/>
    <w:rsid w:val="00997F49"/>
    <w:rsid w:val="009A0B8F"/>
    <w:rsid w:val="009A770F"/>
    <w:rsid w:val="009B0851"/>
    <w:rsid w:val="009B0EB2"/>
    <w:rsid w:val="009B128C"/>
    <w:rsid w:val="009B678C"/>
    <w:rsid w:val="009B6A78"/>
    <w:rsid w:val="009C192A"/>
    <w:rsid w:val="009C3350"/>
    <w:rsid w:val="009C3F43"/>
    <w:rsid w:val="009C5780"/>
    <w:rsid w:val="009C774F"/>
    <w:rsid w:val="009D0C33"/>
    <w:rsid w:val="009D0F60"/>
    <w:rsid w:val="009D1AF3"/>
    <w:rsid w:val="009D3C3B"/>
    <w:rsid w:val="009D475C"/>
    <w:rsid w:val="009D5500"/>
    <w:rsid w:val="009E0575"/>
    <w:rsid w:val="009E2836"/>
    <w:rsid w:val="009E307D"/>
    <w:rsid w:val="009E4A2B"/>
    <w:rsid w:val="009E69AB"/>
    <w:rsid w:val="009E6AF0"/>
    <w:rsid w:val="009E7EA7"/>
    <w:rsid w:val="009E7FCE"/>
    <w:rsid w:val="009F3926"/>
    <w:rsid w:val="009F559A"/>
    <w:rsid w:val="009F7AB3"/>
    <w:rsid w:val="00A00070"/>
    <w:rsid w:val="00A02D8D"/>
    <w:rsid w:val="00A05B3D"/>
    <w:rsid w:val="00A05C39"/>
    <w:rsid w:val="00A06DA2"/>
    <w:rsid w:val="00A10343"/>
    <w:rsid w:val="00A1331B"/>
    <w:rsid w:val="00A1342B"/>
    <w:rsid w:val="00A17911"/>
    <w:rsid w:val="00A2226C"/>
    <w:rsid w:val="00A24ED3"/>
    <w:rsid w:val="00A25AE3"/>
    <w:rsid w:val="00A33D01"/>
    <w:rsid w:val="00A361AC"/>
    <w:rsid w:val="00A37314"/>
    <w:rsid w:val="00A5092B"/>
    <w:rsid w:val="00A52A2B"/>
    <w:rsid w:val="00A537D1"/>
    <w:rsid w:val="00A53ED8"/>
    <w:rsid w:val="00A56F76"/>
    <w:rsid w:val="00A60D80"/>
    <w:rsid w:val="00A613C7"/>
    <w:rsid w:val="00A62442"/>
    <w:rsid w:val="00A62673"/>
    <w:rsid w:val="00A62CC4"/>
    <w:rsid w:val="00A639B8"/>
    <w:rsid w:val="00A65878"/>
    <w:rsid w:val="00A65BBF"/>
    <w:rsid w:val="00A65F3A"/>
    <w:rsid w:val="00A7010A"/>
    <w:rsid w:val="00A7023B"/>
    <w:rsid w:val="00A7141D"/>
    <w:rsid w:val="00A7294E"/>
    <w:rsid w:val="00A73DC7"/>
    <w:rsid w:val="00A75D79"/>
    <w:rsid w:val="00A769EC"/>
    <w:rsid w:val="00A76C23"/>
    <w:rsid w:val="00A84D2A"/>
    <w:rsid w:val="00A84FA8"/>
    <w:rsid w:val="00A85292"/>
    <w:rsid w:val="00A85F12"/>
    <w:rsid w:val="00A966D0"/>
    <w:rsid w:val="00A97057"/>
    <w:rsid w:val="00A97065"/>
    <w:rsid w:val="00AA0460"/>
    <w:rsid w:val="00AA0DE9"/>
    <w:rsid w:val="00AA3837"/>
    <w:rsid w:val="00AA3FE4"/>
    <w:rsid w:val="00AA5D72"/>
    <w:rsid w:val="00AA7D95"/>
    <w:rsid w:val="00AB1912"/>
    <w:rsid w:val="00AB2421"/>
    <w:rsid w:val="00AB3A21"/>
    <w:rsid w:val="00AB4DFA"/>
    <w:rsid w:val="00AB5B61"/>
    <w:rsid w:val="00AB737D"/>
    <w:rsid w:val="00AC1259"/>
    <w:rsid w:val="00AC28CD"/>
    <w:rsid w:val="00AC3A74"/>
    <w:rsid w:val="00AC4765"/>
    <w:rsid w:val="00AD3C35"/>
    <w:rsid w:val="00AD6D0F"/>
    <w:rsid w:val="00AD6D9F"/>
    <w:rsid w:val="00AD7026"/>
    <w:rsid w:val="00AE2F75"/>
    <w:rsid w:val="00AE3DA2"/>
    <w:rsid w:val="00AE4299"/>
    <w:rsid w:val="00AE7FBF"/>
    <w:rsid w:val="00AF042A"/>
    <w:rsid w:val="00AF463D"/>
    <w:rsid w:val="00AF5AC4"/>
    <w:rsid w:val="00AF6B65"/>
    <w:rsid w:val="00B017F4"/>
    <w:rsid w:val="00B03670"/>
    <w:rsid w:val="00B03711"/>
    <w:rsid w:val="00B03925"/>
    <w:rsid w:val="00B1039E"/>
    <w:rsid w:val="00B1145E"/>
    <w:rsid w:val="00B14191"/>
    <w:rsid w:val="00B1635E"/>
    <w:rsid w:val="00B232E0"/>
    <w:rsid w:val="00B2668A"/>
    <w:rsid w:val="00B27472"/>
    <w:rsid w:val="00B27B99"/>
    <w:rsid w:val="00B31BF2"/>
    <w:rsid w:val="00B3203C"/>
    <w:rsid w:val="00B33690"/>
    <w:rsid w:val="00B349F6"/>
    <w:rsid w:val="00B361DC"/>
    <w:rsid w:val="00B374A4"/>
    <w:rsid w:val="00B41784"/>
    <w:rsid w:val="00B44C2D"/>
    <w:rsid w:val="00B45A9C"/>
    <w:rsid w:val="00B45D7B"/>
    <w:rsid w:val="00B476D9"/>
    <w:rsid w:val="00B47784"/>
    <w:rsid w:val="00B47EB4"/>
    <w:rsid w:val="00B50004"/>
    <w:rsid w:val="00B51E12"/>
    <w:rsid w:val="00B523FF"/>
    <w:rsid w:val="00B536D4"/>
    <w:rsid w:val="00B548CC"/>
    <w:rsid w:val="00B57662"/>
    <w:rsid w:val="00B57A90"/>
    <w:rsid w:val="00B65228"/>
    <w:rsid w:val="00B656F7"/>
    <w:rsid w:val="00B65EFB"/>
    <w:rsid w:val="00B66CF1"/>
    <w:rsid w:val="00B73AB8"/>
    <w:rsid w:val="00B81B42"/>
    <w:rsid w:val="00B822CB"/>
    <w:rsid w:val="00B85355"/>
    <w:rsid w:val="00B9079B"/>
    <w:rsid w:val="00B9208B"/>
    <w:rsid w:val="00BA5A5B"/>
    <w:rsid w:val="00BA6551"/>
    <w:rsid w:val="00BA6A6E"/>
    <w:rsid w:val="00BB0860"/>
    <w:rsid w:val="00BB1E97"/>
    <w:rsid w:val="00BB3AC8"/>
    <w:rsid w:val="00BC58F8"/>
    <w:rsid w:val="00BC7C7D"/>
    <w:rsid w:val="00BD0068"/>
    <w:rsid w:val="00BD0591"/>
    <w:rsid w:val="00BD0864"/>
    <w:rsid w:val="00BD1D6D"/>
    <w:rsid w:val="00BD45E7"/>
    <w:rsid w:val="00BD6E13"/>
    <w:rsid w:val="00BE0DFE"/>
    <w:rsid w:val="00BE4AE5"/>
    <w:rsid w:val="00BE4B5C"/>
    <w:rsid w:val="00BE562E"/>
    <w:rsid w:val="00BE6145"/>
    <w:rsid w:val="00BE7F11"/>
    <w:rsid w:val="00BF0E2C"/>
    <w:rsid w:val="00BF2FBA"/>
    <w:rsid w:val="00C02307"/>
    <w:rsid w:val="00C04907"/>
    <w:rsid w:val="00C04A7B"/>
    <w:rsid w:val="00C05815"/>
    <w:rsid w:val="00C05F57"/>
    <w:rsid w:val="00C06CEC"/>
    <w:rsid w:val="00C07127"/>
    <w:rsid w:val="00C0743C"/>
    <w:rsid w:val="00C1020F"/>
    <w:rsid w:val="00C11625"/>
    <w:rsid w:val="00C116CB"/>
    <w:rsid w:val="00C11D56"/>
    <w:rsid w:val="00C12FDD"/>
    <w:rsid w:val="00C14A5B"/>
    <w:rsid w:val="00C205FE"/>
    <w:rsid w:val="00C21005"/>
    <w:rsid w:val="00C25801"/>
    <w:rsid w:val="00C27851"/>
    <w:rsid w:val="00C32DC4"/>
    <w:rsid w:val="00C36A4C"/>
    <w:rsid w:val="00C4106D"/>
    <w:rsid w:val="00C41BAA"/>
    <w:rsid w:val="00C44ACB"/>
    <w:rsid w:val="00C44CAF"/>
    <w:rsid w:val="00C44E20"/>
    <w:rsid w:val="00C46B9E"/>
    <w:rsid w:val="00C514D7"/>
    <w:rsid w:val="00C515E0"/>
    <w:rsid w:val="00C56513"/>
    <w:rsid w:val="00C614E7"/>
    <w:rsid w:val="00C62E1A"/>
    <w:rsid w:val="00C6529A"/>
    <w:rsid w:val="00C65C31"/>
    <w:rsid w:val="00C708A8"/>
    <w:rsid w:val="00C70A29"/>
    <w:rsid w:val="00C71266"/>
    <w:rsid w:val="00C72551"/>
    <w:rsid w:val="00C72F29"/>
    <w:rsid w:val="00C7357D"/>
    <w:rsid w:val="00C756C2"/>
    <w:rsid w:val="00C75D7E"/>
    <w:rsid w:val="00C76362"/>
    <w:rsid w:val="00C76550"/>
    <w:rsid w:val="00C77108"/>
    <w:rsid w:val="00C80DD7"/>
    <w:rsid w:val="00C86742"/>
    <w:rsid w:val="00C90D7A"/>
    <w:rsid w:val="00C915D1"/>
    <w:rsid w:val="00C92C5B"/>
    <w:rsid w:val="00C96A4B"/>
    <w:rsid w:val="00CA36C2"/>
    <w:rsid w:val="00CA6705"/>
    <w:rsid w:val="00CA6A66"/>
    <w:rsid w:val="00CB0500"/>
    <w:rsid w:val="00CB0D22"/>
    <w:rsid w:val="00CB1087"/>
    <w:rsid w:val="00CB2B69"/>
    <w:rsid w:val="00CB4414"/>
    <w:rsid w:val="00CB5A7E"/>
    <w:rsid w:val="00CB7991"/>
    <w:rsid w:val="00CC27CD"/>
    <w:rsid w:val="00CC329F"/>
    <w:rsid w:val="00CC3904"/>
    <w:rsid w:val="00CC62D1"/>
    <w:rsid w:val="00CC7A41"/>
    <w:rsid w:val="00CC7D2A"/>
    <w:rsid w:val="00CD248A"/>
    <w:rsid w:val="00CD3969"/>
    <w:rsid w:val="00CD3B7F"/>
    <w:rsid w:val="00CD4971"/>
    <w:rsid w:val="00CD56E6"/>
    <w:rsid w:val="00CE0A05"/>
    <w:rsid w:val="00CE1DF8"/>
    <w:rsid w:val="00CE2200"/>
    <w:rsid w:val="00CE4155"/>
    <w:rsid w:val="00CE50D4"/>
    <w:rsid w:val="00CE595F"/>
    <w:rsid w:val="00CF0384"/>
    <w:rsid w:val="00CF12A6"/>
    <w:rsid w:val="00CF3B1E"/>
    <w:rsid w:val="00CF40B3"/>
    <w:rsid w:val="00CF595F"/>
    <w:rsid w:val="00CF5B27"/>
    <w:rsid w:val="00CF6726"/>
    <w:rsid w:val="00D029E6"/>
    <w:rsid w:val="00D0310C"/>
    <w:rsid w:val="00D05ADB"/>
    <w:rsid w:val="00D06039"/>
    <w:rsid w:val="00D10F94"/>
    <w:rsid w:val="00D16520"/>
    <w:rsid w:val="00D16E0E"/>
    <w:rsid w:val="00D215F3"/>
    <w:rsid w:val="00D2192E"/>
    <w:rsid w:val="00D21A3D"/>
    <w:rsid w:val="00D2267C"/>
    <w:rsid w:val="00D2470D"/>
    <w:rsid w:val="00D25F74"/>
    <w:rsid w:val="00D26D0F"/>
    <w:rsid w:val="00D27DA7"/>
    <w:rsid w:val="00D27DEF"/>
    <w:rsid w:val="00D30C81"/>
    <w:rsid w:val="00D3375D"/>
    <w:rsid w:val="00D403F7"/>
    <w:rsid w:val="00D40476"/>
    <w:rsid w:val="00D404AA"/>
    <w:rsid w:val="00D40ED4"/>
    <w:rsid w:val="00D43525"/>
    <w:rsid w:val="00D43766"/>
    <w:rsid w:val="00D44B79"/>
    <w:rsid w:val="00D46163"/>
    <w:rsid w:val="00D4709D"/>
    <w:rsid w:val="00D50485"/>
    <w:rsid w:val="00D50ACD"/>
    <w:rsid w:val="00D524FB"/>
    <w:rsid w:val="00D53A92"/>
    <w:rsid w:val="00D562FF"/>
    <w:rsid w:val="00D568A6"/>
    <w:rsid w:val="00D61A79"/>
    <w:rsid w:val="00D637C3"/>
    <w:rsid w:val="00D64749"/>
    <w:rsid w:val="00D64867"/>
    <w:rsid w:val="00D71B14"/>
    <w:rsid w:val="00D7629C"/>
    <w:rsid w:val="00D80C23"/>
    <w:rsid w:val="00D817B8"/>
    <w:rsid w:val="00D833D6"/>
    <w:rsid w:val="00D83A68"/>
    <w:rsid w:val="00D8797E"/>
    <w:rsid w:val="00D87F5A"/>
    <w:rsid w:val="00D93695"/>
    <w:rsid w:val="00D9624F"/>
    <w:rsid w:val="00D977AE"/>
    <w:rsid w:val="00DA0CDA"/>
    <w:rsid w:val="00DA134B"/>
    <w:rsid w:val="00DA2F68"/>
    <w:rsid w:val="00DA330E"/>
    <w:rsid w:val="00DA4590"/>
    <w:rsid w:val="00DA4BC4"/>
    <w:rsid w:val="00DB2723"/>
    <w:rsid w:val="00DB2EF0"/>
    <w:rsid w:val="00DB5292"/>
    <w:rsid w:val="00DC0212"/>
    <w:rsid w:val="00DC2AC7"/>
    <w:rsid w:val="00DC2BA5"/>
    <w:rsid w:val="00DC339C"/>
    <w:rsid w:val="00DC5EFC"/>
    <w:rsid w:val="00DC6C70"/>
    <w:rsid w:val="00DC7003"/>
    <w:rsid w:val="00DC7079"/>
    <w:rsid w:val="00DC7408"/>
    <w:rsid w:val="00DC7EDD"/>
    <w:rsid w:val="00DD0E19"/>
    <w:rsid w:val="00DD2135"/>
    <w:rsid w:val="00DD2CB3"/>
    <w:rsid w:val="00DD41CA"/>
    <w:rsid w:val="00DD732F"/>
    <w:rsid w:val="00DD7C21"/>
    <w:rsid w:val="00DE125A"/>
    <w:rsid w:val="00DE36AB"/>
    <w:rsid w:val="00DE497C"/>
    <w:rsid w:val="00DE5C3F"/>
    <w:rsid w:val="00DE697E"/>
    <w:rsid w:val="00DE719F"/>
    <w:rsid w:val="00DF0A2B"/>
    <w:rsid w:val="00DF5221"/>
    <w:rsid w:val="00E00560"/>
    <w:rsid w:val="00E04038"/>
    <w:rsid w:val="00E06D41"/>
    <w:rsid w:val="00E11323"/>
    <w:rsid w:val="00E129BC"/>
    <w:rsid w:val="00E1413F"/>
    <w:rsid w:val="00E15CA8"/>
    <w:rsid w:val="00E15E0B"/>
    <w:rsid w:val="00E16325"/>
    <w:rsid w:val="00E171B9"/>
    <w:rsid w:val="00E2062C"/>
    <w:rsid w:val="00E22710"/>
    <w:rsid w:val="00E247F3"/>
    <w:rsid w:val="00E310E6"/>
    <w:rsid w:val="00E33180"/>
    <w:rsid w:val="00E33CC6"/>
    <w:rsid w:val="00E368E4"/>
    <w:rsid w:val="00E36F41"/>
    <w:rsid w:val="00E40CFF"/>
    <w:rsid w:val="00E47366"/>
    <w:rsid w:val="00E5095B"/>
    <w:rsid w:val="00E52BA1"/>
    <w:rsid w:val="00E607B1"/>
    <w:rsid w:val="00E61423"/>
    <w:rsid w:val="00E61692"/>
    <w:rsid w:val="00E625E0"/>
    <w:rsid w:val="00E63AAF"/>
    <w:rsid w:val="00E64576"/>
    <w:rsid w:val="00E7271C"/>
    <w:rsid w:val="00E76DD1"/>
    <w:rsid w:val="00E8555D"/>
    <w:rsid w:val="00E86A68"/>
    <w:rsid w:val="00E9324F"/>
    <w:rsid w:val="00E93E66"/>
    <w:rsid w:val="00E96021"/>
    <w:rsid w:val="00E96A60"/>
    <w:rsid w:val="00EB1F5A"/>
    <w:rsid w:val="00EB2FC6"/>
    <w:rsid w:val="00EB30DC"/>
    <w:rsid w:val="00EC1440"/>
    <w:rsid w:val="00EC22C4"/>
    <w:rsid w:val="00EC2351"/>
    <w:rsid w:val="00EC2CB0"/>
    <w:rsid w:val="00EC3FB2"/>
    <w:rsid w:val="00EC5FD9"/>
    <w:rsid w:val="00EC7C26"/>
    <w:rsid w:val="00ED0481"/>
    <w:rsid w:val="00ED11A0"/>
    <w:rsid w:val="00ED20B2"/>
    <w:rsid w:val="00ED2A89"/>
    <w:rsid w:val="00ED5A4D"/>
    <w:rsid w:val="00ED7079"/>
    <w:rsid w:val="00ED73A9"/>
    <w:rsid w:val="00EE0044"/>
    <w:rsid w:val="00EE0AC6"/>
    <w:rsid w:val="00EE2252"/>
    <w:rsid w:val="00EE2FFE"/>
    <w:rsid w:val="00EE4515"/>
    <w:rsid w:val="00EF0427"/>
    <w:rsid w:val="00EF641A"/>
    <w:rsid w:val="00EF65AC"/>
    <w:rsid w:val="00F00FEF"/>
    <w:rsid w:val="00F011D2"/>
    <w:rsid w:val="00F053C3"/>
    <w:rsid w:val="00F074FE"/>
    <w:rsid w:val="00F10B65"/>
    <w:rsid w:val="00F1138A"/>
    <w:rsid w:val="00F11C05"/>
    <w:rsid w:val="00F153C6"/>
    <w:rsid w:val="00F15597"/>
    <w:rsid w:val="00F22CA6"/>
    <w:rsid w:val="00F23F61"/>
    <w:rsid w:val="00F26FDA"/>
    <w:rsid w:val="00F31A79"/>
    <w:rsid w:val="00F329AD"/>
    <w:rsid w:val="00F33F92"/>
    <w:rsid w:val="00F36EBE"/>
    <w:rsid w:val="00F42D40"/>
    <w:rsid w:val="00F4437B"/>
    <w:rsid w:val="00F4643B"/>
    <w:rsid w:val="00F47250"/>
    <w:rsid w:val="00F5185B"/>
    <w:rsid w:val="00F52EFA"/>
    <w:rsid w:val="00F53D1F"/>
    <w:rsid w:val="00F55CEE"/>
    <w:rsid w:val="00F570AD"/>
    <w:rsid w:val="00F5798A"/>
    <w:rsid w:val="00F6030B"/>
    <w:rsid w:val="00F61697"/>
    <w:rsid w:val="00F661A8"/>
    <w:rsid w:val="00F71BDD"/>
    <w:rsid w:val="00F72C7A"/>
    <w:rsid w:val="00F73BA7"/>
    <w:rsid w:val="00F7640A"/>
    <w:rsid w:val="00F76CA7"/>
    <w:rsid w:val="00F80974"/>
    <w:rsid w:val="00F829FD"/>
    <w:rsid w:val="00F831A1"/>
    <w:rsid w:val="00F83C5E"/>
    <w:rsid w:val="00F84D1E"/>
    <w:rsid w:val="00F905C9"/>
    <w:rsid w:val="00F90696"/>
    <w:rsid w:val="00F91B8D"/>
    <w:rsid w:val="00F92A06"/>
    <w:rsid w:val="00F941D1"/>
    <w:rsid w:val="00F95757"/>
    <w:rsid w:val="00FA087A"/>
    <w:rsid w:val="00FA36FA"/>
    <w:rsid w:val="00FA74F7"/>
    <w:rsid w:val="00FB1BA1"/>
    <w:rsid w:val="00FB4466"/>
    <w:rsid w:val="00FB49C6"/>
    <w:rsid w:val="00FB54F7"/>
    <w:rsid w:val="00FB5797"/>
    <w:rsid w:val="00FB6464"/>
    <w:rsid w:val="00FB6AF6"/>
    <w:rsid w:val="00FC2F25"/>
    <w:rsid w:val="00FC35DE"/>
    <w:rsid w:val="00FC3E9E"/>
    <w:rsid w:val="00FC595F"/>
    <w:rsid w:val="00FC6757"/>
    <w:rsid w:val="00FC682B"/>
    <w:rsid w:val="00FD4671"/>
    <w:rsid w:val="00FD5403"/>
    <w:rsid w:val="00FD5BF8"/>
    <w:rsid w:val="00FD7BF6"/>
    <w:rsid w:val="00FE2E8E"/>
    <w:rsid w:val="00FE5011"/>
    <w:rsid w:val="00FE5052"/>
    <w:rsid w:val="00FE68EF"/>
    <w:rsid w:val="00FE6CFC"/>
    <w:rsid w:val="00FF13CB"/>
    <w:rsid w:val="00FF1A3C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B83CD0"/>
  <w15:docId w15:val="{49D1F8A6-34E1-444A-BDEC-9DEE576C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BD6"/>
    <w:pPr>
      <w:widowControl w:val="0"/>
    </w:pPr>
    <w:rPr>
      <w:rFonts w:ascii="Arial" w:hAnsi="Arial"/>
      <w:snapToGrid w:val="0"/>
    </w:rPr>
  </w:style>
  <w:style w:type="paragraph" w:styleId="Heading1">
    <w:name w:val="heading 1"/>
    <w:aliases w:val="h1 (Title)"/>
    <w:basedOn w:val="Normal"/>
    <w:next w:val="Text"/>
    <w:link w:val="Heading1Char"/>
    <w:qFormat/>
    <w:rsid w:val="001E0438"/>
    <w:pPr>
      <w:jc w:val="center"/>
      <w:outlineLvl w:val="0"/>
    </w:pPr>
    <w:rPr>
      <w:rFonts w:asciiTheme="minorHAnsi" w:hAnsiTheme="minorHAnsi"/>
      <w:color w:val="632423"/>
      <w:sz w:val="56"/>
    </w:rPr>
  </w:style>
  <w:style w:type="paragraph" w:styleId="Heading2">
    <w:name w:val="heading 2"/>
    <w:aliases w:val="h2"/>
    <w:basedOn w:val="ListParagraph"/>
    <w:next w:val="Text"/>
    <w:link w:val="Heading2Char"/>
    <w:qFormat/>
    <w:rsid w:val="001E0438"/>
    <w:pPr>
      <w:pageBreakBefore/>
      <w:numPr>
        <w:numId w:val="21"/>
      </w:numPr>
      <w:tabs>
        <w:tab w:val="left" w:pos="576"/>
      </w:tabs>
      <w:spacing w:after="0" w:line="240" w:lineRule="auto"/>
      <w:contextualSpacing w:val="0"/>
      <w:outlineLvl w:val="1"/>
    </w:pPr>
    <w:rPr>
      <w:rFonts w:asciiTheme="majorHAnsi" w:hAnsiTheme="majorHAnsi"/>
      <w:b/>
      <w:kern w:val="28"/>
      <w:sz w:val="32"/>
    </w:rPr>
  </w:style>
  <w:style w:type="paragraph" w:styleId="Heading3">
    <w:name w:val="heading 3"/>
    <w:aliases w:val="h3"/>
    <w:basedOn w:val="ListParagraph"/>
    <w:next w:val="Text"/>
    <w:link w:val="Heading3Char"/>
    <w:qFormat/>
    <w:rsid w:val="001E0438"/>
    <w:pPr>
      <w:keepNext/>
      <w:numPr>
        <w:ilvl w:val="1"/>
        <w:numId w:val="21"/>
      </w:numPr>
      <w:tabs>
        <w:tab w:val="left" w:pos="936"/>
      </w:tabs>
      <w:spacing w:before="240" w:after="120" w:line="240" w:lineRule="auto"/>
      <w:contextualSpacing w:val="0"/>
      <w:outlineLvl w:val="2"/>
    </w:pPr>
    <w:rPr>
      <w:rFonts w:asciiTheme="majorHAnsi" w:hAnsiTheme="majorHAnsi"/>
      <w:b/>
      <w:color w:val="632423" w:themeColor="accent2" w:themeShade="80"/>
      <w:sz w:val="28"/>
    </w:rPr>
  </w:style>
  <w:style w:type="paragraph" w:styleId="Heading4">
    <w:name w:val="heading 4"/>
    <w:aliases w:val="h4"/>
    <w:basedOn w:val="ListParagraph"/>
    <w:next w:val="Text"/>
    <w:link w:val="Heading4Char"/>
    <w:qFormat/>
    <w:rsid w:val="001E0438"/>
    <w:pPr>
      <w:keepNext/>
      <w:numPr>
        <w:ilvl w:val="2"/>
        <w:numId w:val="21"/>
      </w:numPr>
      <w:tabs>
        <w:tab w:val="left" w:pos="1152"/>
      </w:tabs>
      <w:spacing w:before="240" w:after="120" w:line="240" w:lineRule="auto"/>
      <w:contextualSpacing w:val="0"/>
      <w:outlineLvl w:val="3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5">
    <w:name w:val="heading 5"/>
    <w:aliases w:val="h5"/>
    <w:basedOn w:val="ListParagraph"/>
    <w:next w:val="Text"/>
    <w:link w:val="Heading5Char"/>
    <w:qFormat/>
    <w:rsid w:val="001E0438"/>
    <w:pPr>
      <w:keepNext/>
      <w:numPr>
        <w:ilvl w:val="3"/>
        <w:numId w:val="21"/>
      </w:numPr>
      <w:tabs>
        <w:tab w:val="left" w:pos="1440"/>
      </w:tabs>
      <w:spacing w:before="240" w:after="120" w:line="240" w:lineRule="auto"/>
      <w:contextualSpacing w:val="0"/>
      <w:outlineLvl w:val="4"/>
    </w:pPr>
    <w:rPr>
      <w:rFonts w:asciiTheme="majorHAnsi" w:hAnsiTheme="majorHAnsi" w:cstheme="minorHAnsi"/>
      <w:b/>
      <w:color w:val="000000" w:themeColor="text1"/>
      <w:sz w:val="24"/>
      <w:szCs w:val="24"/>
    </w:rPr>
  </w:style>
  <w:style w:type="paragraph" w:styleId="Heading6">
    <w:name w:val="heading 6"/>
    <w:aliases w:val="h6"/>
    <w:basedOn w:val="ListParagraph"/>
    <w:next w:val="Text"/>
    <w:link w:val="Heading6Char"/>
    <w:qFormat/>
    <w:rsid w:val="001E0438"/>
    <w:pPr>
      <w:numPr>
        <w:ilvl w:val="4"/>
        <w:numId w:val="21"/>
      </w:numPr>
      <w:tabs>
        <w:tab w:val="left" w:pos="1584"/>
      </w:tabs>
      <w:spacing w:before="240" w:after="120" w:line="240" w:lineRule="auto"/>
      <w:contextualSpacing w:val="0"/>
      <w:outlineLvl w:val="5"/>
    </w:pPr>
    <w:rPr>
      <w:rFonts w:asciiTheme="majorHAnsi" w:hAnsiTheme="majorHAnsi"/>
      <w:b/>
      <w:color w:val="000000" w:themeColor="text1"/>
    </w:rPr>
  </w:style>
  <w:style w:type="paragraph" w:styleId="Heading7">
    <w:name w:val="heading 7"/>
    <w:aliases w:val="h7"/>
    <w:basedOn w:val="Heading6"/>
    <w:next w:val="Normal"/>
    <w:link w:val="Heading7Char"/>
    <w:uiPriority w:val="99"/>
    <w:rsid w:val="001E0438"/>
    <w:pPr>
      <w:numPr>
        <w:ilvl w:val="6"/>
      </w:numPr>
      <w:tabs>
        <w:tab w:val="left" w:pos="1872"/>
      </w:tabs>
      <w:outlineLvl w:val="6"/>
    </w:pPr>
  </w:style>
  <w:style w:type="paragraph" w:styleId="Heading8">
    <w:name w:val="heading 8"/>
    <w:aliases w:val="h8"/>
    <w:basedOn w:val="Heading7"/>
    <w:next w:val="Normal"/>
    <w:link w:val="Heading8Char"/>
    <w:uiPriority w:val="99"/>
    <w:rsid w:val="001E0438"/>
    <w:pPr>
      <w:numPr>
        <w:ilvl w:val="7"/>
      </w:numPr>
      <w:tabs>
        <w:tab w:val="clear" w:pos="1872"/>
        <w:tab w:val="left" w:pos="2016"/>
      </w:tabs>
      <w:outlineLvl w:val="7"/>
    </w:pPr>
  </w:style>
  <w:style w:type="paragraph" w:styleId="Heading9">
    <w:name w:val="heading 9"/>
    <w:aliases w:val="h9"/>
    <w:basedOn w:val="Heading8"/>
    <w:next w:val="Text"/>
    <w:link w:val="Heading9Char"/>
    <w:uiPriority w:val="99"/>
    <w:rsid w:val="001E0438"/>
    <w:pPr>
      <w:numPr>
        <w:ilvl w:val="8"/>
      </w:numPr>
      <w:tabs>
        <w:tab w:val="clear" w:pos="2016"/>
        <w:tab w:val="left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link w:val="TextChar"/>
    <w:rsid w:val="001E0438"/>
    <w:pPr>
      <w:widowControl/>
      <w:spacing w:before="100" w:after="100" w:line="260" w:lineRule="atLeast"/>
    </w:pPr>
    <w:rPr>
      <w:rFonts w:asciiTheme="minorHAnsi" w:hAnsiTheme="minorHAnsi"/>
      <w:sz w:val="22"/>
    </w:rPr>
  </w:style>
  <w:style w:type="paragraph" w:customStyle="1" w:styleId="Cell-Text">
    <w:name w:val="Cell-Text"/>
    <w:basedOn w:val="Normal"/>
    <w:rsid w:val="001E0438"/>
    <w:pPr>
      <w:spacing w:before="60" w:after="40"/>
    </w:pPr>
    <w:rPr>
      <w:rFonts w:asciiTheme="minorHAnsi" w:hAnsiTheme="minorHAnsi"/>
      <w:szCs w:val="18"/>
    </w:rPr>
  </w:style>
  <w:style w:type="paragraph" w:customStyle="1" w:styleId="Cell-Title">
    <w:name w:val="Cell-Title"/>
    <w:basedOn w:val="Cell-Text"/>
    <w:rsid w:val="001E0438"/>
    <w:pPr>
      <w:keepNext/>
      <w:keepLines/>
      <w:ind w:left="-14"/>
      <w:jc w:val="center"/>
    </w:pPr>
    <w:rPr>
      <w:b/>
      <w:sz w:val="22"/>
    </w:rPr>
  </w:style>
  <w:style w:type="paragraph" w:styleId="Header">
    <w:name w:val="header"/>
    <w:basedOn w:val="Normal"/>
    <w:link w:val="HeaderChar"/>
    <w:uiPriority w:val="99"/>
    <w:rsid w:val="001E0438"/>
    <w:pPr>
      <w:pBdr>
        <w:bottom w:val="thickThinSmallGap" w:sz="12" w:space="1" w:color="008080"/>
      </w:pBdr>
      <w:tabs>
        <w:tab w:val="center" w:pos="4680"/>
        <w:tab w:val="right" w:pos="9360"/>
      </w:tabs>
      <w:spacing w:after="120"/>
    </w:pPr>
    <w:rPr>
      <w:b/>
      <w:sz w:val="18"/>
    </w:rPr>
  </w:style>
  <w:style w:type="paragraph" w:styleId="Footer">
    <w:name w:val="footer"/>
    <w:aliases w:val="Document Footer"/>
    <w:basedOn w:val="Normal"/>
    <w:link w:val="FooterChar"/>
    <w:rsid w:val="001E0438"/>
    <w:pPr>
      <w:pBdr>
        <w:top w:val="thinThickSmallGap" w:sz="12" w:space="6" w:color="548DD4" w:themeColor="text2" w:themeTint="99"/>
      </w:pBdr>
      <w:tabs>
        <w:tab w:val="right" w:pos="9270"/>
      </w:tabs>
    </w:pPr>
    <w:rPr>
      <w:b/>
      <w:sz w:val="18"/>
    </w:rPr>
  </w:style>
  <w:style w:type="paragraph" w:customStyle="1" w:styleId="Header-Portrait">
    <w:name w:val="Header-Portrait"/>
    <w:basedOn w:val="Header"/>
    <w:uiPriority w:val="99"/>
    <w:rsid w:val="001E0438"/>
    <w:pPr>
      <w:pBdr>
        <w:bottom w:val="thickThinSmallGap" w:sz="12" w:space="1" w:color="548DD4" w:themeColor="text2" w:themeTint="99"/>
      </w:pBdr>
      <w:tabs>
        <w:tab w:val="clear" w:pos="9360"/>
        <w:tab w:val="right" w:pos="9270"/>
        <w:tab w:val="right" w:pos="9900"/>
      </w:tabs>
    </w:pPr>
    <w:rPr>
      <w:rFonts w:asciiTheme="minorHAnsi" w:hAnsiTheme="minorHAnsi" w:cstheme="minorHAnsi"/>
      <w:noProof/>
      <w:color w:val="365F91" w:themeColor="accent1" w:themeShade="BF"/>
      <w:sz w:val="22"/>
      <w:szCs w:val="22"/>
    </w:rPr>
  </w:style>
  <w:style w:type="paragraph" w:customStyle="1" w:styleId="Header-Landscape">
    <w:name w:val="Header-Landscape"/>
    <w:basedOn w:val="Header"/>
    <w:uiPriority w:val="99"/>
    <w:rsid w:val="001E0438"/>
    <w:pPr>
      <w:tabs>
        <w:tab w:val="center" w:pos="7200"/>
        <w:tab w:val="right" w:pos="14400"/>
      </w:tabs>
    </w:pPr>
  </w:style>
  <w:style w:type="paragraph" w:styleId="Caption">
    <w:name w:val="caption"/>
    <w:basedOn w:val="Normal"/>
    <w:next w:val="Text"/>
    <w:link w:val="CaptionChar"/>
    <w:qFormat/>
    <w:rsid w:val="001E0438"/>
    <w:pPr>
      <w:spacing w:before="120" w:after="240"/>
      <w:ind w:left="634"/>
    </w:pPr>
    <w:rPr>
      <w:rFonts w:asciiTheme="minorHAnsi" w:hAnsiTheme="minorHAnsi"/>
      <w:b/>
      <w:sz w:val="22"/>
    </w:rPr>
  </w:style>
  <w:style w:type="paragraph" w:customStyle="1" w:styleId="CoverPage">
    <w:name w:val="CoverPage"/>
    <w:basedOn w:val="Normal"/>
    <w:uiPriority w:val="99"/>
    <w:rsid w:val="001E0438"/>
    <w:pPr>
      <w:jc w:val="center"/>
    </w:pPr>
    <w:rPr>
      <w:rFonts w:asciiTheme="minorHAnsi" w:hAnsiTheme="minorHAnsi" w:cstheme="minorHAnsi"/>
      <w:noProof/>
      <w:color w:val="000000"/>
      <w:sz w:val="52"/>
      <w:szCs w:val="44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Logo">
    <w:name w:val="Logo"/>
    <w:basedOn w:val="CoverPage"/>
    <w:uiPriority w:val="99"/>
    <w:rsid w:val="001E0438"/>
    <w:pPr>
      <w:pBdr>
        <w:top w:val="double" w:sz="6" w:space="6" w:color="auto" w:shadow="1"/>
      </w:pBdr>
      <w:spacing w:before="80"/>
    </w:pPr>
    <w:rPr>
      <w:rFonts w:ascii="Helvetica" w:hAnsi="Helvetica"/>
      <w:position w:val="30"/>
      <w:sz w:val="36"/>
    </w:rPr>
  </w:style>
  <w:style w:type="paragraph" w:customStyle="1" w:styleId="PubHeading">
    <w:name w:val="Pub Heading"/>
    <w:basedOn w:val="CoverPage"/>
    <w:uiPriority w:val="99"/>
    <w:rsid w:val="001E0438"/>
    <w:pPr>
      <w:pageBreakBefore/>
      <w:pBdr>
        <w:top w:val="single" w:sz="12" w:space="18" w:color="008080" w:shadow="1"/>
        <w:left w:val="single" w:sz="12" w:space="4" w:color="008080" w:shadow="1"/>
        <w:bottom w:val="single" w:sz="12" w:space="18" w:color="008080" w:shadow="1"/>
        <w:right w:val="single" w:sz="12" w:space="4" w:color="008080" w:shadow="1"/>
      </w:pBdr>
      <w:spacing w:before="120" w:after="120"/>
    </w:pPr>
    <w:rPr>
      <w:rFonts w:ascii="Calibri" w:hAnsi="Calibri"/>
      <w:sz w:val="36"/>
    </w:rPr>
  </w:style>
  <w:style w:type="paragraph" w:customStyle="1" w:styleId="PubInformation">
    <w:name w:val="Pub Information"/>
    <w:basedOn w:val="Normal"/>
    <w:uiPriority w:val="99"/>
    <w:rsid w:val="001E0438"/>
    <w:pPr>
      <w:widowControl/>
      <w:spacing w:after="240"/>
      <w:ind w:right="-8"/>
    </w:pPr>
    <w:rPr>
      <w:noProof/>
    </w:rPr>
  </w:style>
  <w:style w:type="paragraph" w:customStyle="1" w:styleId="RevisionBox">
    <w:name w:val="RevisionBox"/>
    <w:basedOn w:val="PubHeading"/>
    <w:uiPriority w:val="99"/>
    <w:rsid w:val="001E0438"/>
    <w:pPr>
      <w:pageBreakBefore w:val="0"/>
      <w:widowControl/>
      <w:pBdr>
        <w:top w:val="double" w:sz="6" w:space="5" w:color="auto"/>
        <w:left w:val="double" w:sz="6" w:space="0" w:color="auto"/>
        <w:bottom w:val="double" w:sz="6" w:space="0" w:color="auto"/>
        <w:right w:val="double" w:sz="6" w:space="0" w:color="auto"/>
        <w:between w:val="single" w:sz="6" w:space="5" w:color="auto"/>
      </w:pBdr>
      <w:tabs>
        <w:tab w:val="left" w:pos="540"/>
        <w:tab w:val="left" w:pos="1800"/>
        <w:tab w:val="left" w:pos="3960"/>
      </w:tabs>
      <w:spacing w:after="40" w:line="360" w:lineRule="auto"/>
      <w:ind w:firstLine="90"/>
      <w:jc w:val="left"/>
    </w:pPr>
    <w:rPr>
      <w:rFonts w:ascii="Times New Roman" w:hAnsi="Times New Roman"/>
      <w:b/>
      <w:sz w:val="20"/>
    </w:rPr>
  </w:style>
  <w:style w:type="paragraph" w:customStyle="1" w:styleId="contents">
    <w:name w:val="contents"/>
    <w:basedOn w:val="Normal"/>
    <w:uiPriority w:val="99"/>
    <w:rsid w:val="001E0438"/>
    <w:pPr>
      <w:pageBreakBefore/>
      <w:spacing w:after="360"/>
    </w:pPr>
    <w:rPr>
      <w:rFonts w:asciiTheme="majorHAnsi" w:hAnsiTheme="majorHAnsi"/>
      <w:b/>
      <w:noProof/>
      <w:sz w:val="48"/>
    </w:rPr>
  </w:style>
  <w:style w:type="paragraph" w:customStyle="1" w:styleId="Cell-Bullets">
    <w:name w:val="Cell-Bullets"/>
    <w:basedOn w:val="Cell-Text"/>
    <w:uiPriority w:val="99"/>
    <w:rsid w:val="001E0438"/>
    <w:pPr>
      <w:ind w:left="151" w:hanging="151"/>
    </w:pPr>
  </w:style>
  <w:style w:type="paragraph" w:styleId="TableofFigures">
    <w:name w:val="table of figures"/>
    <w:basedOn w:val="Normal"/>
    <w:next w:val="Normal"/>
    <w:uiPriority w:val="99"/>
    <w:rsid w:val="001E0438"/>
    <w:pPr>
      <w:tabs>
        <w:tab w:val="right" w:leader="dot" w:pos="9360"/>
      </w:tabs>
      <w:spacing w:before="40"/>
      <w:ind w:left="403" w:hanging="403"/>
    </w:pPr>
    <w:rPr>
      <w:rFonts w:asciiTheme="minorHAnsi" w:hAnsiTheme="minorHAnsi" w:cstheme="minorHAnsi"/>
      <w:smallCap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E0438"/>
    <w:pPr>
      <w:tabs>
        <w:tab w:val="left" w:pos="400"/>
        <w:tab w:val="right" w:leader="dot" w:pos="9360"/>
      </w:tabs>
      <w:spacing w:before="120" w:after="120"/>
    </w:pPr>
    <w:rPr>
      <w:rFonts w:asciiTheme="minorHAnsi" w:hAnsiTheme="minorHAnsi" w:cs="Arial"/>
      <w:b/>
      <w:caps/>
      <w:noProof/>
      <w:sz w:val="24"/>
      <w:szCs w:val="32"/>
    </w:rPr>
  </w:style>
  <w:style w:type="paragraph" w:styleId="TOC2">
    <w:name w:val="toc 2"/>
    <w:basedOn w:val="Normal"/>
    <w:next w:val="Normal"/>
    <w:autoRedefine/>
    <w:uiPriority w:val="39"/>
    <w:rsid w:val="001E0438"/>
    <w:pPr>
      <w:tabs>
        <w:tab w:val="left" w:pos="800"/>
        <w:tab w:val="right" w:leader="dot" w:pos="9360"/>
      </w:tabs>
      <w:ind w:left="200"/>
    </w:pPr>
    <w:rPr>
      <w:rFonts w:asciiTheme="minorHAnsi" w:hAnsiTheme="minorHAnsi" w:cs="Arial"/>
      <w:small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1E0438"/>
    <w:pPr>
      <w:tabs>
        <w:tab w:val="right" w:leader="dot" w:pos="9360"/>
      </w:tabs>
      <w:ind w:left="40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rsid w:val="001E0438"/>
    <w:pPr>
      <w:tabs>
        <w:tab w:val="right" w:leader="dot" w:pos="9360"/>
      </w:tabs>
      <w:ind w:left="60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rsid w:val="001E0438"/>
    <w:pPr>
      <w:tabs>
        <w:tab w:val="right" w:leader="dot" w:pos="936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uiPriority w:val="39"/>
    <w:rsid w:val="001E0438"/>
    <w:pPr>
      <w:tabs>
        <w:tab w:val="right" w:leader="dot" w:pos="936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1E0438"/>
    <w:pPr>
      <w:tabs>
        <w:tab w:val="right" w:leader="dot" w:pos="936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39"/>
    <w:rsid w:val="001E0438"/>
    <w:pPr>
      <w:tabs>
        <w:tab w:val="right" w:leader="dot" w:pos="936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39"/>
    <w:rsid w:val="001E0438"/>
    <w:pPr>
      <w:tabs>
        <w:tab w:val="right" w:leader="dot" w:pos="9360"/>
      </w:tabs>
      <w:ind w:left="1600"/>
    </w:pPr>
    <w:rPr>
      <w:sz w:val="18"/>
    </w:rPr>
  </w:style>
  <w:style w:type="paragraph" w:customStyle="1" w:styleId="Figure">
    <w:name w:val="Figure"/>
    <w:aliases w:val="fig,figure"/>
    <w:basedOn w:val="Normal"/>
    <w:next w:val="Caption"/>
    <w:rsid w:val="001E0438"/>
    <w:pPr>
      <w:keepNext/>
      <w:spacing w:before="240"/>
      <w:ind w:left="547"/>
    </w:pPr>
    <w:rPr>
      <w:noProof/>
      <w:snapToGrid/>
    </w:rPr>
  </w:style>
  <w:style w:type="paragraph" w:customStyle="1" w:styleId="Text-Box">
    <w:name w:val="Text-Box"/>
    <w:basedOn w:val="Text"/>
    <w:uiPriority w:val="99"/>
    <w:rsid w:val="001E0438"/>
    <w:pPr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tabs>
        <w:tab w:val="left" w:pos="2880"/>
        <w:tab w:val="left" w:pos="4320"/>
      </w:tabs>
      <w:spacing w:before="0" w:after="220"/>
      <w:ind w:left="360" w:right="342"/>
    </w:pPr>
  </w:style>
  <w:style w:type="paragraph" w:customStyle="1" w:styleId="Source">
    <w:name w:val="Source"/>
    <w:basedOn w:val="Normal"/>
    <w:link w:val="SourceChar"/>
    <w:uiPriority w:val="99"/>
    <w:rsid w:val="001E0438"/>
    <w:pPr>
      <w:keepLines/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pacing w:before="60" w:after="120"/>
      <w:ind w:left="547" w:right="518"/>
      <w:contextualSpacing/>
    </w:pPr>
    <w:rPr>
      <w:rFonts w:ascii="Courier New" w:hAnsi="Courier New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1E0438"/>
    <w:pPr>
      <w:spacing w:before="120" w:after="120"/>
      <w:jc w:val="center"/>
    </w:pPr>
    <w:rPr>
      <w:b/>
    </w:rPr>
  </w:style>
  <w:style w:type="paragraph" w:customStyle="1" w:styleId="Term">
    <w:name w:val="Term"/>
    <w:basedOn w:val="Text"/>
    <w:uiPriority w:val="99"/>
    <w:rsid w:val="001E0438"/>
    <w:pPr>
      <w:keepNext/>
      <w:spacing w:before="240" w:after="0"/>
      <w:ind w:left="2160" w:hanging="2160"/>
    </w:pPr>
    <w:rPr>
      <w:smallCaps/>
      <w:u w:val="single"/>
    </w:rPr>
  </w:style>
  <w:style w:type="paragraph" w:customStyle="1" w:styleId="Note">
    <w:name w:val="Note"/>
    <w:basedOn w:val="Text"/>
    <w:next w:val="Text"/>
    <w:uiPriority w:val="99"/>
    <w:rsid w:val="001E0438"/>
    <w:pPr>
      <w:keepLines/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ind w:left="1260" w:right="342" w:hanging="920"/>
    </w:pPr>
    <w:rPr>
      <w:i/>
    </w:rPr>
  </w:style>
  <w:style w:type="paragraph" w:customStyle="1" w:styleId="Module">
    <w:name w:val="Module"/>
    <w:basedOn w:val="Normal"/>
    <w:uiPriority w:val="99"/>
    <w:rsid w:val="001E0438"/>
    <w:pPr>
      <w:spacing w:before="80" w:after="200"/>
      <w:ind w:left="3600" w:hanging="3240"/>
    </w:pPr>
    <w:rPr>
      <w:rFonts w:ascii="Times" w:hAnsi="Times"/>
      <w:sz w:val="24"/>
    </w:rPr>
  </w:style>
  <w:style w:type="paragraph" w:customStyle="1" w:styleId="Item">
    <w:name w:val="Item"/>
    <w:basedOn w:val="Text"/>
    <w:uiPriority w:val="99"/>
    <w:rsid w:val="001E0438"/>
    <w:pPr>
      <w:ind w:left="3600" w:right="342" w:hanging="3240"/>
    </w:pPr>
  </w:style>
  <w:style w:type="paragraph" w:customStyle="1" w:styleId="Bullet">
    <w:name w:val="Bullet"/>
    <w:aliases w:val="b"/>
    <w:basedOn w:val="Text"/>
    <w:rsid w:val="001E0438"/>
    <w:pPr>
      <w:numPr>
        <w:numId w:val="11"/>
      </w:numPr>
      <w:spacing w:before="0"/>
      <w:ind w:right="518"/>
    </w:pPr>
  </w:style>
  <w:style w:type="paragraph" w:customStyle="1" w:styleId="Source8">
    <w:name w:val="Source8"/>
    <w:basedOn w:val="Source"/>
    <w:rsid w:val="001E0438"/>
  </w:style>
  <w:style w:type="paragraph" w:styleId="MacroText">
    <w:name w:val="macro"/>
    <w:basedOn w:val="Normal"/>
    <w:link w:val="MacroTextChar"/>
    <w:uiPriority w:val="99"/>
    <w:semiHidden/>
    <w:rsid w:val="001E0438"/>
  </w:style>
  <w:style w:type="character" w:styleId="EndnoteReference">
    <w:name w:val="endnote reference"/>
    <w:basedOn w:val="DefaultParagraphFont"/>
    <w:uiPriority w:val="99"/>
    <w:semiHidden/>
    <w:rsid w:val="001E0438"/>
    <w:rPr>
      <w:sz w:val="20"/>
    </w:rPr>
  </w:style>
  <w:style w:type="paragraph" w:customStyle="1" w:styleId="Section">
    <w:name w:val="Section"/>
    <w:basedOn w:val="Text"/>
    <w:uiPriority w:val="99"/>
    <w:rsid w:val="001E0438"/>
    <w:pPr>
      <w:spacing w:before="120" w:after="120"/>
    </w:pPr>
    <w:rPr>
      <w:b/>
      <w:color w:val="943634" w:themeColor="accent2" w:themeShade="BF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1E0438"/>
  </w:style>
  <w:style w:type="character" w:styleId="CommentReference">
    <w:name w:val="annotation reference"/>
    <w:basedOn w:val="DefaultParagraphFont"/>
    <w:uiPriority w:val="99"/>
    <w:semiHidden/>
    <w:rsid w:val="001E0438"/>
    <w:rPr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1E0438"/>
    <w:rPr>
      <w:rFonts w:ascii="Tahoma" w:hAnsi="Tahoma"/>
    </w:rPr>
  </w:style>
  <w:style w:type="paragraph" w:customStyle="1" w:styleId="Cell-Fixed">
    <w:name w:val="Cell-Fixed"/>
    <w:basedOn w:val="Cell-Text"/>
    <w:uiPriority w:val="99"/>
    <w:rsid w:val="001E0438"/>
    <w:pPr>
      <w:spacing w:before="20"/>
    </w:pPr>
    <w:rPr>
      <w:rFonts w:ascii="Courier New" w:hAnsi="Courier New"/>
    </w:rPr>
  </w:style>
  <w:style w:type="paragraph" w:customStyle="1" w:styleId="Caption-Table">
    <w:name w:val="Caption-Table"/>
    <w:basedOn w:val="Caption"/>
    <w:rsid w:val="001E0438"/>
    <w:pPr>
      <w:keepNext/>
      <w:spacing w:before="240" w:after="40"/>
      <w:ind w:left="0"/>
    </w:pPr>
  </w:style>
  <w:style w:type="paragraph" w:customStyle="1" w:styleId="Cell-CheckBox">
    <w:name w:val="Cell-Check Box"/>
    <w:basedOn w:val="Cell-Text"/>
    <w:uiPriority w:val="99"/>
    <w:rsid w:val="001E0438"/>
    <w:pPr>
      <w:tabs>
        <w:tab w:val="num" w:pos="360"/>
      </w:tabs>
      <w:ind w:left="360" w:hanging="360"/>
    </w:pPr>
  </w:style>
  <w:style w:type="paragraph" w:customStyle="1" w:styleId="Spacer">
    <w:name w:val="Spacer"/>
    <w:basedOn w:val="Text"/>
    <w:rsid w:val="001E0438"/>
    <w:pPr>
      <w:spacing w:before="0" w:after="0"/>
    </w:pPr>
    <w:rPr>
      <w:sz w:val="8"/>
    </w:rPr>
  </w:style>
  <w:style w:type="paragraph" w:customStyle="1" w:styleId="Section-Item">
    <w:name w:val="Section-Item"/>
    <w:basedOn w:val="Section"/>
    <w:uiPriority w:val="99"/>
    <w:rsid w:val="001E0438"/>
    <w:pPr>
      <w:keepNext/>
      <w:spacing w:before="40"/>
    </w:pPr>
    <w:rPr>
      <w:i/>
      <w:color w:val="008000"/>
      <w:sz w:val="16"/>
      <w:u w:val="none"/>
    </w:rPr>
  </w:style>
  <w:style w:type="paragraph" w:customStyle="1" w:styleId="Legend">
    <w:name w:val="Legend"/>
    <w:basedOn w:val="Normal"/>
    <w:uiPriority w:val="99"/>
    <w:rsid w:val="001E0438"/>
    <w:pPr>
      <w:jc w:val="center"/>
    </w:pPr>
    <w:rPr>
      <w:color w:val="800080"/>
      <w:sz w:val="16"/>
    </w:rPr>
  </w:style>
  <w:style w:type="paragraph" w:customStyle="1" w:styleId="CoverSpacing">
    <w:name w:val="CoverSpacing"/>
    <w:basedOn w:val="CoverPage"/>
    <w:uiPriority w:val="99"/>
    <w:rsid w:val="001E0438"/>
    <w:rPr>
      <w:rFonts w:ascii="Arial" w:hAnsi="Arial"/>
      <w:sz w:val="36"/>
    </w:rPr>
  </w:style>
  <w:style w:type="paragraph" w:customStyle="1" w:styleId="Question">
    <w:name w:val="Question"/>
    <w:basedOn w:val="Normal"/>
    <w:next w:val="Normal"/>
    <w:rsid w:val="001E0438"/>
    <w:pPr>
      <w:keepNext/>
      <w:keepLines/>
      <w:tabs>
        <w:tab w:val="num" w:pos="360"/>
      </w:tabs>
      <w:spacing w:before="40" w:after="40"/>
      <w:ind w:left="360" w:hanging="360"/>
    </w:pPr>
    <w:rPr>
      <w:rFonts w:cs="Arial"/>
    </w:rPr>
  </w:style>
  <w:style w:type="paragraph" w:customStyle="1" w:styleId="QuestionII">
    <w:name w:val="Question II"/>
    <w:basedOn w:val="Question"/>
    <w:next w:val="Normal"/>
    <w:uiPriority w:val="99"/>
    <w:rsid w:val="001E0438"/>
    <w:pPr>
      <w:tabs>
        <w:tab w:val="clear" w:pos="360"/>
        <w:tab w:val="num" w:pos="720"/>
      </w:tabs>
      <w:spacing w:after="0"/>
      <w:ind w:left="720"/>
    </w:pPr>
    <w:rPr>
      <w:sz w:val="18"/>
    </w:rPr>
  </w:style>
  <w:style w:type="character" w:styleId="Hyperlink">
    <w:name w:val="Hyperlink"/>
    <w:basedOn w:val="DefaultParagraphFont"/>
    <w:uiPriority w:val="99"/>
    <w:rsid w:val="001E0438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1E0438"/>
  </w:style>
  <w:style w:type="paragraph" w:styleId="BalloonText">
    <w:name w:val="Balloon Text"/>
    <w:basedOn w:val="Normal"/>
    <w:link w:val="BalloonTextChar"/>
    <w:uiPriority w:val="99"/>
    <w:semiHidden/>
    <w:rsid w:val="001E04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0438"/>
    <w:rPr>
      <w:color w:val="800080"/>
      <w:u w:val="single"/>
    </w:rPr>
  </w:style>
  <w:style w:type="character" w:customStyle="1" w:styleId="Heading1Char">
    <w:name w:val="Heading 1 Char"/>
    <w:aliases w:val="h1 (Title) Char"/>
    <w:basedOn w:val="DefaultParagraphFont"/>
    <w:link w:val="Heading1"/>
    <w:rsid w:val="001E0438"/>
    <w:rPr>
      <w:rFonts w:asciiTheme="minorHAnsi" w:hAnsiTheme="minorHAnsi"/>
      <w:snapToGrid w:val="0"/>
      <w:color w:val="632423"/>
      <w:sz w:val="56"/>
    </w:rPr>
  </w:style>
  <w:style w:type="character" w:customStyle="1" w:styleId="Heading2Char">
    <w:name w:val="Heading 2 Char"/>
    <w:aliases w:val="h2 Char"/>
    <w:basedOn w:val="DefaultParagraphFont"/>
    <w:link w:val="Heading2"/>
    <w:rsid w:val="001E0438"/>
    <w:rPr>
      <w:rFonts w:asciiTheme="majorHAnsi" w:eastAsiaTheme="minorHAnsi" w:hAnsiTheme="majorHAnsi" w:cstheme="minorBidi"/>
      <w:b/>
      <w:kern w:val="28"/>
      <w:sz w:val="32"/>
      <w:szCs w:val="22"/>
    </w:rPr>
  </w:style>
  <w:style w:type="character" w:customStyle="1" w:styleId="Heading3Char">
    <w:name w:val="Heading 3 Char"/>
    <w:aliases w:val="h3 Char"/>
    <w:basedOn w:val="DefaultParagraphFont"/>
    <w:link w:val="Heading3"/>
    <w:rsid w:val="001E0438"/>
    <w:rPr>
      <w:rFonts w:asciiTheme="majorHAnsi" w:eastAsiaTheme="minorHAnsi" w:hAnsiTheme="majorHAnsi" w:cstheme="minorBidi"/>
      <w:b/>
      <w:color w:val="632423" w:themeColor="accent2" w:themeShade="80"/>
      <w:sz w:val="28"/>
      <w:szCs w:val="22"/>
    </w:rPr>
  </w:style>
  <w:style w:type="character" w:customStyle="1" w:styleId="Heading4Char">
    <w:name w:val="Heading 4 Char"/>
    <w:aliases w:val="h4 Char"/>
    <w:basedOn w:val="DefaultParagraphFont"/>
    <w:link w:val="Heading4"/>
    <w:rsid w:val="001E0438"/>
    <w:rPr>
      <w:rFonts w:asciiTheme="majorHAnsi" w:eastAsiaTheme="minorHAnsi" w:hAnsiTheme="majorHAnsi" w:cstheme="minorBidi"/>
      <w:b/>
      <w:color w:val="365F91" w:themeColor="accent1" w:themeShade="BF"/>
      <w:sz w:val="26"/>
      <w:szCs w:val="22"/>
    </w:rPr>
  </w:style>
  <w:style w:type="character" w:customStyle="1" w:styleId="Heading5Char">
    <w:name w:val="Heading 5 Char"/>
    <w:aliases w:val="h5 Char"/>
    <w:basedOn w:val="DefaultParagraphFont"/>
    <w:link w:val="Heading5"/>
    <w:rsid w:val="001E0438"/>
    <w:rPr>
      <w:rFonts w:asciiTheme="majorHAnsi" w:eastAsiaTheme="minorHAnsi" w:hAnsiTheme="majorHAnsi" w:cstheme="minorHAnsi"/>
      <w:b/>
      <w:color w:val="000000" w:themeColor="text1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character" w:customStyle="1" w:styleId="Heading7Char">
    <w:name w:val="Heading 7 Char"/>
    <w:aliases w:val="h7 Char"/>
    <w:basedOn w:val="DefaultParagraphFont"/>
    <w:link w:val="Heading7"/>
    <w:uiPriority w:val="99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character" w:customStyle="1" w:styleId="Heading8Char">
    <w:name w:val="Heading 8 Char"/>
    <w:aliases w:val="h8 Char"/>
    <w:basedOn w:val="DefaultParagraphFont"/>
    <w:link w:val="Heading8"/>
    <w:uiPriority w:val="99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character" w:customStyle="1" w:styleId="Heading9Char">
    <w:name w:val="Heading 9 Char"/>
    <w:aliases w:val="h9 Char"/>
    <w:basedOn w:val="DefaultParagraphFont"/>
    <w:link w:val="Heading9"/>
    <w:uiPriority w:val="99"/>
    <w:rsid w:val="001E0438"/>
    <w:rPr>
      <w:rFonts w:asciiTheme="majorHAnsi" w:eastAsiaTheme="minorHAnsi" w:hAnsiTheme="majorHAnsi" w:cstheme="minorBidi"/>
      <w:b/>
      <w:color w:val="000000" w:themeColor="text1"/>
      <w:sz w:val="22"/>
      <w:szCs w:val="22"/>
    </w:rPr>
  </w:style>
  <w:style w:type="table" w:customStyle="1" w:styleId="Table-Standard">
    <w:name w:val="Table-Standard"/>
    <w:basedOn w:val="TableNormal"/>
    <w:uiPriority w:val="99"/>
    <w:rsid w:val="001E0438"/>
    <w:rPr>
      <w:rFonts w:asciiTheme="minorHAnsi" w:hAnsiTheme="minorHAnsi"/>
    </w:rPr>
    <w:tblPr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2" w:space="0" w:color="365F91" w:themeColor="accent1" w:themeShade="BF"/>
        <w:insideV w:val="single" w:sz="2" w:space="0" w:color="365F91" w:themeColor="accent1" w:themeShade="BF"/>
      </w:tblBorders>
      <w:tblCellMar>
        <w:left w:w="86" w:type="dxa"/>
        <w:right w:w="58" w:type="dxa"/>
      </w:tblCellMar>
    </w:tblPr>
    <w:trPr>
      <w:cantSplit/>
    </w:trPr>
    <w:tblStylePr w:type="firstRow">
      <w:pPr>
        <w:wordWrap/>
        <w:jc w:val="center"/>
      </w:pPr>
      <w:rPr>
        <w:rFonts w:asciiTheme="minorHAnsi" w:hAnsiTheme="minorHAnsi"/>
        <w:b w:val="0"/>
        <w:sz w:val="22"/>
      </w:rPr>
      <w:tblPr/>
      <w:trPr>
        <w:cantSplit w:val="0"/>
        <w:tblHeader/>
      </w:trPr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2" w:space="0" w:color="365F91" w:themeColor="accent1" w:themeShade="BF"/>
          <w:right w:val="single" w:sz="12" w:space="0" w:color="365F91" w:themeColor="accent1" w:themeShade="BF"/>
          <w:insideH w:val="nil"/>
          <w:insideV w:val="single" w:sz="2" w:space="0" w:color="365F91" w:themeColor="accent1" w:themeShade="BF"/>
          <w:tl2br w:val="nil"/>
          <w:tr2bl w:val="nil"/>
        </w:tcBorders>
        <w:shd w:val="clear" w:color="auto" w:fill="DAEEF3" w:themeFill="accent5" w:themeFillTint="33"/>
        <w:vAlign w:val="bottom"/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438"/>
    <w:rPr>
      <w:rFonts w:ascii="Arial" w:hAnsi="Arial"/>
      <w:snapToGrid w:val="0"/>
    </w:rPr>
  </w:style>
  <w:style w:type="character" w:customStyle="1" w:styleId="HeaderChar">
    <w:name w:val="Header Char"/>
    <w:basedOn w:val="DefaultParagraphFont"/>
    <w:link w:val="Header"/>
    <w:uiPriority w:val="99"/>
    <w:rsid w:val="001E0438"/>
    <w:rPr>
      <w:rFonts w:ascii="Arial" w:hAnsi="Arial"/>
      <w:b/>
      <w:snapToGrid w:val="0"/>
      <w:sz w:val="18"/>
    </w:rPr>
  </w:style>
  <w:style w:type="character" w:customStyle="1" w:styleId="FooterChar">
    <w:name w:val="Footer Char"/>
    <w:aliases w:val="Document Footer Char"/>
    <w:basedOn w:val="DefaultParagraphFont"/>
    <w:link w:val="Footer"/>
    <w:rsid w:val="001E0438"/>
    <w:rPr>
      <w:rFonts w:ascii="Arial" w:hAnsi="Arial"/>
      <w:b/>
      <w:snapToGrid w:val="0"/>
      <w:sz w:val="18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E0438"/>
    <w:rPr>
      <w:rFonts w:ascii="Arial" w:hAnsi="Arial"/>
      <w:snapToGrid w:val="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438"/>
    <w:rPr>
      <w:rFonts w:ascii="Arial" w:hAnsi="Arial"/>
      <w:snapToGrid w:val="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0438"/>
    <w:rPr>
      <w:rFonts w:ascii="Tahoma" w:hAnsi="Tahoma"/>
      <w:snapToGrid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38"/>
    <w:rPr>
      <w:rFonts w:ascii="Tahoma" w:hAnsi="Tahoma" w:cs="Tahoma"/>
      <w:snapToGrid w:val="0"/>
      <w:sz w:val="16"/>
      <w:szCs w:val="16"/>
    </w:rPr>
  </w:style>
  <w:style w:type="paragraph" w:customStyle="1" w:styleId="EntityTypeDesc">
    <w:name w:val="EntityTypeDesc"/>
    <w:basedOn w:val="Text"/>
    <w:uiPriority w:val="99"/>
    <w:rsid w:val="001E0438"/>
    <w:pPr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spacing w:before="60" w:after="160"/>
    </w:pPr>
    <w:rPr>
      <w:snapToGrid/>
      <w:szCs w:val="22"/>
    </w:rPr>
  </w:style>
  <w:style w:type="paragraph" w:customStyle="1" w:styleId="EntityTypeProp">
    <w:name w:val="EntityTypeProp"/>
    <w:basedOn w:val="Normal"/>
    <w:uiPriority w:val="99"/>
    <w:rsid w:val="001E0438"/>
    <w:pPr>
      <w:keepNext/>
      <w:keepLines/>
      <w:spacing w:after="60"/>
    </w:pPr>
    <w:rPr>
      <w:snapToGrid/>
    </w:rPr>
  </w:style>
  <w:style w:type="paragraph" w:customStyle="1" w:styleId="Instruction">
    <w:name w:val="Instruction"/>
    <w:basedOn w:val="Normal"/>
    <w:rsid w:val="001E0438"/>
    <w:pPr>
      <w:widowControl/>
      <w:spacing w:after="120"/>
      <w:jc w:val="both"/>
    </w:pPr>
    <w:rPr>
      <w:rFonts w:cs="Arial"/>
      <w:snapToGrid/>
    </w:rPr>
  </w:style>
  <w:style w:type="paragraph" w:customStyle="1" w:styleId="ConfigValue">
    <w:name w:val="ConfigValue"/>
    <w:basedOn w:val="Source"/>
    <w:link w:val="ConfigValueChar"/>
    <w:qFormat/>
    <w:rsid w:val="001E0438"/>
  </w:style>
  <w:style w:type="character" w:customStyle="1" w:styleId="SourceChar">
    <w:name w:val="Source Char"/>
    <w:basedOn w:val="DefaultParagraphFont"/>
    <w:link w:val="Source"/>
    <w:uiPriority w:val="99"/>
    <w:rsid w:val="001E0438"/>
    <w:rPr>
      <w:rFonts w:ascii="Courier New" w:hAnsi="Courier New"/>
      <w:snapToGrid w:val="0"/>
      <w:sz w:val="16"/>
    </w:rPr>
  </w:style>
  <w:style w:type="character" w:customStyle="1" w:styleId="ConfigValueChar">
    <w:name w:val="ConfigValue Char"/>
    <w:basedOn w:val="SourceChar"/>
    <w:link w:val="ConfigValue"/>
    <w:rsid w:val="001E0438"/>
    <w:rPr>
      <w:rFonts w:ascii="Courier New" w:hAnsi="Courier New"/>
      <w:snapToGrid w:val="0"/>
      <w:sz w:val="16"/>
    </w:rPr>
  </w:style>
  <w:style w:type="paragraph" w:customStyle="1" w:styleId="Separator">
    <w:name w:val="Separator"/>
    <w:basedOn w:val="Text"/>
    <w:rsid w:val="001E0438"/>
    <w:pPr>
      <w:spacing w:before="0" w:after="0"/>
    </w:pPr>
    <w:rPr>
      <w:sz w:val="12"/>
      <w:szCs w:val="16"/>
    </w:rPr>
  </w:style>
  <w:style w:type="paragraph" w:styleId="ListParagraph">
    <w:name w:val="List Paragraph"/>
    <w:basedOn w:val="Normal"/>
    <w:uiPriority w:val="34"/>
    <w:qFormat/>
    <w:rsid w:val="001E0438"/>
    <w:pPr>
      <w:widowControl/>
      <w:numPr>
        <w:numId w:val="13"/>
      </w:numPr>
      <w:spacing w:after="200" w:line="276" w:lineRule="auto"/>
      <w:contextualSpacing/>
    </w:pPr>
    <w:rPr>
      <w:rFonts w:asciiTheme="minorHAnsi" w:eastAsiaTheme="minorHAnsi" w:hAnsiTheme="minorHAnsi" w:cstheme="minorBidi"/>
      <w:snapToGrid/>
      <w:sz w:val="22"/>
      <w:szCs w:val="22"/>
    </w:rPr>
  </w:style>
  <w:style w:type="paragraph" w:customStyle="1" w:styleId="HINTNOTE">
    <w:name w:val="HINT/NOTE"/>
    <w:qFormat/>
    <w:rsid w:val="001E0438"/>
    <w:pPr>
      <w:pBdr>
        <w:top w:val="thickThinMediumGap" w:sz="12" w:space="6" w:color="auto"/>
        <w:left w:val="thickThinMediumGap" w:sz="12" w:space="6" w:color="auto"/>
        <w:bottom w:val="thinThickMediumGap" w:sz="12" w:space="6" w:color="auto"/>
        <w:right w:val="thinThickMediumGap" w:sz="12" w:space="6" w:color="auto"/>
      </w:pBdr>
      <w:ind w:left="720"/>
    </w:pPr>
    <w:rPr>
      <w:rFonts w:ascii="Arial" w:hAnsi="Arial" w:cs="Arial"/>
      <w:b/>
      <w:snapToGrid w:val="0"/>
      <w:sz w:val="16"/>
    </w:rPr>
  </w:style>
  <w:style w:type="paragraph" w:customStyle="1" w:styleId="Cell-Text-Center">
    <w:name w:val="Cell-Text-Center"/>
    <w:basedOn w:val="Cell-Text"/>
    <w:rsid w:val="001E0438"/>
    <w:pPr>
      <w:suppressLineNumbers/>
      <w:suppressAutoHyphens/>
      <w:ind w:left="14"/>
      <w:jc w:val="center"/>
    </w:pPr>
    <w:rPr>
      <w:color w:val="000000"/>
      <w:szCs w:val="20"/>
    </w:rPr>
  </w:style>
  <w:style w:type="paragraph" w:customStyle="1" w:styleId="Code-XML">
    <w:name w:val="Code-XML"/>
    <w:basedOn w:val="Normal"/>
    <w:rsid w:val="001E0438"/>
    <w:pPr>
      <w:autoSpaceDE w:val="0"/>
      <w:autoSpaceDN w:val="0"/>
      <w:adjustRightInd w:val="0"/>
    </w:pPr>
    <w:rPr>
      <w:rFonts w:ascii="Consolas" w:hAnsi="Consolas" w:cs="Consolas"/>
      <w:color w:val="0000FF"/>
      <w:sz w:val="19"/>
      <w:szCs w:val="19"/>
    </w:rPr>
  </w:style>
  <w:style w:type="paragraph" w:customStyle="1" w:styleId="Code-XML-Bullet">
    <w:name w:val="Code-XML-Bullet"/>
    <w:basedOn w:val="Code-XML"/>
    <w:rsid w:val="001E0438"/>
    <w:pPr>
      <w:ind w:left="1440"/>
    </w:pPr>
  </w:style>
  <w:style w:type="paragraph" w:customStyle="1" w:styleId="Bullet-Step">
    <w:name w:val="Bullet-Step"/>
    <w:basedOn w:val="Normal"/>
    <w:rsid w:val="001E0438"/>
    <w:pPr>
      <w:keepNext/>
      <w:widowControl/>
      <w:numPr>
        <w:numId w:val="12"/>
      </w:numPr>
      <w:spacing w:before="160" w:after="80" w:line="260" w:lineRule="exact"/>
    </w:pPr>
    <w:rPr>
      <w:rFonts w:asciiTheme="minorHAnsi" w:hAnsiTheme="minorHAnsi"/>
      <w:sz w:val="22"/>
    </w:rPr>
  </w:style>
  <w:style w:type="paragraph" w:customStyle="1" w:styleId="Cell-BarCode">
    <w:name w:val="Cell-BarCode"/>
    <w:basedOn w:val="Cell-Text"/>
    <w:rsid w:val="001E0438"/>
    <w:pPr>
      <w:spacing w:before="80" w:after="80"/>
      <w:ind w:left="-48"/>
      <w:jc w:val="center"/>
    </w:pPr>
    <w:rPr>
      <w:rFonts w:ascii="Bar Code 39 f HR" w:hAnsi="Bar Code 39 f HR"/>
      <w:sz w:val="28"/>
      <w:szCs w:val="28"/>
    </w:rPr>
  </w:style>
  <w:style w:type="table" w:styleId="TableGrid">
    <w:name w:val="Table Grid"/>
    <w:basedOn w:val="TableNormal"/>
    <w:uiPriority w:val="59"/>
    <w:rsid w:val="001E0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-EntityCode">
    <w:name w:val="Cell-EntityCode"/>
    <w:basedOn w:val="Cell-Text"/>
    <w:rsid w:val="001E0438"/>
    <w:pPr>
      <w:ind w:left="-34" w:right="-81"/>
    </w:pPr>
    <w:rPr>
      <w:rFonts w:ascii="Courier New" w:hAnsi="Courier New" w:cs="Courier New"/>
      <w:szCs w:val="20"/>
    </w:rPr>
  </w:style>
  <w:style w:type="paragraph" w:customStyle="1" w:styleId="Cell-Text-Small">
    <w:name w:val="Cell-Text-Small"/>
    <w:basedOn w:val="Cell-Text"/>
    <w:rsid w:val="001E0438"/>
    <w:pPr>
      <w:spacing w:after="20"/>
    </w:pPr>
    <w:rPr>
      <w:snapToGrid/>
      <w:sz w:val="16"/>
      <w:szCs w:val="16"/>
    </w:rPr>
  </w:style>
  <w:style w:type="paragraph" w:customStyle="1" w:styleId="Bullet-Figure">
    <w:name w:val="Bullet-Figure"/>
    <w:basedOn w:val="Figure"/>
    <w:next w:val="Bullet-Step"/>
    <w:rsid w:val="001E0438"/>
    <w:pPr>
      <w:keepNext w:val="0"/>
      <w:spacing w:before="120" w:after="360"/>
    </w:pPr>
  </w:style>
  <w:style w:type="paragraph" w:customStyle="1" w:styleId="Cell-BarCode-Small">
    <w:name w:val="Cell-BarCode-Small"/>
    <w:basedOn w:val="Cell-BarCode"/>
    <w:rsid w:val="001E0438"/>
    <w:rPr>
      <w:sz w:val="24"/>
      <w:szCs w:val="24"/>
    </w:rPr>
  </w:style>
  <w:style w:type="paragraph" w:customStyle="1" w:styleId="Figure-Text">
    <w:name w:val="Figure-Text"/>
    <w:basedOn w:val="Text"/>
    <w:rsid w:val="001E0438"/>
    <w:pPr>
      <w:keepNext/>
    </w:pPr>
  </w:style>
  <w:style w:type="character" w:customStyle="1" w:styleId="Text-Term">
    <w:name w:val="Text-Term"/>
    <w:basedOn w:val="DefaultParagraphFont"/>
    <w:uiPriority w:val="1"/>
    <w:rsid w:val="001E0438"/>
    <w:rPr>
      <w:b/>
    </w:rPr>
  </w:style>
  <w:style w:type="character" w:customStyle="1" w:styleId="Caption-TextItalic">
    <w:name w:val="Caption-TextItalic"/>
    <w:basedOn w:val="DefaultParagraphFont"/>
    <w:uiPriority w:val="1"/>
    <w:rsid w:val="001E0438"/>
    <w:rPr>
      <w:b/>
      <w:i/>
    </w:rPr>
  </w:style>
  <w:style w:type="paragraph" w:customStyle="1" w:styleId="CoverPage-Project">
    <w:name w:val="CoverPage-Project"/>
    <w:basedOn w:val="CoverPage"/>
    <w:rsid w:val="001E0438"/>
    <w:pPr>
      <w:spacing w:before="1440"/>
    </w:pPr>
    <w:rPr>
      <w:rFonts w:ascii="Arial" w:hAnsi="Arial"/>
      <w:color w:val="943634" w:themeColor="accent2" w:themeShade="BF"/>
      <w:sz w:val="56"/>
      <w:szCs w:val="56"/>
      <w14:textFill>
        <w14:solidFill>
          <w14:schemeClr w14:val="accent2">
            <w14:lumMod w14:val="75000"/>
            <w14:lumMod w14:val="75000"/>
          </w14:schemeClr>
        </w14:solidFill>
      </w14:textFill>
    </w:rPr>
  </w:style>
  <w:style w:type="paragraph" w:customStyle="1" w:styleId="Cell-Code">
    <w:name w:val="Cell-Code"/>
    <w:basedOn w:val="Cell-Text"/>
    <w:rsid w:val="001E0438"/>
    <w:rPr>
      <w:rFonts w:ascii="Courier New" w:hAnsi="Courier New" w:cs="Courier New"/>
    </w:rPr>
  </w:style>
  <w:style w:type="paragraph" w:customStyle="1" w:styleId="PublicationInfo">
    <w:name w:val="PublicationInfo"/>
    <w:basedOn w:val="Normal"/>
    <w:rsid w:val="001E0438"/>
    <w:pPr>
      <w:widowControl/>
      <w:spacing w:after="240"/>
      <w:ind w:right="-8"/>
    </w:pPr>
    <w:rPr>
      <w:noProof/>
    </w:rPr>
  </w:style>
  <w:style w:type="character" w:customStyle="1" w:styleId="Source-Config-KeyWord">
    <w:name w:val="Source-Config-KeyWord"/>
    <w:basedOn w:val="DefaultParagraphFont"/>
    <w:uiPriority w:val="1"/>
    <w:rsid w:val="001E0438"/>
    <w:rPr>
      <w:snapToGrid w:val="0"/>
      <w:color w:val="A31515"/>
    </w:rPr>
  </w:style>
  <w:style w:type="paragraph" w:customStyle="1" w:styleId="SignatureLine">
    <w:name w:val="SignatureLine"/>
    <w:basedOn w:val="Text"/>
    <w:rsid w:val="001E0438"/>
    <w:pPr>
      <w:pBdr>
        <w:top w:val="single" w:sz="12" w:space="3" w:color="31849B" w:themeColor="accent5" w:themeShade="BF"/>
      </w:pBdr>
      <w:spacing w:before="600"/>
    </w:pPr>
  </w:style>
  <w:style w:type="paragraph" w:customStyle="1" w:styleId="Heading-NonTOC">
    <w:name w:val="Heading-NonTOC"/>
    <w:basedOn w:val="Text"/>
    <w:rsid w:val="001E0438"/>
    <w:pPr>
      <w:spacing w:before="240" w:after="120"/>
    </w:pPr>
    <w:rPr>
      <w:b/>
      <w:sz w:val="36"/>
      <w:szCs w:val="36"/>
    </w:rPr>
  </w:style>
  <w:style w:type="paragraph" w:customStyle="1" w:styleId="Cell-SignatureLine">
    <w:name w:val="Cell-SignatureLine"/>
    <w:basedOn w:val="SignatureLine"/>
    <w:rsid w:val="001E0438"/>
    <w:pPr>
      <w:spacing w:before="0" w:line="240" w:lineRule="auto"/>
    </w:pPr>
  </w:style>
  <w:style w:type="paragraph" w:customStyle="1" w:styleId="Cell-Signature">
    <w:name w:val="Cell-Signature"/>
    <w:basedOn w:val="Cell-Text"/>
    <w:rsid w:val="001E0438"/>
    <w:pPr>
      <w:spacing w:before="240"/>
    </w:pPr>
    <w:rPr>
      <w:sz w:val="28"/>
      <w:szCs w:val="28"/>
    </w:rPr>
  </w:style>
  <w:style w:type="paragraph" w:customStyle="1" w:styleId="CoverPage-Border">
    <w:name w:val="CoverPage-Border"/>
    <w:basedOn w:val="CoverPage"/>
    <w:rsid w:val="001E0438"/>
    <w:pPr>
      <w:pBdr>
        <w:top w:val="threeDEmboss" w:sz="6" w:space="1" w:color="008080"/>
        <w:left w:val="threeDEmboss" w:sz="6" w:space="4" w:color="008080"/>
        <w:bottom w:val="threeDEmboss" w:sz="6" w:space="1" w:color="008080"/>
        <w:right w:val="threeDEmboss" w:sz="6" w:space="4" w:color="008080"/>
      </w:pBdr>
    </w:pPr>
    <w:rPr>
      <w:color w:val="17365D" w:themeColor="text2" w:themeShade="BF"/>
      <w:sz w:val="16"/>
      <w:u w:val="double"/>
      <w14:textFill>
        <w14:solidFill>
          <w14:schemeClr w14:val="tx2">
            <w14:lumMod w14:val="75000"/>
            <w14:lumMod w14:val="75000"/>
          </w14:schemeClr>
        </w14:solidFill>
      </w14:textFill>
    </w:rPr>
  </w:style>
  <w:style w:type="paragraph" w:customStyle="1" w:styleId="CoverPage-TagLine">
    <w:name w:val="CoverPage-TagLine"/>
    <w:basedOn w:val="CoverPage"/>
    <w:rsid w:val="001E0438"/>
    <w:pPr>
      <w:pBdr>
        <w:top w:val="single" w:sz="12" w:space="6" w:color="548DD4" w:themeColor="text2" w:themeTint="99"/>
      </w:pBdr>
      <w:spacing w:before="120" w:after="3660"/>
    </w:pPr>
    <w:rPr>
      <w:rFonts w:ascii="Arial" w:hAnsi="Arial" w:cs="Times New Roman"/>
      <w:color w:val="17365D" w:themeColor="text2" w:themeShade="BF"/>
      <w:sz w:val="32"/>
      <w:szCs w:val="20"/>
    </w:rPr>
  </w:style>
  <w:style w:type="paragraph" w:customStyle="1" w:styleId="Warning">
    <w:name w:val="Warning"/>
    <w:basedOn w:val="Text"/>
    <w:next w:val="Text"/>
    <w:qFormat/>
    <w:rsid w:val="001E0438"/>
    <w:pPr>
      <w:widowControl w:val="0"/>
      <w:tabs>
        <w:tab w:val="left" w:pos="3330"/>
      </w:tabs>
      <w:spacing w:line="240" w:lineRule="auto"/>
      <w:jc w:val="center"/>
    </w:pPr>
    <w:rPr>
      <w:rFonts w:ascii="Arial" w:hAnsi="Arial"/>
      <w:b/>
      <w:color w:val="FF0000"/>
      <w:sz w:val="20"/>
    </w:rPr>
  </w:style>
  <w:style w:type="character" w:customStyle="1" w:styleId="Highlight">
    <w:name w:val="Highlight"/>
    <w:basedOn w:val="DefaultParagraphFont"/>
    <w:uiPriority w:val="1"/>
    <w:qFormat/>
    <w:rsid w:val="001E0438"/>
    <w:rPr>
      <w:rFonts w:ascii="Arial" w:hAnsi="Arial"/>
      <w:b/>
      <w:sz w:val="20"/>
    </w:rPr>
  </w:style>
  <w:style w:type="table" w:customStyle="1" w:styleId="TableCTSU">
    <w:name w:val="TableCTSU"/>
    <w:aliases w:val="tc"/>
    <w:basedOn w:val="TableGrid"/>
    <w:uiPriority w:val="99"/>
    <w:rsid w:val="001E0438"/>
    <w:pPr>
      <w:keepNext/>
      <w:keepLines/>
      <w:widowControl w:val="0"/>
      <w:spacing w:before="60" w:after="40"/>
      <w:contextualSpacing/>
    </w:pPr>
    <w:rPr>
      <w:rFonts w:asciiTheme="minorHAnsi" w:hAnsiTheme="minorHAnsi"/>
      <w:sz w:val="22"/>
    </w:rPr>
    <w:tblPr>
      <w:tblStyleRowBandSize w:val="1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cantSplit/>
      <w:jc w:val="center"/>
    </w:trPr>
    <w:tcPr>
      <w:shd w:val="clear" w:color="auto" w:fill="FFFFFF" w:themeFill="background1"/>
    </w:tcPr>
    <w:tblStylePr w:type="firstRow">
      <w:pPr>
        <w:keepNext/>
        <w:wordWrap/>
        <w:jc w:val="center"/>
      </w:pPr>
      <w:rPr>
        <w:rFonts w:ascii="Arial" w:hAnsi="Arial"/>
        <w:b/>
        <w:sz w:val="18"/>
      </w:rPr>
      <w:tblPr/>
      <w:trPr>
        <w:cantSplit w:val="0"/>
        <w:tblHeader/>
      </w:trPr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</w:style>
  <w:style w:type="paragraph" w:customStyle="1" w:styleId="CoverPage-Title">
    <w:name w:val="CoverPage-Title"/>
    <w:basedOn w:val="CoverPage"/>
    <w:rsid w:val="001E0438"/>
    <w:pPr>
      <w:spacing w:before="840"/>
    </w:pPr>
    <w:rPr>
      <w:color w:val="943634" w:themeColor="accent2" w:themeShade="BF"/>
      <w:sz w:val="56"/>
    </w:rPr>
  </w:style>
  <w:style w:type="character" w:styleId="PlaceholderText">
    <w:name w:val="Placeholder Text"/>
    <w:basedOn w:val="DefaultParagraphFont"/>
    <w:uiPriority w:val="99"/>
    <w:semiHidden/>
    <w:rsid w:val="001E043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438"/>
    <w:rPr>
      <w:rFonts w:ascii="Arial" w:hAnsi="Arial"/>
      <w:b/>
      <w:bCs/>
      <w:snapToGrid w:val="0"/>
    </w:rPr>
  </w:style>
  <w:style w:type="numbering" w:customStyle="1" w:styleId="Numbered1230">
    <w:name w:val="Numbered_123"/>
    <w:basedOn w:val="NoList"/>
    <w:uiPriority w:val="99"/>
    <w:rsid w:val="001E0438"/>
    <w:pPr>
      <w:numPr>
        <w:numId w:val="8"/>
      </w:numPr>
    </w:pPr>
  </w:style>
  <w:style w:type="paragraph" w:customStyle="1" w:styleId="Term-text">
    <w:name w:val="Term-text"/>
    <w:basedOn w:val="Text"/>
    <w:rsid w:val="001E0438"/>
  </w:style>
  <w:style w:type="paragraph" w:styleId="Revision">
    <w:name w:val="Revision"/>
    <w:hidden/>
    <w:uiPriority w:val="99"/>
    <w:semiHidden/>
    <w:rsid w:val="0060129F"/>
    <w:rPr>
      <w:rFonts w:ascii="Arial" w:hAnsi="Arial"/>
      <w:snapToGrid w:val="0"/>
    </w:rPr>
  </w:style>
  <w:style w:type="character" w:customStyle="1" w:styleId="TextChar">
    <w:name w:val="Text Char"/>
    <w:aliases w:val="t Char,Figxt Char,text Char"/>
    <w:basedOn w:val="DefaultParagraphFont"/>
    <w:link w:val="Text"/>
    <w:rsid w:val="00E61692"/>
    <w:rPr>
      <w:rFonts w:asciiTheme="minorHAnsi" w:hAnsiTheme="minorHAnsi"/>
      <w:snapToGrid w:val="0"/>
      <w:sz w:val="22"/>
    </w:rPr>
  </w:style>
  <w:style w:type="paragraph" w:customStyle="1" w:styleId="Tex">
    <w:name w:val="Tex."/>
    <w:basedOn w:val="Heading3"/>
    <w:rsid w:val="00E61692"/>
    <w:pPr>
      <w:numPr>
        <w:ilvl w:val="0"/>
        <w:numId w:val="0"/>
      </w:numPr>
    </w:pPr>
  </w:style>
  <w:style w:type="paragraph" w:customStyle="1" w:styleId="Answer">
    <w:name w:val="Answer"/>
    <w:basedOn w:val="Question"/>
    <w:rsid w:val="00E61692"/>
    <w:pPr>
      <w:keepNext w:val="0"/>
      <w:keepLines w:val="0"/>
      <w:tabs>
        <w:tab w:val="clear" w:pos="360"/>
      </w:tabs>
      <w:spacing w:before="0" w:after="80"/>
      <w:ind w:firstLine="0"/>
    </w:pPr>
    <w:rPr>
      <w:i/>
      <w:iCs/>
      <w:color w:val="993300"/>
    </w:rPr>
  </w:style>
  <w:style w:type="paragraph" w:customStyle="1" w:styleId="AnswerII">
    <w:name w:val="Answer II"/>
    <w:basedOn w:val="QuestionII"/>
    <w:rsid w:val="00E61692"/>
    <w:pPr>
      <w:keepNext w:val="0"/>
      <w:keepLines w:val="0"/>
      <w:tabs>
        <w:tab w:val="clear" w:pos="720"/>
      </w:tabs>
      <w:spacing w:after="80"/>
      <w:ind w:firstLine="0"/>
    </w:pPr>
    <w:rPr>
      <w:i/>
      <w:iCs/>
      <w:color w:val="993300"/>
    </w:rPr>
  </w:style>
  <w:style w:type="character" w:customStyle="1" w:styleId="AppCommand">
    <w:name w:val="AppCommand"/>
    <w:basedOn w:val="DefaultParagraphFont"/>
    <w:uiPriority w:val="1"/>
    <w:qFormat/>
    <w:rsid w:val="00E61692"/>
    <w:rPr>
      <w:b/>
    </w:rPr>
  </w:style>
  <w:style w:type="character" w:customStyle="1" w:styleId="apple-converted-space">
    <w:name w:val="apple-converted-space"/>
    <w:basedOn w:val="DefaultParagraphFont"/>
    <w:rsid w:val="00E61692"/>
  </w:style>
  <w:style w:type="character" w:customStyle="1" w:styleId="apple-style-span">
    <w:name w:val="apple-style-span"/>
    <w:basedOn w:val="DefaultParagraphFont"/>
    <w:rsid w:val="00E61692"/>
  </w:style>
  <w:style w:type="paragraph" w:styleId="BodyText">
    <w:name w:val="Body Text"/>
    <w:aliases w:val="bt,body text"/>
    <w:basedOn w:val="Normal"/>
    <w:link w:val="BodyTextChar"/>
    <w:rsid w:val="00E61692"/>
    <w:pPr>
      <w:widowControl/>
      <w:spacing w:before="100" w:after="100" w:line="260" w:lineRule="exact"/>
    </w:pPr>
    <w:rPr>
      <w:rFonts w:asciiTheme="minorHAnsi" w:hAnsiTheme="minorHAnsi"/>
      <w:sz w:val="22"/>
    </w:rPr>
  </w:style>
  <w:style w:type="character" w:customStyle="1" w:styleId="BodyTextChar">
    <w:name w:val="Body Text Char"/>
    <w:aliases w:val="bt Char,body text Char"/>
    <w:basedOn w:val="DefaultParagraphFont"/>
    <w:link w:val="BodyText"/>
    <w:rsid w:val="00E61692"/>
    <w:rPr>
      <w:rFonts w:asciiTheme="minorHAnsi" w:hAnsiTheme="minorHAnsi"/>
      <w:snapToGrid w:val="0"/>
      <w:sz w:val="22"/>
    </w:rPr>
  </w:style>
  <w:style w:type="paragraph" w:customStyle="1" w:styleId="Bold">
    <w:name w:val="Bold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8"/>
      <w:szCs w:val="20"/>
    </w:rPr>
  </w:style>
  <w:style w:type="paragraph" w:customStyle="1" w:styleId="Bullet-Dash">
    <w:name w:val="Bullet-Dash"/>
    <w:aliases w:val="bd"/>
    <w:basedOn w:val="Bullet"/>
    <w:rsid w:val="00E61692"/>
    <w:pPr>
      <w:numPr>
        <w:numId w:val="0"/>
      </w:numPr>
      <w:tabs>
        <w:tab w:val="left" w:pos="990"/>
      </w:tabs>
      <w:spacing w:line="260" w:lineRule="exact"/>
      <w:ind w:left="1354" w:right="720" w:hanging="360"/>
      <w:contextualSpacing/>
    </w:pPr>
  </w:style>
  <w:style w:type="paragraph" w:customStyle="1" w:styleId="Bullet-Flush">
    <w:name w:val="Bullet-Flush"/>
    <w:basedOn w:val="Bullet"/>
    <w:rsid w:val="00E61692"/>
    <w:pPr>
      <w:widowControl w:val="0"/>
      <w:numPr>
        <w:numId w:val="2"/>
      </w:numPr>
      <w:tabs>
        <w:tab w:val="left" w:pos="3330"/>
      </w:tabs>
      <w:spacing w:before="80" w:after="80" w:line="240" w:lineRule="auto"/>
      <w:ind w:right="-14"/>
    </w:pPr>
    <w:rPr>
      <w:rFonts w:ascii="Arial" w:hAnsi="Arial"/>
      <w:sz w:val="20"/>
    </w:rPr>
  </w:style>
  <w:style w:type="paragraph" w:customStyle="1" w:styleId="Bullet-KeepwDash">
    <w:name w:val="Bullet-Keep w/ Dash"/>
    <w:basedOn w:val="Bullet"/>
    <w:rsid w:val="00E61692"/>
    <w:pPr>
      <w:keepNext/>
      <w:widowControl w:val="0"/>
      <w:numPr>
        <w:numId w:val="0"/>
      </w:numPr>
      <w:tabs>
        <w:tab w:val="num" w:pos="720"/>
        <w:tab w:val="left" w:pos="3330"/>
      </w:tabs>
      <w:spacing w:before="80" w:after="40" w:line="240" w:lineRule="auto"/>
      <w:ind w:left="1260" w:hanging="540"/>
    </w:pPr>
    <w:rPr>
      <w:rFonts w:ascii="Arial" w:hAnsi="Arial"/>
      <w:sz w:val="20"/>
    </w:rPr>
  </w:style>
  <w:style w:type="paragraph" w:customStyle="1" w:styleId="Bullet-Left">
    <w:name w:val="Bullet-Left"/>
    <w:basedOn w:val="Bullet"/>
    <w:rsid w:val="00E61692"/>
    <w:pPr>
      <w:widowControl w:val="0"/>
      <w:numPr>
        <w:numId w:val="0"/>
      </w:numPr>
      <w:tabs>
        <w:tab w:val="num" w:pos="720"/>
        <w:tab w:val="left" w:pos="3330"/>
      </w:tabs>
      <w:spacing w:before="80" w:after="40" w:line="240" w:lineRule="auto"/>
      <w:ind w:left="360" w:right="0" w:hanging="360"/>
    </w:pPr>
    <w:rPr>
      <w:rFonts w:ascii="Arial" w:hAnsi="Arial"/>
      <w:sz w:val="20"/>
    </w:rPr>
  </w:style>
  <w:style w:type="paragraph" w:customStyle="1" w:styleId="Bullet-Tight">
    <w:name w:val="Bullet-Tight"/>
    <w:basedOn w:val="Bullet"/>
    <w:rsid w:val="00E61692"/>
    <w:pPr>
      <w:widowControl w:val="0"/>
      <w:numPr>
        <w:numId w:val="0"/>
      </w:numPr>
      <w:tabs>
        <w:tab w:val="left" w:pos="3330"/>
      </w:tabs>
      <w:spacing w:after="0" w:line="240" w:lineRule="auto"/>
      <w:ind w:right="1267"/>
    </w:pPr>
    <w:rPr>
      <w:rFonts w:ascii="Arial" w:hAnsi="Arial"/>
      <w:sz w:val="20"/>
    </w:rPr>
  </w:style>
  <w:style w:type="character" w:customStyle="1" w:styleId="CaptionChar">
    <w:name w:val="Caption Char"/>
    <w:basedOn w:val="DefaultParagraphFont"/>
    <w:link w:val="Caption"/>
    <w:rsid w:val="00E61692"/>
    <w:rPr>
      <w:rFonts w:asciiTheme="minorHAnsi" w:hAnsiTheme="minorHAnsi"/>
      <w:b/>
      <w:snapToGrid w:val="0"/>
      <w:sz w:val="22"/>
    </w:rPr>
  </w:style>
  <w:style w:type="paragraph" w:customStyle="1" w:styleId="Captioncenter">
    <w:name w:val="Caption + center"/>
    <w:basedOn w:val="Caption"/>
    <w:rsid w:val="00E61692"/>
    <w:pPr>
      <w:keepNext/>
      <w:tabs>
        <w:tab w:val="left" w:pos="3330"/>
      </w:tabs>
      <w:spacing w:after="120"/>
      <w:ind w:left="0"/>
    </w:pPr>
    <w:rPr>
      <w:rFonts w:ascii="Arial" w:hAnsi="Arial"/>
      <w:sz w:val="20"/>
    </w:rPr>
  </w:style>
  <w:style w:type="paragraph" w:customStyle="1" w:styleId="Caption-Figure">
    <w:name w:val="Caption-Figure"/>
    <w:basedOn w:val="TableofAuthorities"/>
    <w:next w:val="Text"/>
    <w:rsid w:val="00E61692"/>
    <w:pPr>
      <w:spacing w:before="80" w:after="220"/>
    </w:pPr>
  </w:style>
  <w:style w:type="paragraph" w:customStyle="1" w:styleId="Cell-Tight">
    <w:name w:val="Cell-Tight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-13"/>
    </w:pPr>
    <w:rPr>
      <w:rFonts w:ascii="Arial" w:hAnsi="Arial"/>
      <w:color w:val="000000"/>
      <w:sz w:val="18"/>
      <w:szCs w:val="20"/>
    </w:rPr>
  </w:style>
  <w:style w:type="paragraph" w:customStyle="1" w:styleId="Cell-Attribute">
    <w:name w:val="Cell-Attribute"/>
    <w:basedOn w:val="Cell-Tight"/>
    <w:rsid w:val="00E61692"/>
    <w:pPr>
      <w:suppressLineNumbers w:val="0"/>
      <w:suppressAutoHyphens w:val="0"/>
      <w:spacing w:before="20"/>
      <w:ind w:left="270"/>
    </w:pPr>
    <w:rPr>
      <w:color w:val="auto"/>
    </w:rPr>
  </w:style>
  <w:style w:type="paragraph" w:customStyle="1" w:styleId="Cell-Bullet">
    <w:name w:val="Cell-Bullet"/>
    <w:basedOn w:val="Cell-Text"/>
    <w:rsid w:val="00E61692"/>
    <w:pPr>
      <w:numPr>
        <w:numId w:val="4"/>
      </w:numPr>
      <w:suppressLineNumbers/>
      <w:tabs>
        <w:tab w:val="left" w:pos="432"/>
      </w:tabs>
      <w:suppressAutoHyphens/>
      <w:spacing w:before="40" w:after="20" w:line="240" w:lineRule="atLeast"/>
      <w:ind w:right="72"/>
    </w:pPr>
    <w:rPr>
      <w:rFonts w:ascii="Arial" w:hAnsi="Arial"/>
      <w:color w:val="000000"/>
      <w:sz w:val="18"/>
      <w:szCs w:val="20"/>
    </w:rPr>
  </w:style>
  <w:style w:type="paragraph" w:customStyle="1" w:styleId="Cell-Element">
    <w:name w:val="Cell-Element"/>
    <w:basedOn w:val="Normal"/>
    <w:rsid w:val="00E61692"/>
    <w:pPr>
      <w:suppressLineNumbers/>
      <w:tabs>
        <w:tab w:val="left" w:pos="3330"/>
      </w:tabs>
      <w:suppressAutoHyphens/>
      <w:spacing w:before="20"/>
      <w:ind w:left="360"/>
    </w:pPr>
    <w:rPr>
      <w:color w:val="000000"/>
      <w:sz w:val="18"/>
    </w:rPr>
  </w:style>
  <w:style w:type="paragraph" w:customStyle="1" w:styleId="Cell-Entity">
    <w:name w:val="Cell-Entity"/>
    <w:basedOn w:val="Cell-Tight"/>
    <w:rsid w:val="00E61692"/>
    <w:pPr>
      <w:suppressLineNumbers w:val="0"/>
      <w:suppressAutoHyphens w:val="0"/>
      <w:spacing w:before="20"/>
      <w:ind w:left="0"/>
    </w:pPr>
    <w:rPr>
      <w:b/>
      <w:color w:val="auto"/>
    </w:rPr>
  </w:style>
  <w:style w:type="paragraph" w:customStyle="1" w:styleId="Cell-FillOut">
    <w:name w:val="Cell-FillOut"/>
    <w:basedOn w:val="Cell-Text"/>
    <w:rsid w:val="00E61692"/>
    <w:pPr>
      <w:suppressLineNumbers/>
      <w:tabs>
        <w:tab w:val="num" w:pos="720"/>
        <w:tab w:val="left" w:pos="3330"/>
      </w:tabs>
      <w:suppressAutoHyphens/>
      <w:spacing w:before="80" w:after="80"/>
      <w:ind w:left="720" w:hanging="360"/>
    </w:pPr>
    <w:rPr>
      <w:rFonts w:ascii="Arial" w:hAnsi="Arial"/>
      <w:color w:val="000000"/>
      <w:sz w:val="18"/>
      <w:szCs w:val="20"/>
    </w:rPr>
  </w:style>
  <w:style w:type="paragraph" w:customStyle="1" w:styleId="Cell-Hint">
    <w:name w:val="Cell-Hint"/>
    <w:basedOn w:val="Normal"/>
    <w:rsid w:val="00E61692"/>
    <w:rPr>
      <w:rFonts w:ascii="Times New Roman" w:hAnsi="Times New Roman" w:cs="Arial"/>
      <w:color w:val="808080"/>
      <w:sz w:val="16"/>
    </w:rPr>
  </w:style>
  <w:style w:type="paragraph" w:customStyle="1" w:styleId="Cell-Menu">
    <w:name w:val="Cell-Menu"/>
    <w:basedOn w:val="Cell-Tight"/>
    <w:rsid w:val="00E61692"/>
    <w:pPr>
      <w:keepNext/>
      <w:keepLines/>
      <w:ind w:left="-14"/>
    </w:pPr>
    <w:rPr>
      <w:rFonts w:ascii="Helvetica" w:hAnsi="Helvetica"/>
      <w:b/>
    </w:rPr>
  </w:style>
  <w:style w:type="paragraph" w:customStyle="1" w:styleId="Cell-Obsolete">
    <w:name w:val="Cell-Obsolete"/>
    <w:basedOn w:val="Cell-Text"/>
    <w:rsid w:val="00E61692"/>
    <w:pPr>
      <w:suppressLineNumbers/>
      <w:shd w:val="pct20" w:color="auto" w:fill="auto"/>
      <w:tabs>
        <w:tab w:val="left" w:pos="3330"/>
      </w:tabs>
      <w:suppressAutoHyphens/>
      <w:spacing w:before="40" w:after="20"/>
      <w:ind w:left="29" w:right="58"/>
    </w:pPr>
    <w:rPr>
      <w:rFonts w:ascii="Arial" w:hAnsi="Arial"/>
      <w:color w:val="000000"/>
      <w:sz w:val="18"/>
      <w:szCs w:val="20"/>
    </w:rPr>
  </w:style>
  <w:style w:type="paragraph" w:customStyle="1" w:styleId="Cell-Property">
    <w:name w:val="Cell-Property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6"/>
      <w:szCs w:val="20"/>
    </w:rPr>
  </w:style>
  <w:style w:type="paragraph" w:customStyle="1" w:styleId="Cell-ReqNbr">
    <w:name w:val="Cell-ReqNbr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 w:right="61"/>
      <w:jc w:val="right"/>
    </w:pPr>
    <w:rPr>
      <w:rFonts w:ascii="Arial" w:hAnsi="Arial"/>
      <w:color w:val="000000"/>
      <w:sz w:val="18"/>
      <w:szCs w:val="20"/>
    </w:rPr>
  </w:style>
  <w:style w:type="paragraph" w:customStyle="1" w:styleId="Cell-Requirement">
    <w:name w:val="Cell-Requirement"/>
    <w:basedOn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6"/>
      <w:szCs w:val="20"/>
    </w:rPr>
  </w:style>
  <w:style w:type="paragraph" w:customStyle="1" w:styleId="Cell-Separator">
    <w:name w:val="Cell-Separator"/>
    <w:basedOn w:val="Normal"/>
    <w:rsid w:val="00E61692"/>
    <w:pPr>
      <w:suppressLineNumbers/>
      <w:suppressAutoHyphens/>
      <w:spacing w:before="60" w:after="20"/>
      <w:ind w:left="72"/>
    </w:pPr>
    <w:rPr>
      <w:rFonts w:ascii="Times New Roman" w:hAnsi="Times New Roman"/>
      <w:b/>
      <w:color w:val="000000"/>
      <w:sz w:val="16"/>
    </w:rPr>
  </w:style>
  <w:style w:type="paragraph" w:customStyle="1" w:styleId="Cell-Source">
    <w:name w:val="Cell-Source"/>
    <w:basedOn w:val="Cell-Text"/>
    <w:rsid w:val="00E61692"/>
    <w:pPr>
      <w:suppressLineNumbers/>
      <w:tabs>
        <w:tab w:val="left" w:pos="3060"/>
        <w:tab w:val="left" w:pos="3330"/>
      </w:tabs>
      <w:suppressAutoHyphens/>
      <w:ind w:left="-18"/>
    </w:pPr>
    <w:rPr>
      <w:rFonts w:ascii="Courier New" w:hAnsi="Courier New"/>
      <w:color w:val="000000"/>
      <w:sz w:val="18"/>
      <w:szCs w:val="20"/>
    </w:rPr>
  </w:style>
  <w:style w:type="paragraph" w:customStyle="1" w:styleId="Cell-Title-left">
    <w:name w:val="Cell-Title-left"/>
    <w:basedOn w:val="Cell-Title"/>
    <w:rsid w:val="00E61692"/>
    <w:pPr>
      <w:keepNext w:val="0"/>
      <w:keepLines w:val="0"/>
      <w:suppressLineNumbers/>
      <w:suppressAutoHyphens/>
      <w:spacing w:after="20"/>
      <w:jc w:val="left"/>
    </w:pPr>
    <w:rPr>
      <w:rFonts w:ascii="Arial" w:hAnsi="Arial"/>
      <w:color w:val="000000"/>
      <w:sz w:val="18"/>
      <w:szCs w:val="20"/>
    </w:rPr>
  </w:style>
  <w:style w:type="paragraph" w:customStyle="1" w:styleId="Cell-Title-Section">
    <w:name w:val="Cell-Title-Section"/>
    <w:basedOn w:val="Normal"/>
    <w:rsid w:val="00E61692"/>
    <w:pPr>
      <w:suppressLineNumbers/>
      <w:suppressAutoHyphens/>
      <w:spacing w:before="120" w:after="20"/>
    </w:pPr>
    <w:rPr>
      <w:b/>
      <w:bCs/>
      <w:color w:val="800000"/>
      <w:sz w:val="22"/>
    </w:rPr>
  </w:style>
  <w:style w:type="paragraph" w:customStyle="1" w:styleId="Cell-Title-Vertical">
    <w:name w:val="Cell-Title-Vertical"/>
    <w:basedOn w:val="Normal"/>
    <w:rsid w:val="00E61692"/>
    <w:pPr>
      <w:suppressLineNumbers/>
      <w:suppressAutoHyphens/>
      <w:spacing w:before="60" w:after="40"/>
    </w:pPr>
    <w:rPr>
      <w:rFonts w:ascii="Times New Roman" w:hAnsi="Times New Roman"/>
      <w:b/>
      <w:bCs/>
      <w:color w:val="000000"/>
    </w:rPr>
  </w:style>
  <w:style w:type="character" w:customStyle="1" w:styleId="Code">
    <w:name w:val="Code"/>
    <w:basedOn w:val="DefaultParagraphFont"/>
    <w:rsid w:val="00E61692"/>
    <w:rPr>
      <w:rFonts w:ascii="Courier New" w:hAnsi="Courier New"/>
      <w:sz w:val="20"/>
    </w:rPr>
  </w:style>
  <w:style w:type="paragraph" w:customStyle="1" w:styleId="Code-Function">
    <w:name w:val="Code-Function"/>
    <w:basedOn w:val="Normal"/>
    <w:rsid w:val="00E61692"/>
    <w:rPr>
      <w:rFonts w:ascii="Times New Roman" w:hAnsi="Times New Roman"/>
      <w:b/>
      <w:color w:val="800080"/>
    </w:rPr>
  </w:style>
  <w:style w:type="character" w:customStyle="1" w:styleId="Code-Keyword">
    <w:name w:val="Code-Keyword"/>
    <w:basedOn w:val="DefaultParagraphFont"/>
    <w:rsid w:val="00E61692"/>
    <w:rPr>
      <w:color w:val="0000FF"/>
    </w:rPr>
  </w:style>
  <w:style w:type="paragraph" w:customStyle="1" w:styleId="Disclosure">
    <w:name w:val="Disclosure"/>
    <w:rsid w:val="00E61692"/>
    <w:pPr>
      <w:widowControl w:val="0"/>
      <w:jc w:val="center"/>
    </w:pPr>
    <w:rPr>
      <w:rFonts w:ascii="Palatino" w:hAnsi="Palatino"/>
      <w:snapToGrid w:val="0"/>
      <w:sz w:val="14"/>
    </w:rPr>
  </w:style>
  <w:style w:type="paragraph" w:customStyle="1" w:styleId="Dot">
    <w:name w:val="Dot"/>
    <w:basedOn w:val="Heading3"/>
    <w:rsid w:val="00E61692"/>
    <w:pPr>
      <w:numPr>
        <w:ilvl w:val="0"/>
        <w:numId w:val="0"/>
      </w:numPr>
    </w:pPr>
  </w:style>
  <w:style w:type="paragraph" w:customStyle="1" w:styleId="E1-Equation">
    <w:name w:val="E1-Equation"/>
    <w:rsid w:val="00E61692"/>
    <w:pPr>
      <w:tabs>
        <w:tab w:val="center" w:pos="4680"/>
        <w:tab w:val="right" w:pos="9360"/>
      </w:tabs>
      <w:spacing w:line="240" w:lineRule="atLeast"/>
      <w:jc w:val="both"/>
    </w:pPr>
    <w:rPr>
      <w:sz w:val="22"/>
    </w:rPr>
  </w:style>
  <w:style w:type="paragraph" w:styleId="EnvelopeAddress">
    <w:name w:val="envelope address"/>
    <w:basedOn w:val="Normal"/>
    <w:next w:val="Normal"/>
    <w:rsid w:val="00E61692"/>
    <w:pPr>
      <w:spacing w:before="120" w:after="120"/>
      <w:jc w:val="center"/>
    </w:pPr>
    <w:rPr>
      <w:rFonts w:ascii="Times New Roman" w:hAnsi="Times New Roman"/>
      <w:b/>
    </w:rPr>
  </w:style>
  <w:style w:type="paragraph" w:customStyle="1" w:styleId="Figurefig">
    <w:name w:val="Figure fig"/>
    <w:basedOn w:val="Text"/>
    <w:rsid w:val="00E61692"/>
    <w:pPr>
      <w:widowControl w:val="0"/>
      <w:tabs>
        <w:tab w:val="left" w:pos="3330"/>
      </w:tabs>
      <w:spacing w:line="240" w:lineRule="auto"/>
    </w:pPr>
    <w:rPr>
      <w:rFonts w:ascii="Arial" w:hAnsi="Arial"/>
      <w:noProof/>
      <w:snapToGrid/>
      <w:sz w:val="20"/>
    </w:rPr>
  </w:style>
  <w:style w:type="paragraph" w:customStyle="1" w:styleId="Figure-Caption">
    <w:name w:val="Figure-Caption"/>
    <w:basedOn w:val="Caption"/>
    <w:next w:val="Caption"/>
    <w:rsid w:val="00E61692"/>
    <w:pPr>
      <w:keepNext/>
      <w:tabs>
        <w:tab w:val="left" w:pos="3330"/>
      </w:tabs>
      <w:spacing w:after="120"/>
      <w:ind w:left="0"/>
      <w:jc w:val="center"/>
    </w:pPr>
    <w:rPr>
      <w:rFonts w:ascii="Arial" w:hAnsi="Arial"/>
      <w:sz w:val="20"/>
    </w:rPr>
  </w:style>
  <w:style w:type="paragraph" w:customStyle="1" w:styleId="Footer-Landscape">
    <w:name w:val="Footer-Landscape"/>
    <w:basedOn w:val="Footer"/>
    <w:rsid w:val="00E61692"/>
    <w:pPr>
      <w:pBdr>
        <w:top w:val="thinThickSmallGap" w:sz="12" w:space="4" w:color="008080"/>
      </w:pBdr>
      <w:tabs>
        <w:tab w:val="clear" w:pos="9270"/>
        <w:tab w:val="center" w:pos="4680"/>
        <w:tab w:val="center" w:pos="6480"/>
        <w:tab w:val="right" w:pos="9360"/>
        <w:tab w:val="right" w:pos="12960"/>
      </w:tabs>
    </w:pPr>
  </w:style>
  <w:style w:type="paragraph" w:styleId="FootnoteText">
    <w:name w:val="footnote text"/>
    <w:aliases w:val="F1"/>
    <w:link w:val="FootnoteTextChar"/>
    <w:semiHidden/>
    <w:rsid w:val="00E61692"/>
    <w:pPr>
      <w:tabs>
        <w:tab w:val="left" w:pos="120"/>
      </w:tabs>
      <w:spacing w:before="120" w:line="200" w:lineRule="atLeast"/>
      <w:ind w:left="115" w:hanging="115"/>
      <w:jc w:val="both"/>
    </w:pPr>
    <w:rPr>
      <w:sz w:val="16"/>
    </w:rPr>
  </w:style>
  <w:style w:type="character" w:customStyle="1" w:styleId="FootnoteTextChar">
    <w:name w:val="Footnote Text Char"/>
    <w:aliases w:val="F1 Char"/>
    <w:basedOn w:val="DefaultParagraphFont"/>
    <w:link w:val="FootnoteText"/>
    <w:semiHidden/>
    <w:rsid w:val="00E61692"/>
    <w:rPr>
      <w:sz w:val="16"/>
    </w:rPr>
  </w:style>
  <w:style w:type="paragraph" w:customStyle="1" w:styleId="Header-First">
    <w:name w:val="Header-First"/>
    <w:basedOn w:val="Normal"/>
    <w:rsid w:val="00E61692"/>
    <w:pPr>
      <w:widowControl/>
      <w:tabs>
        <w:tab w:val="left" w:leader="underscore" w:pos="8640"/>
      </w:tabs>
      <w:spacing w:line="240" w:lineRule="atLeast"/>
      <w:jc w:val="right"/>
    </w:pPr>
    <w:rPr>
      <w:rFonts w:ascii="Times New Roman" w:hAnsi="Times New Roman"/>
      <w:noProof/>
      <w:snapToGrid/>
      <w:spacing w:val="-20"/>
      <w:kern w:val="40"/>
      <w:sz w:val="36"/>
      <w:szCs w:val="36"/>
    </w:rPr>
  </w:style>
  <w:style w:type="paragraph" w:customStyle="1" w:styleId="Header-Logo">
    <w:name w:val="Header-Logo"/>
    <w:basedOn w:val="Header"/>
    <w:rsid w:val="00E61692"/>
    <w:pPr>
      <w:spacing w:after="360"/>
    </w:pPr>
    <w:rPr>
      <w:rFonts w:ascii="EurostileExtended-Roman-DTC" w:hAnsi="EurostileExtended-Roman-DTC"/>
      <w:spacing w:val="-10"/>
      <w:sz w:val="20"/>
    </w:rPr>
  </w:style>
  <w:style w:type="paragraph" w:customStyle="1" w:styleId="Headingh2">
    <w:name w:val="Heading h2"/>
    <w:basedOn w:val="Heading1"/>
    <w:rsid w:val="00E61692"/>
    <w:pPr>
      <w:widowControl/>
      <w:spacing w:before="240" w:after="60"/>
    </w:pPr>
    <w:rPr>
      <w:rFonts w:ascii="Arial" w:hAnsi="Arial"/>
    </w:rPr>
  </w:style>
  <w:style w:type="paragraph" w:customStyle="1" w:styleId="hiBold">
    <w:name w:val="hi+ Bold"/>
    <w:basedOn w:val="Text"/>
    <w:rsid w:val="00E61692"/>
    <w:pPr>
      <w:widowControl w:val="0"/>
      <w:tabs>
        <w:tab w:val="left" w:pos="3330"/>
      </w:tabs>
      <w:spacing w:line="240" w:lineRule="auto"/>
    </w:pPr>
    <w:rPr>
      <w:rFonts w:ascii="Arial" w:hAnsi="Arial"/>
      <w:b/>
      <w:sz w:val="20"/>
    </w:rPr>
  </w:style>
  <w:style w:type="character" w:customStyle="1" w:styleId="highlight0">
    <w:name w:val="highlight"/>
    <w:basedOn w:val="DefaultParagraphFont"/>
    <w:rsid w:val="00E61692"/>
    <w:rPr>
      <w:rFonts w:ascii="Arial" w:hAnsi="Arial" w:cs="Arial" w:hint="default"/>
      <w:b/>
      <w:bCs/>
    </w:rPr>
  </w:style>
  <w:style w:type="character" w:customStyle="1" w:styleId="Hint">
    <w:name w:val="Hint"/>
    <w:basedOn w:val="DefaultParagraphFont"/>
    <w:rsid w:val="00E61692"/>
    <w:rPr>
      <w:b/>
      <w:color w:val="999999"/>
      <w:sz w:val="16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92"/>
    <w:rPr>
      <w:rFonts w:ascii="Courier New" w:hAnsi="Courier New" w:cs="Courier New"/>
    </w:rPr>
  </w:style>
  <w:style w:type="paragraph" w:customStyle="1" w:styleId="Instructions">
    <w:name w:val="Instructions"/>
    <w:basedOn w:val="contents"/>
    <w:rsid w:val="00E61692"/>
    <w:pPr>
      <w:tabs>
        <w:tab w:val="left" w:pos="3330"/>
      </w:tabs>
      <w:spacing w:before="100" w:after="120"/>
    </w:pPr>
    <w:rPr>
      <w:rFonts w:ascii="Helvetica" w:hAnsi="Helvetica"/>
      <w:sz w:val="44"/>
    </w:rPr>
  </w:style>
  <w:style w:type="paragraph" w:customStyle="1" w:styleId="Item-Numberd">
    <w:name w:val="Item-Numberd"/>
    <w:basedOn w:val="Text"/>
    <w:rsid w:val="00E61692"/>
    <w:pPr>
      <w:widowControl w:val="0"/>
      <w:numPr>
        <w:numId w:val="6"/>
      </w:numPr>
      <w:spacing w:before="40" w:after="80" w:line="240" w:lineRule="auto"/>
    </w:pPr>
    <w:rPr>
      <w:rFonts w:ascii="Arial" w:hAnsi="Arial"/>
      <w:sz w:val="18"/>
    </w:rPr>
  </w:style>
  <w:style w:type="paragraph" w:customStyle="1" w:styleId="Logo-TagLine">
    <w:name w:val="Logo-TagLine"/>
    <w:basedOn w:val="Normal"/>
    <w:rsid w:val="00E61692"/>
    <w:pPr>
      <w:pBdr>
        <w:bottom w:val="single" w:sz="18" w:space="1" w:color="008080"/>
      </w:pBdr>
      <w:spacing w:line="260" w:lineRule="exact"/>
      <w:ind w:right="210"/>
    </w:pPr>
    <w:rPr>
      <w:rFonts w:ascii="EurostileExtended-Roman-DTC" w:hAnsi="EurostileExtended-Roman-DTC"/>
      <w:spacing w:val="-10"/>
    </w:rPr>
  </w:style>
  <w:style w:type="character" w:customStyle="1" w:styleId="m1">
    <w:name w:val="m1"/>
    <w:basedOn w:val="DefaultParagraphFont"/>
    <w:rsid w:val="00E61692"/>
    <w:rPr>
      <w:color w:val="0000FF"/>
    </w:rPr>
  </w:style>
  <w:style w:type="paragraph" w:customStyle="1" w:styleId="N1-normal">
    <w:name w:val="N1-normal"/>
    <w:basedOn w:val="Normal"/>
    <w:autoRedefine/>
    <w:rsid w:val="00E61692"/>
    <w:pPr>
      <w:widowControl/>
    </w:pPr>
    <w:rPr>
      <w:rFonts w:ascii="Times New Roman" w:hAnsi="Times New Roman"/>
      <w:snapToGrid/>
    </w:rPr>
  </w:style>
  <w:style w:type="paragraph" w:customStyle="1" w:styleId="N2-normal">
    <w:name w:val="N2-normal"/>
    <w:basedOn w:val="N1-normal"/>
    <w:autoRedefine/>
    <w:rsid w:val="00E61692"/>
    <w:pPr>
      <w:ind w:left="288"/>
    </w:pPr>
  </w:style>
  <w:style w:type="paragraph" w:customStyle="1" w:styleId="N3-normal">
    <w:name w:val="N3-normal"/>
    <w:basedOn w:val="N2-normal"/>
    <w:autoRedefine/>
    <w:rsid w:val="00E61692"/>
    <w:pPr>
      <w:ind w:left="576"/>
    </w:pPr>
  </w:style>
  <w:style w:type="paragraph" w:styleId="NoSpacing">
    <w:name w:val="No Spacing"/>
    <w:uiPriority w:val="1"/>
    <w:qFormat/>
    <w:rsid w:val="00E61692"/>
    <w:pPr>
      <w:widowControl w:val="0"/>
    </w:pPr>
    <w:rPr>
      <w:snapToGrid w:val="0"/>
    </w:rPr>
  </w:style>
  <w:style w:type="numbering" w:customStyle="1" w:styleId="Numbered1">
    <w:name w:val="Numbered 1"/>
    <w:aliases w:val="2,3"/>
    <w:basedOn w:val="NoList"/>
    <w:rsid w:val="00E61692"/>
    <w:pPr>
      <w:numPr>
        <w:numId w:val="7"/>
      </w:numPr>
    </w:pPr>
  </w:style>
  <w:style w:type="numbering" w:customStyle="1" w:styleId="Numberedabc">
    <w:name w:val="Numbered_abc"/>
    <w:basedOn w:val="NoList"/>
    <w:uiPriority w:val="99"/>
    <w:rsid w:val="00E61692"/>
    <w:pPr>
      <w:numPr>
        <w:numId w:val="9"/>
      </w:numPr>
    </w:pPr>
  </w:style>
  <w:style w:type="numbering" w:customStyle="1" w:styleId="Numbered123">
    <w:name w:val="Numbered123"/>
    <w:basedOn w:val="Numbered1"/>
    <w:uiPriority w:val="99"/>
    <w:rsid w:val="00E61692"/>
    <w:pPr>
      <w:numPr>
        <w:numId w:val="10"/>
      </w:numPr>
    </w:pPr>
  </w:style>
  <w:style w:type="paragraph" w:customStyle="1" w:styleId="OddFooter">
    <w:name w:val="Odd Footer"/>
    <w:aliases w:val="of"/>
    <w:basedOn w:val="Normal"/>
    <w:rsid w:val="00E61692"/>
    <w:pPr>
      <w:jc w:val="right"/>
    </w:pPr>
    <w:rPr>
      <w:rFonts w:ascii="Helvetica" w:hAnsi="Helvetica"/>
      <w:b/>
      <w:noProof/>
      <w:sz w:val="18"/>
    </w:rPr>
  </w:style>
  <w:style w:type="paragraph" w:customStyle="1" w:styleId="OddHeader">
    <w:name w:val="Odd Header"/>
    <w:basedOn w:val="Normal"/>
    <w:rsid w:val="00E61692"/>
    <w:pPr>
      <w:tabs>
        <w:tab w:val="right" w:pos="9540"/>
      </w:tabs>
    </w:pPr>
    <w:rPr>
      <w:rFonts w:ascii="Helvetica" w:hAnsi="Helvetica"/>
    </w:rPr>
  </w:style>
  <w:style w:type="character" w:styleId="PageNumber">
    <w:name w:val="page number"/>
    <w:basedOn w:val="DefaultParagraphFont"/>
    <w:rsid w:val="00E61692"/>
  </w:style>
  <w:style w:type="paragraph" w:customStyle="1" w:styleId="Paragraph">
    <w:name w:val="Paragraph"/>
    <w:basedOn w:val="Text"/>
    <w:rsid w:val="00E61692"/>
    <w:pPr>
      <w:widowControl w:val="0"/>
      <w:tabs>
        <w:tab w:val="left" w:pos="3330"/>
      </w:tabs>
      <w:spacing w:line="240" w:lineRule="auto"/>
    </w:pPr>
    <w:rPr>
      <w:rFonts w:ascii="Arial" w:hAnsi="Arial"/>
      <w:sz w:val="20"/>
    </w:rPr>
  </w:style>
  <w:style w:type="paragraph" w:styleId="PlainText">
    <w:name w:val="Plain Text"/>
    <w:basedOn w:val="Normal"/>
    <w:link w:val="PlainTextChar"/>
    <w:uiPriority w:val="99"/>
    <w:rsid w:val="00E61692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uiPriority w:val="99"/>
    <w:rsid w:val="00E61692"/>
    <w:rPr>
      <w:rFonts w:ascii="Courier New" w:hAnsi="Courier New"/>
    </w:rPr>
  </w:style>
  <w:style w:type="paragraph" w:customStyle="1" w:styleId="Property">
    <w:name w:val="Property"/>
    <w:basedOn w:val="Text"/>
    <w:rsid w:val="00E61692"/>
    <w:pPr>
      <w:widowControl w:val="0"/>
      <w:tabs>
        <w:tab w:val="left" w:pos="3330"/>
      </w:tabs>
      <w:spacing w:before="60" w:after="60" w:line="240" w:lineRule="auto"/>
    </w:pPr>
    <w:rPr>
      <w:rFonts w:ascii="Arial" w:hAnsi="Arial"/>
      <w:sz w:val="20"/>
    </w:rPr>
  </w:style>
  <w:style w:type="paragraph" w:customStyle="1" w:styleId="RCSLog">
    <w:name w:val="RCSLog"/>
    <w:basedOn w:val="Text"/>
    <w:rsid w:val="00E61692"/>
    <w:pPr>
      <w:pBdr>
        <w:top w:val="double" w:sz="6" w:space="0" w:color="auto"/>
        <w:left w:val="double" w:sz="6" w:space="5" w:color="auto"/>
        <w:bottom w:val="double" w:sz="6" w:space="0" w:color="auto"/>
        <w:right w:val="double" w:sz="6" w:space="0" w:color="auto"/>
      </w:pBdr>
      <w:tabs>
        <w:tab w:val="left" w:pos="1080"/>
      </w:tabs>
      <w:spacing w:before="0" w:after="0" w:line="240" w:lineRule="auto"/>
      <w:ind w:left="2610" w:hanging="2520"/>
    </w:pPr>
    <w:rPr>
      <w:rFonts w:ascii="Arial" w:hAnsi="Arial"/>
      <w:sz w:val="16"/>
    </w:rPr>
  </w:style>
  <w:style w:type="paragraph" w:customStyle="1" w:styleId="ReqColumn">
    <w:name w:val="ReqColumn"/>
    <w:basedOn w:val="Normal"/>
    <w:rsid w:val="00E61692"/>
    <w:pPr>
      <w:spacing w:before="60" w:after="60"/>
      <w:ind w:left="547" w:hanging="547"/>
    </w:pPr>
    <w:rPr>
      <w:rFonts w:ascii="Times New Roman" w:hAnsi="Times New Roman"/>
    </w:rPr>
  </w:style>
  <w:style w:type="paragraph" w:customStyle="1" w:styleId="Script">
    <w:name w:val="Script"/>
    <w:basedOn w:val="Normal"/>
    <w:rsid w:val="00E61692"/>
    <w:pPr>
      <w:pBdr>
        <w:top w:val="single" w:sz="6" w:space="4" w:color="auto" w:shadow="1"/>
        <w:left w:val="single" w:sz="6" w:space="4" w:color="auto" w:shadow="1"/>
        <w:bottom w:val="single" w:sz="6" w:space="4" w:color="auto" w:shadow="1"/>
        <w:right w:val="single" w:sz="6" w:space="4" w:color="auto" w:shadow="1"/>
      </w:pBdr>
      <w:ind w:left="720" w:right="720"/>
    </w:pPr>
    <w:rPr>
      <w:rFonts w:ascii="Courier New" w:hAnsi="Courier New"/>
      <w:sz w:val="16"/>
    </w:rPr>
  </w:style>
  <w:style w:type="paragraph" w:customStyle="1" w:styleId="Source10">
    <w:name w:val="Source10"/>
    <w:basedOn w:val="Normal"/>
    <w:rsid w:val="00E61692"/>
    <w:pPr>
      <w:keepNext/>
      <w:keepLines/>
      <w:pBdr>
        <w:top w:val="double" w:sz="6" w:space="8" w:color="auto" w:shadow="1"/>
        <w:left w:val="double" w:sz="6" w:space="8" w:color="auto" w:shadow="1"/>
        <w:bottom w:val="double" w:sz="6" w:space="8" w:color="auto" w:shadow="1"/>
        <w:right w:val="double" w:sz="6" w:space="8" w:color="auto" w:shadow="1"/>
      </w:pBdr>
      <w:ind w:left="540" w:right="522"/>
    </w:pPr>
    <w:rPr>
      <w:rFonts w:ascii="Courier New" w:hAnsi="Courier New"/>
    </w:rPr>
  </w:style>
  <w:style w:type="paragraph" w:customStyle="1" w:styleId="Source12">
    <w:name w:val="Source12"/>
    <w:basedOn w:val="Source"/>
    <w:rsid w:val="00E61692"/>
    <w:pPr>
      <w:pBdr>
        <w:top w:val="double" w:sz="6" w:space="8" w:color="auto" w:shadow="1"/>
        <w:left w:val="double" w:sz="6" w:space="8" w:color="auto" w:shadow="1"/>
        <w:bottom w:val="double" w:sz="6" w:space="8" w:color="auto" w:shadow="1"/>
        <w:right w:val="double" w:sz="6" w:space="8" w:color="auto" w:shadow="1"/>
      </w:pBdr>
      <w:spacing w:before="0" w:after="0"/>
      <w:ind w:left="540" w:right="522"/>
      <w:contextualSpacing w:val="0"/>
    </w:pPr>
    <w:rPr>
      <w:sz w:val="20"/>
    </w:rPr>
  </w:style>
  <w:style w:type="paragraph" w:customStyle="1" w:styleId="StylePubHeading">
    <w:name w:val="Style Pub Heading"/>
    <w:basedOn w:val="PubHeading"/>
    <w:rsid w:val="00E61692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  <w:between w:val="single" w:sz="6" w:space="0" w:color="auto"/>
      </w:pBdr>
      <w:spacing w:before="0"/>
    </w:pPr>
    <w:rPr>
      <w:rFonts w:ascii="Arial" w:hAnsi="Arial" w:cs="Times New Roman"/>
      <w:szCs w:val="20"/>
    </w:rPr>
  </w:style>
  <w:style w:type="character" w:customStyle="1" w:styleId="t1">
    <w:name w:val="t1"/>
    <w:basedOn w:val="DefaultParagraphFont"/>
    <w:rsid w:val="00E61692"/>
    <w:rPr>
      <w:color w:val="990000"/>
    </w:rPr>
  </w:style>
  <w:style w:type="paragraph" w:customStyle="1" w:styleId="Table-">
    <w:name w:val="Table-"/>
    <w:basedOn w:val="Cell-Title"/>
    <w:rsid w:val="00E61692"/>
    <w:pPr>
      <w:suppressLineNumbers/>
      <w:suppressAutoHyphens/>
      <w:spacing w:after="20"/>
      <w:contextualSpacing/>
    </w:pPr>
    <w:rPr>
      <w:rFonts w:ascii="Arial" w:hAnsi="Arial"/>
      <w:color w:val="000000"/>
      <w:sz w:val="18"/>
      <w:szCs w:val="20"/>
    </w:rPr>
  </w:style>
  <w:style w:type="paragraph" w:customStyle="1" w:styleId="TableNote">
    <w:name w:val="Table Note"/>
    <w:basedOn w:val="Normal"/>
    <w:rsid w:val="00E61692"/>
    <w:rPr>
      <w:rFonts w:ascii="Times New Roman" w:hAnsi="Times New Roman"/>
      <w:sz w:val="16"/>
    </w:rPr>
  </w:style>
  <w:style w:type="table" w:customStyle="1" w:styleId="TableSDLCAllLines">
    <w:name w:val="Table SDLC AllLines"/>
    <w:basedOn w:val="TableNormal"/>
    <w:rsid w:val="00E61692"/>
    <w:rPr>
      <w:rFonts w:ascii="Arial" w:hAnsi="Arial"/>
    </w:rPr>
    <w:tblPr>
      <w:jc w:val="center"/>
      <w:tblBorders>
        <w:top w:val="single" w:sz="8" w:space="0" w:color="008000"/>
        <w:left w:val="single" w:sz="8" w:space="0" w:color="008000"/>
        <w:bottom w:val="single" w:sz="8" w:space="0" w:color="008000"/>
        <w:right w:val="single" w:sz="8" w:space="0" w:color="008000"/>
        <w:insideH w:val="single" w:sz="8" w:space="0" w:color="008000"/>
        <w:insideV w:val="single" w:sz="8" w:space="0" w:color="008000"/>
      </w:tblBorders>
    </w:tblPr>
    <w:trPr>
      <w:cantSplit/>
      <w:jc w:val="center"/>
    </w:trPr>
    <w:tblStylePr w:type="firstRow">
      <w:pPr>
        <w:jc w:val="center"/>
      </w:pPr>
      <w:rPr>
        <w:rFonts w:ascii="Arial" w:hAnsi="Arial"/>
        <w:b/>
        <w:sz w:val="18"/>
      </w:rPr>
      <w:tblPr/>
      <w:trPr>
        <w:tblHeader/>
      </w:trPr>
      <w:tcPr>
        <w:tcBorders>
          <w:top w:val="single" w:sz="8" w:space="0" w:color="008000"/>
          <w:left w:val="single" w:sz="8" w:space="0" w:color="008000"/>
          <w:bottom w:val="single" w:sz="8" w:space="0" w:color="008000"/>
          <w:right w:val="single" w:sz="8" w:space="0" w:color="008000"/>
          <w:insideH w:val="single" w:sz="8" w:space="0" w:color="008000"/>
          <w:insideV w:val="single" w:sz="8" w:space="0" w:color="008000"/>
          <w:tl2br w:val="nil"/>
          <w:tr2bl w:val="nil"/>
        </w:tcBorders>
        <w:shd w:val="clear" w:color="auto" w:fill="F3F3F3"/>
      </w:tcPr>
    </w:tblStylePr>
    <w:tblStylePr w:type="lastRow">
      <w:tblPr/>
      <w:tcPr>
        <w:tcBorders>
          <w:bottom w:val="single" w:sz="8" w:space="0" w:color="008000"/>
        </w:tcBorders>
      </w:tcPr>
    </w:tblStylePr>
  </w:style>
  <w:style w:type="paragraph" w:customStyle="1" w:styleId="Table">
    <w:name w:val="Table"/>
    <w:aliases w:val="cell"/>
    <w:basedOn w:val="Text"/>
    <w:rsid w:val="00E61692"/>
  </w:style>
  <w:style w:type="paragraph" w:customStyle="1" w:styleId="Table-Cell">
    <w:name w:val="Table-Cell"/>
    <w:basedOn w:val="Cell-Text"/>
    <w:next w:val="Cell-Text"/>
    <w:rsid w:val="00E61692"/>
    <w:pPr>
      <w:suppressLineNumbers/>
      <w:tabs>
        <w:tab w:val="left" w:pos="3330"/>
      </w:tabs>
      <w:suppressAutoHyphens/>
      <w:spacing w:before="40" w:after="20"/>
      <w:ind w:left="29"/>
    </w:pPr>
    <w:rPr>
      <w:rFonts w:ascii="Arial" w:hAnsi="Arial"/>
      <w:color w:val="000000"/>
      <w:sz w:val="18"/>
      <w:szCs w:val="20"/>
    </w:rPr>
  </w:style>
  <w:style w:type="table" w:customStyle="1" w:styleId="TableStyle">
    <w:name w:val="TableStyle"/>
    <w:basedOn w:val="TableNormal"/>
    <w:uiPriority w:val="99"/>
    <w:rsid w:val="00E61692"/>
    <w:tblPr/>
  </w:style>
  <w:style w:type="paragraph" w:customStyle="1" w:styleId="Text-Above">
    <w:name w:val="Text-Above"/>
    <w:basedOn w:val="Text"/>
    <w:rsid w:val="00E61692"/>
    <w:pPr>
      <w:widowControl w:val="0"/>
      <w:tabs>
        <w:tab w:val="left" w:pos="3330"/>
      </w:tabs>
      <w:spacing w:before="240" w:line="240" w:lineRule="auto"/>
    </w:pPr>
    <w:rPr>
      <w:rFonts w:ascii="Arial" w:hAnsi="Arial"/>
      <w:sz w:val="20"/>
    </w:rPr>
  </w:style>
  <w:style w:type="paragraph" w:styleId="Title">
    <w:name w:val="Title"/>
    <w:basedOn w:val="Normal"/>
    <w:link w:val="TitleChar"/>
    <w:qFormat/>
    <w:rsid w:val="00E6169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1692"/>
    <w:rPr>
      <w:rFonts w:ascii="Arial" w:hAnsi="Arial" w:cs="Arial"/>
      <w:b/>
      <w:bCs/>
      <w:snapToGrid w:val="0"/>
      <w:kern w:val="28"/>
      <w:sz w:val="32"/>
      <w:szCs w:val="32"/>
    </w:rPr>
  </w:style>
  <w:style w:type="paragraph" w:customStyle="1" w:styleId="TOC">
    <w:name w:val="TOC"/>
    <w:basedOn w:val="Cell-Title"/>
    <w:rsid w:val="00E61692"/>
    <w:pPr>
      <w:keepLines w:val="0"/>
      <w:pageBreakBefore/>
      <w:suppressLineNumbers/>
      <w:suppressAutoHyphens/>
      <w:spacing w:after="240"/>
    </w:pPr>
    <w:rPr>
      <w:rFonts w:ascii="Arial" w:hAnsi="Arial"/>
      <w:color w:val="000000"/>
      <w:sz w:val="44"/>
      <w:szCs w:val="20"/>
    </w:rPr>
  </w:style>
  <w:style w:type="paragraph" w:customStyle="1" w:styleId="Trademarks">
    <w:name w:val="Trademarks"/>
    <w:basedOn w:val="Normal"/>
    <w:rsid w:val="00E61692"/>
    <w:pPr>
      <w:spacing w:after="80"/>
      <w:ind w:right="-8"/>
      <w:jc w:val="both"/>
    </w:pPr>
    <w:rPr>
      <w:rFonts w:ascii="Times" w:hAnsi="Times"/>
      <w:sz w:val="24"/>
    </w:rPr>
  </w:style>
  <w:style w:type="paragraph" w:customStyle="1" w:styleId="xl65">
    <w:name w:val="xl65"/>
    <w:basedOn w:val="Normal"/>
    <w:rsid w:val="00E61692"/>
    <w:pPr>
      <w:widowControl/>
      <w:pBdr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6">
    <w:name w:val="xl66"/>
    <w:basedOn w:val="Normal"/>
    <w:rsid w:val="00E61692"/>
    <w:pPr>
      <w:widowControl/>
      <w:pBdr>
        <w:bottom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7">
    <w:name w:val="xl67"/>
    <w:basedOn w:val="Normal"/>
    <w:rsid w:val="00E61692"/>
    <w:pPr>
      <w:widowControl/>
      <w:pBdr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8">
    <w:name w:val="xl68"/>
    <w:basedOn w:val="Normal"/>
    <w:rsid w:val="00E61692"/>
    <w:pPr>
      <w:widowControl/>
      <w:pBdr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69">
    <w:name w:val="xl69"/>
    <w:basedOn w:val="Normal"/>
    <w:rsid w:val="00E61692"/>
    <w:pPr>
      <w:widowControl/>
      <w:pBdr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0">
    <w:name w:val="xl70"/>
    <w:basedOn w:val="Normal"/>
    <w:rsid w:val="00E61692"/>
    <w:pPr>
      <w:widowControl/>
      <w:pBdr>
        <w:bottom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1">
    <w:name w:val="xl71"/>
    <w:basedOn w:val="Normal"/>
    <w:rsid w:val="00E61692"/>
    <w:pPr>
      <w:widowControl/>
      <w:pBdr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cs="Arial"/>
      <w:b/>
      <w:bCs/>
      <w:snapToGrid/>
    </w:rPr>
  </w:style>
  <w:style w:type="paragraph" w:customStyle="1" w:styleId="xl72">
    <w:name w:val="xl72"/>
    <w:basedOn w:val="Normal"/>
    <w:rsid w:val="00E61692"/>
    <w:pPr>
      <w:widowControl/>
      <w:pBdr>
        <w:bottom w:val="single" w:sz="12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3">
    <w:name w:val="xl73"/>
    <w:basedOn w:val="Normal"/>
    <w:rsid w:val="00E61692"/>
    <w:pPr>
      <w:widowControl/>
      <w:pBdr>
        <w:bottom w:val="single" w:sz="12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</w:rPr>
  </w:style>
  <w:style w:type="paragraph" w:customStyle="1" w:styleId="xl74">
    <w:name w:val="xl74"/>
    <w:basedOn w:val="Normal"/>
    <w:rsid w:val="00E61692"/>
    <w:pPr>
      <w:widowControl/>
      <w:pBdr>
        <w:top w:val="single" w:sz="8" w:space="0" w:color="365F91"/>
        <w:left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5">
    <w:name w:val="xl75"/>
    <w:basedOn w:val="Normal"/>
    <w:rsid w:val="00E61692"/>
    <w:pPr>
      <w:widowControl/>
      <w:pBdr>
        <w:left w:val="single" w:sz="8" w:space="0" w:color="365F91"/>
        <w:bottom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6">
    <w:name w:val="xl76"/>
    <w:basedOn w:val="Normal"/>
    <w:rsid w:val="00E61692"/>
    <w:pPr>
      <w:widowControl/>
      <w:pBdr>
        <w:top w:val="single" w:sz="8" w:space="0" w:color="365F91"/>
        <w:left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7">
    <w:name w:val="xl77"/>
    <w:basedOn w:val="Normal"/>
    <w:rsid w:val="00E61692"/>
    <w:pPr>
      <w:widowControl/>
      <w:pBdr>
        <w:left w:val="single" w:sz="8" w:space="0" w:color="365F91"/>
        <w:bottom w:val="single" w:sz="8" w:space="0" w:color="365F91"/>
        <w:right w:val="single" w:sz="12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xl78">
    <w:name w:val="xl78"/>
    <w:basedOn w:val="Normal"/>
    <w:rsid w:val="00E61692"/>
    <w:pPr>
      <w:widowControl/>
      <w:pBdr>
        <w:left w:val="single" w:sz="8" w:space="0" w:color="365F91"/>
        <w:right w:val="single" w:sz="8" w:space="0" w:color="365F91"/>
      </w:pBdr>
      <w:spacing w:before="100" w:beforeAutospacing="1" w:after="100" w:afterAutospacing="1"/>
      <w:textAlignment w:val="center"/>
    </w:pPr>
    <w:rPr>
      <w:rFonts w:ascii="Times New Roman" w:hAnsi="Times New Roman"/>
      <w:snapToGrid/>
    </w:rPr>
  </w:style>
  <w:style w:type="paragraph" w:customStyle="1" w:styleId="CoverPage-Banner">
    <w:name w:val="CoverPage-Banner"/>
    <w:basedOn w:val="CoverPage"/>
    <w:rsid w:val="001E0438"/>
    <w:pPr>
      <w:spacing w:after="480"/>
    </w:pPr>
    <w:rPr>
      <w:rFonts w:cs="Times New Roman"/>
      <w:szCs w:val="20"/>
    </w:rPr>
  </w:style>
  <w:style w:type="paragraph" w:customStyle="1" w:styleId="H1">
    <w:name w:val="H1"/>
    <w:basedOn w:val="Text"/>
    <w:rsid w:val="001E0438"/>
  </w:style>
  <w:style w:type="paragraph" w:customStyle="1" w:styleId="Revision-Number">
    <w:name w:val="Revision-Number"/>
    <w:basedOn w:val="CoverPage"/>
    <w:rsid w:val="001E0438"/>
    <w:pPr>
      <w:spacing w:after="3660"/>
    </w:pPr>
    <w:rPr>
      <w:sz w:val="32"/>
    </w:rPr>
  </w:style>
  <w:style w:type="numbering" w:customStyle="1" w:styleId="Style1">
    <w:name w:val="Style1"/>
    <w:uiPriority w:val="99"/>
    <w:rsid w:val="001E0438"/>
    <w:pPr>
      <w:numPr>
        <w:numId w:val="23"/>
      </w:numPr>
    </w:pPr>
  </w:style>
  <w:style w:type="character" w:customStyle="1" w:styleId="CODE0">
    <w:name w:val="CODE"/>
    <w:uiPriority w:val="99"/>
    <w:rsid w:val="00D50AC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Mic</b:Tag>
    <b:SourceType>InternetSite</b:SourceType>
    <b:Guid>{70EA3090-1959-4286-8E86-D8C6A2655518}</b:Guid>
    <b:Author>
      <b:Author>
        <b:Corporate>Microsoft</b:Corporate>
      </b:Author>
    </b:Author>
    <b:Title>Insert and format field codes in Word 2010</b:Title>
    <b:InternetSiteTitle>Microsoft Office Support</b:InternetSiteTitle>
    <b:URL>http://office.microsoft.com/en-us/word-help/insert-and-format-field-codes-in-word-2010-HA101830917.aspx#BM5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191265-8C18-4CE1-B11B-F7FBB1A1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D9F8E6D9.dotm</Template>
  <TotalTime>574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Submitting System Design Content</vt:lpstr>
    </vt:vector>
  </TitlesOfParts>
  <Company>Westat</Company>
  <LinksUpToDate>false</LinksUpToDate>
  <CharactersWithSpaces>693</CharactersWithSpaces>
  <SharedDoc>false</SharedDoc>
  <HLinks>
    <vt:vector size="66" baseType="variant">
      <vt:variant>
        <vt:i4>7667760</vt:i4>
      </vt:variant>
      <vt:variant>
        <vt:i4>347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344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341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338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335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332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329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326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323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320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  <vt:variant>
        <vt:i4>7667760</vt:i4>
      </vt:variant>
      <vt:variant>
        <vt:i4>317</vt:i4>
      </vt:variant>
      <vt:variant>
        <vt:i4>0</vt:i4>
      </vt:variant>
      <vt:variant>
        <vt:i4>5</vt:i4>
      </vt:variant>
      <vt:variant>
        <vt:lpwstr>http://localhost/EDK.WebUI/Collection.aspx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Submitting System Design Content</dc:title>
  <dc:subject>CTSU</dc:subject>
  <dc:creator>Mark Stauffer</dc:creator>
  <cp:keywords>Template, ESDG</cp:keywords>
  <cp:lastModifiedBy>Selvam Balasubramaniam</cp:lastModifiedBy>
  <cp:revision>93</cp:revision>
  <cp:lastPrinted>2014-07-23T14:51:00Z</cp:lastPrinted>
  <dcterms:created xsi:type="dcterms:W3CDTF">2014-12-22T18:58:00Z</dcterms:created>
  <dcterms:modified xsi:type="dcterms:W3CDTF">2018-02-28T12:43:00Z</dcterms:modified>
  <cp:category>17</cp:category>
  <cp:contentStatus>00a – 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 </vt:lpwstr>
  </property>
  <property fmtid="{D5CDD505-2E9C-101B-9397-08002B2CF9AE}" pid="3" name="Division">
    <vt:lpwstr>Westat</vt:lpwstr>
  </property>
  <property fmtid="{D5CDD505-2E9C-101B-9397-08002B2CF9AE}" pid="4" name="Client">
    <vt:lpwstr> </vt:lpwstr>
  </property>
  <property fmtid="{D5CDD505-2E9C-101B-9397-08002B2CF9AE}" pid="5" name="Footer-Label">
    <vt:lpwstr> </vt:lpwstr>
  </property>
  <property fmtid="{D5CDD505-2E9C-101B-9397-08002B2CF9AE}" pid="6" name="Footer-Message">
    <vt:lpwstr> </vt:lpwstr>
  </property>
</Properties>
</file>